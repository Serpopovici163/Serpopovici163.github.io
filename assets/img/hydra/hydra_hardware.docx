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8B701" w14:textId="1EEC87FF" w:rsidR="002A1C24" w:rsidRPr="00DE68B6" w:rsidRDefault="0ABC13EB" w:rsidP="00481482">
      <w:pPr>
        <w:pStyle w:val="Title"/>
        <w:spacing w:before="0"/>
      </w:pPr>
      <w:r>
        <w:t xml:space="preserve">Hydra </w:t>
      </w:r>
      <w:r w:rsidR="00F7077D">
        <w:t>Hardware Design Notebook</w:t>
      </w:r>
    </w:p>
    <w:tbl>
      <w:tblPr>
        <w:tblW w:w="93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50"/>
        <w:gridCol w:w="7306"/>
      </w:tblGrid>
      <w:tr w:rsidR="008567C0" w14:paraId="3AA1FE1E" w14:textId="77777777" w:rsidTr="0C7D2719">
        <w:tc>
          <w:tcPr>
            <w:tcW w:w="2050" w:type="dxa"/>
            <w:tcBorders>
              <w:top w:val="single" w:sz="4" w:space="0" w:color="auto"/>
              <w:left w:val="nil"/>
              <w:bottom w:val="nil"/>
              <w:right w:val="nil"/>
            </w:tcBorders>
            <w:shd w:val="clear" w:color="auto" w:fill="auto"/>
            <w:tcMar>
              <w:top w:w="100" w:type="dxa"/>
              <w:left w:w="100" w:type="dxa"/>
              <w:bottom w:w="100" w:type="dxa"/>
              <w:right w:w="100" w:type="dxa"/>
            </w:tcMar>
          </w:tcPr>
          <w:p w14:paraId="282187F1" w14:textId="77777777" w:rsidR="008567C0" w:rsidRDefault="00F013E4" w:rsidP="008567C0">
            <w:r>
              <w:t>Rocket</w:t>
            </w:r>
            <w:r w:rsidR="008567C0">
              <w:t>:</w:t>
            </w:r>
          </w:p>
        </w:tc>
        <w:tc>
          <w:tcPr>
            <w:tcW w:w="7306" w:type="dxa"/>
            <w:tcBorders>
              <w:top w:val="single" w:sz="4" w:space="0" w:color="auto"/>
              <w:left w:val="nil"/>
              <w:bottom w:val="nil"/>
              <w:right w:val="nil"/>
            </w:tcBorders>
            <w:shd w:val="clear" w:color="auto" w:fill="auto"/>
            <w:tcMar>
              <w:top w:w="100" w:type="dxa"/>
              <w:left w:w="100" w:type="dxa"/>
              <w:bottom w:w="100" w:type="dxa"/>
              <w:right w:w="100" w:type="dxa"/>
            </w:tcMar>
          </w:tcPr>
          <w:p w14:paraId="2968F594" w14:textId="0C532520" w:rsidR="008567C0" w:rsidRDefault="1D996EBA" w:rsidP="008567C0">
            <w:r>
              <w:t>Gee-Force One</w:t>
            </w:r>
          </w:p>
        </w:tc>
      </w:tr>
      <w:tr w:rsidR="00C34924" w14:paraId="2015A251"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739E8615" w14:textId="77777777" w:rsidR="00C34924" w:rsidRDefault="00C34924" w:rsidP="00C34924">
            <w:r>
              <w:t>File Name:</w:t>
            </w:r>
          </w:p>
        </w:tc>
        <w:tc>
          <w:tcPr>
            <w:tcW w:w="7306" w:type="dxa"/>
            <w:tcBorders>
              <w:top w:val="nil"/>
              <w:left w:val="nil"/>
              <w:bottom w:val="nil"/>
              <w:right w:val="nil"/>
            </w:tcBorders>
            <w:shd w:val="clear" w:color="auto" w:fill="auto"/>
            <w:tcMar>
              <w:top w:w="100" w:type="dxa"/>
              <w:left w:w="100" w:type="dxa"/>
              <w:bottom w:w="100" w:type="dxa"/>
              <w:right w:w="100" w:type="dxa"/>
            </w:tcMar>
          </w:tcPr>
          <w:p w14:paraId="238AD4E2" w14:textId="4B50E5F6" w:rsidR="00C34924" w:rsidRDefault="006061EA" w:rsidP="00C34924">
            <w:r>
              <w:t>DNS-2022-AV-</w:t>
            </w:r>
            <w:r w:rsidR="00AD4D9A">
              <w:t>Hydra-Hardware</w:t>
            </w:r>
          </w:p>
        </w:tc>
      </w:tr>
      <w:tr w:rsidR="00C34924" w14:paraId="3D1E0A09"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7900CA73" w14:textId="77777777" w:rsidR="00C34924" w:rsidRDefault="00C34924" w:rsidP="00C34924">
            <w:r>
              <w:t>Sub Team:</w:t>
            </w:r>
          </w:p>
        </w:tc>
        <w:tc>
          <w:tcPr>
            <w:tcW w:w="7306" w:type="dxa"/>
            <w:tcBorders>
              <w:top w:val="nil"/>
              <w:left w:val="nil"/>
              <w:bottom w:val="nil"/>
              <w:right w:val="nil"/>
            </w:tcBorders>
            <w:shd w:val="clear" w:color="auto" w:fill="auto"/>
            <w:tcMar>
              <w:top w:w="100" w:type="dxa"/>
              <w:left w:w="100" w:type="dxa"/>
              <w:bottom w:w="100" w:type="dxa"/>
              <w:right w:w="100" w:type="dxa"/>
            </w:tcMar>
          </w:tcPr>
          <w:p w14:paraId="2E63937E" w14:textId="48BC0DAA" w:rsidR="00C34924" w:rsidRDefault="00C34924" w:rsidP="00C34924">
            <w:r>
              <w:t>A</w:t>
            </w:r>
            <w:r w:rsidR="006061EA">
              <w:t>vionics</w:t>
            </w:r>
          </w:p>
        </w:tc>
      </w:tr>
      <w:tr w:rsidR="00C34924" w14:paraId="3C6ECE29" w14:textId="77777777" w:rsidTr="0C7D2719">
        <w:tc>
          <w:tcPr>
            <w:tcW w:w="2050" w:type="dxa"/>
            <w:tcBorders>
              <w:top w:val="nil"/>
              <w:left w:val="nil"/>
              <w:bottom w:val="nil"/>
              <w:right w:val="nil"/>
            </w:tcBorders>
            <w:shd w:val="clear" w:color="auto" w:fill="auto"/>
            <w:tcMar>
              <w:top w:w="100" w:type="dxa"/>
              <w:left w:w="100" w:type="dxa"/>
              <w:bottom w:w="100" w:type="dxa"/>
              <w:right w:w="100" w:type="dxa"/>
            </w:tcMar>
          </w:tcPr>
          <w:p w14:paraId="4473DD20" w14:textId="77777777" w:rsidR="00C34924" w:rsidRDefault="00C34924" w:rsidP="00C34924">
            <w:r>
              <w:t>Point of Contact:</w:t>
            </w:r>
          </w:p>
        </w:tc>
        <w:tc>
          <w:tcPr>
            <w:tcW w:w="7306" w:type="dxa"/>
            <w:tcBorders>
              <w:top w:val="nil"/>
              <w:left w:val="nil"/>
              <w:bottom w:val="nil"/>
              <w:right w:val="nil"/>
            </w:tcBorders>
            <w:shd w:val="clear" w:color="auto" w:fill="auto"/>
            <w:tcMar>
              <w:top w:w="100" w:type="dxa"/>
              <w:left w:w="100" w:type="dxa"/>
              <w:bottom w:w="100" w:type="dxa"/>
              <w:right w:w="100" w:type="dxa"/>
            </w:tcMar>
          </w:tcPr>
          <w:p w14:paraId="2BF6F702" w14:textId="4046C30D" w:rsidR="00C34924" w:rsidRDefault="6699D966" w:rsidP="00C34924">
            <w:r>
              <w:t>Serban</w:t>
            </w:r>
            <w:r w:rsidR="003307EF">
              <w:t>, Amanda</w:t>
            </w:r>
            <w:r w:rsidR="00F7599C">
              <w:t>, Liam</w:t>
            </w:r>
          </w:p>
        </w:tc>
      </w:tr>
      <w:tr w:rsidR="00C34924" w14:paraId="04DEC6EC" w14:textId="77777777" w:rsidTr="0C7D2719">
        <w:tc>
          <w:tcPr>
            <w:tcW w:w="2050" w:type="dxa"/>
            <w:tcBorders>
              <w:top w:val="nil"/>
              <w:left w:val="nil"/>
              <w:right w:val="nil"/>
            </w:tcBorders>
            <w:shd w:val="clear" w:color="auto" w:fill="auto"/>
            <w:tcMar>
              <w:top w:w="100" w:type="dxa"/>
              <w:left w:w="100" w:type="dxa"/>
              <w:bottom w:w="100" w:type="dxa"/>
              <w:right w:w="100" w:type="dxa"/>
            </w:tcMar>
          </w:tcPr>
          <w:p w14:paraId="01E7CAD9" w14:textId="77777777" w:rsidR="00C34924" w:rsidRDefault="00C34924" w:rsidP="00C34924">
            <w:r>
              <w:t>Purpose:</w:t>
            </w:r>
          </w:p>
        </w:tc>
        <w:tc>
          <w:tcPr>
            <w:tcW w:w="7306" w:type="dxa"/>
            <w:tcBorders>
              <w:top w:val="nil"/>
              <w:left w:val="nil"/>
              <w:right w:val="nil"/>
            </w:tcBorders>
            <w:shd w:val="clear" w:color="auto" w:fill="auto"/>
            <w:tcMar>
              <w:top w:w="100" w:type="dxa"/>
              <w:left w:w="100" w:type="dxa"/>
              <w:bottom w:w="100" w:type="dxa"/>
              <w:right w:w="100" w:type="dxa"/>
            </w:tcMar>
          </w:tcPr>
          <w:p w14:paraId="345D930A" w14:textId="2D9482E3" w:rsidR="00C34924" w:rsidRDefault="00C34924" w:rsidP="00B01795">
            <w:r>
              <w:t>D</w:t>
            </w:r>
            <w:r w:rsidR="007122D4">
              <w:t xml:space="preserve">ocument </w:t>
            </w:r>
            <w:r w:rsidR="31FE017B">
              <w:t>board-level design decisions for Hydra boards</w:t>
            </w:r>
          </w:p>
        </w:tc>
      </w:tr>
    </w:tbl>
    <w:p w14:paraId="7181FF82" w14:textId="77777777" w:rsidR="002A1C24" w:rsidRDefault="002A1C24" w:rsidP="00E95430"/>
    <w:p w14:paraId="23340BC6" w14:textId="77777777" w:rsidR="002A1C24" w:rsidRDefault="00986BBE" w:rsidP="00E95430">
      <w:r>
        <w:t xml:space="preserve">Revision History: </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20" w:firstRow="1" w:lastRow="0" w:firstColumn="0" w:lastColumn="0" w:noHBand="1" w:noVBand="1"/>
      </w:tblPr>
      <w:tblGrid>
        <w:gridCol w:w="1365"/>
        <w:gridCol w:w="5865"/>
        <w:gridCol w:w="2130"/>
      </w:tblGrid>
      <w:tr w:rsidR="002A1C24" w14:paraId="3F068E07" w14:textId="77777777" w:rsidTr="0C7D2719">
        <w:trPr>
          <w:trHeight w:val="405"/>
          <w:jc w:val="center"/>
        </w:trPr>
        <w:tc>
          <w:tcPr>
            <w:tcW w:w="1365" w:type="dxa"/>
            <w:shd w:val="clear" w:color="auto" w:fill="D9D9D9" w:themeFill="background1" w:themeFillShade="D9"/>
            <w:tcMar>
              <w:top w:w="100" w:type="dxa"/>
              <w:left w:w="100" w:type="dxa"/>
              <w:bottom w:w="100" w:type="dxa"/>
              <w:right w:w="100" w:type="dxa"/>
            </w:tcMar>
          </w:tcPr>
          <w:p w14:paraId="1EB473FD" w14:textId="77777777" w:rsidR="002A1C24" w:rsidRPr="00D45F90" w:rsidRDefault="00986BBE" w:rsidP="00E95430">
            <w:r w:rsidRPr="00D45F90">
              <w:t>Revision</w:t>
            </w:r>
          </w:p>
        </w:tc>
        <w:tc>
          <w:tcPr>
            <w:tcW w:w="5865" w:type="dxa"/>
            <w:shd w:val="clear" w:color="auto" w:fill="D9D9D9" w:themeFill="background1" w:themeFillShade="D9"/>
            <w:tcMar>
              <w:top w:w="100" w:type="dxa"/>
              <w:left w:w="100" w:type="dxa"/>
              <w:bottom w:w="100" w:type="dxa"/>
              <w:right w:w="100" w:type="dxa"/>
            </w:tcMar>
          </w:tcPr>
          <w:p w14:paraId="0BD26836" w14:textId="77777777" w:rsidR="002A1C24" w:rsidRPr="00D45F90" w:rsidRDefault="00986BBE" w:rsidP="00E95430">
            <w:r w:rsidRPr="00D45F90">
              <w:t xml:space="preserve">Description </w:t>
            </w:r>
          </w:p>
        </w:tc>
        <w:tc>
          <w:tcPr>
            <w:tcW w:w="2130" w:type="dxa"/>
            <w:shd w:val="clear" w:color="auto" w:fill="D9D9D9" w:themeFill="background1" w:themeFillShade="D9"/>
            <w:tcMar>
              <w:top w:w="100" w:type="dxa"/>
              <w:left w:w="100" w:type="dxa"/>
              <w:bottom w:w="100" w:type="dxa"/>
              <w:right w:w="100" w:type="dxa"/>
            </w:tcMar>
          </w:tcPr>
          <w:p w14:paraId="21F4950B" w14:textId="77777777" w:rsidR="002A1C24" w:rsidRPr="00D45F90" w:rsidRDefault="00986BBE" w:rsidP="00E95430">
            <w:r w:rsidRPr="00D45F90">
              <w:t>Date</w:t>
            </w:r>
          </w:p>
        </w:tc>
      </w:tr>
      <w:tr w:rsidR="002A1C24" w14:paraId="55864D88" w14:textId="77777777" w:rsidTr="0C7D2719">
        <w:trPr>
          <w:jc w:val="center"/>
        </w:trPr>
        <w:tc>
          <w:tcPr>
            <w:tcW w:w="1365" w:type="dxa"/>
            <w:shd w:val="clear" w:color="auto" w:fill="auto"/>
            <w:tcMar>
              <w:top w:w="100" w:type="dxa"/>
              <w:left w:w="100" w:type="dxa"/>
              <w:bottom w:w="100" w:type="dxa"/>
              <w:right w:w="100" w:type="dxa"/>
            </w:tcMar>
          </w:tcPr>
          <w:p w14:paraId="798383DF" w14:textId="77777777" w:rsidR="002A1C24" w:rsidRDefault="00695C59" w:rsidP="00E95430">
            <w:r>
              <w:t>0</w:t>
            </w:r>
          </w:p>
        </w:tc>
        <w:tc>
          <w:tcPr>
            <w:tcW w:w="5865" w:type="dxa"/>
            <w:shd w:val="clear" w:color="auto" w:fill="auto"/>
            <w:tcMar>
              <w:top w:w="100" w:type="dxa"/>
              <w:left w:w="100" w:type="dxa"/>
              <w:bottom w:w="100" w:type="dxa"/>
              <w:right w:w="100" w:type="dxa"/>
            </w:tcMar>
          </w:tcPr>
          <w:p w14:paraId="45670057" w14:textId="1A1451BD" w:rsidR="002A1C24" w:rsidRDefault="313812F3" w:rsidP="00E95430">
            <w:r>
              <w:t>Baseline updated</w:t>
            </w:r>
            <w:r w:rsidR="069070C3">
              <w:t xml:space="preserve"> (Hydra V1)</w:t>
            </w:r>
          </w:p>
        </w:tc>
        <w:tc>
          <w:tcPr>
            <w:tcW w:w="2130" w:type="dxa"/>
            <w:shd w:val="clear" w:color="auto" w:fill="auto"/>
            <w:tcMar>
              <w:top w:w="100" w:type="dxa"/>
              <w:left w:w="100" w:type="dxa"/>
              <w:bottom w:w="100" w:type="dxa"/>
              <w:right w:w="100" w:type="dxa"/>
            </w:tcMar>
          </w:tcPr>
          <w:p w14:paraId="1B84ED0A" w14:textId="11E10E76" w:rsidR="002A1C24" w:rsidRDefault="069070C3" w:rsidP="0C7D2719">
            <w:r>
              <w:t>Feb</w:t>
            </w:r>
            <w:r w:rsidR="00FF3F9C">
              <w:t>.</w:t>
            </w:r>
            <w:r>
              <w:t xml:space="preserve"> 1, 2023</w:t>
            </w:r>
          </w:p>
        </w:tc>
      </w:tr>
      <w:tr w:rsidR="006409E9" w14:paraId="2B07B192" w14:textId="77777777" w:rsidTr="0C7D2719">
        <w:trPr>
          <w:jc w:val="center"/>
        </w:trPr>
        <w:tc>
          <w:tcPr>
            <w:tcW w:w="1365" w:type="dxa"/>
            <w:shd w:val="clear" w:color="auto" w:fill="auto"/>
            <w:tcMar>
              <w:top w:w="100" w:type="dxa"/>
              <w:left w:w="100" w:type="dxa"/>
              <w:bottom w:w="100" w:type="dxa"/>
              <w:right w:w="100" w:type="dxa"/>
            </w:tcMar>
          </w:tcPr>
          <w:p w14:paraId="1C593D64" w14:textId="799B0F30" w:rsidR="006409E9" w:rsidRDefault="006409E9" w:rsidP="006409E9">
            <w:r>
              <w:t>1</w:t>
            </w:r>
          </w:p>
        </w:tc>
        <w:tc>
          <w:tcPr>
            <w:tcW w:w="5865" w:type="dxa"/>
            <w:shd w:val="clear" w:color="auto" w:fill="auto"/>
            <w:tcMar>
              <w:top w:w="100" w:type="dxa"/>
              <w:left w:w="100" w:type="dxa"/>
              <w:bottom w:w="100" w:type="dxa"/>
              <w:right w:w="100" w:type="dxa"/>
            </w:tcMar>
          </w:tcPr>
          <w:p w14:paraId="2694D6C8" w14:textId="4CA2AFF4" w:rsidR="006409E9" w:rsidRDefault="006409E9" w:rsidP="006409E9">
            <w:r>
              <w:t>Updated design following first design review</w:t>
            </w:r>
          </w:p>
        </w:tc>
        <w:tc>
          <w:tcPr>
            <w:tcW w:w="2130" w:type="dxa"/>
            <w:shd w:val="clear" w:color="auto" w:fill="auto"/>
            <w:tcMar>
              <w:top w:w="100" w:type="dxa"/>
              <w:left w:w="100" w:type="dxa"/>
              <w:bottom w:w="100" w:type="dxa"/>
              <w:right w:w="100" w:type="dxa"/>
            </w:tcMar>
          </w:tcPr>
          <w:p w14:paraId="37008C00" w14:textId="1007AF69" w:rsidR="006409E9" w:rsidRDefault="006409E9" w:rsidP="006409E9">
            <w:r>
              <w:t>Feb</w:t>
            </w:r>
            <w:r w:rsidR="00FF3F9C">
              <w:t>.</w:t>
            </w:r>
            <w:r>
              <w:t xml:space="preserve"> 11, 2023</w:t>
            </w:r>
          </w:p>
        </w:tc>
      </w:tr>
      <w:tr w:rsidR="00FC0512" w14:paraId="6204BA44" w14:textId="77777777" w:rsidTr="0C7D2719">
        <w:trPr>
          <w:jc w:val="center"/>
        </w:trPr>
        <w:tc>
          <w:tcPr>
            <w:tcW w:w="1365" w:type="dxa"/>
            <w:shd w:val="clear" w:color="auto" w:fill="auto"/>
            <w:tcMar>
              <w:top w:w="100" w:type="dxa"/>
              <w:left w:w="100" w:type="dxa"/>
              <w:bottom w:w="100" w:type="dxa"/>
              <w:right w:w="100" w:type="dxa"/>
            </w:tcMar>
          </w:tcPr>
          <w:p w14:paraId="2BF936C4" w14:textId="6A6AA17C" w:rsidR="00FC0512" w:rsidRDefault="00FC0512" w:rsidP="006409E9">
            <w:r>
              <w:t>2</w:t>
            </w:r>
          </w:p>
        </w:tc>
        <w:tc>
          <w:tcPr>
            <w:tcW w:w="5865" w:type="dxa"/>
            <w:shd w:val="clear" w:color="auto" w:fill="auto"/>
            <w:tcMar>
              <w:top w:w="100" w:type="dxa"/>
              <w:left w:w="100" w:type="dxa"/>
              <w:bottom w:w="100" w:type="dxa"/>
              <w:right w:w="100" w:type="dxa"/>
            </w:tcMar>
          </w:tcPr>
          <w:p w14:paraId="12B6C357" w14:textId="0D1EC589" w:rsidR="00FC0512" w:rsidRDefault="00FF3F9C" w:rsidP="006409E9">
            <w:r>
              <w:t>Included Hydra V2 boards post-competition</w:t>
            </w:r>
          </w:p>
        </w:tc>
        <w:tc>
          <w:tcPr>
            <w:tcW w:w="2130" w:type="dxa"/>
            <w:shd w:val="clear" w:color="auto" w:fill="auto"/>
            <w:tcMar>
              <w:top w:w="100" w:type="dxa"/>
              <w:left w:w="100" w:type="dxa"/>
              <w:bottom w:w="100" w:type="dxa"/>
              <w:right w:w="100" w:type="dxa"/>
            </w:tcMar>
          </w:tcPr>
          <w:p w14:paraId="087094AF" w14:textId="1D855971" w:rsidR="00FC0512" w:rsidRDefault="00FF3F9C" w:rsidP="006409E9">
            <w:r>
              <w:t>Sep. 10, 2023</w:t>
            </w:r>
          </w:p>
        </w:tc>
      </w:tr>
      <w:tr w:rsidR="00B5763F" w14:paraId="3011C2DD" w14:textId="77777777" w:rsidTr="0C7D2719">
        <w:trPr>
          <w:jc w:val="center"/>
        </w:trPr>
        <w:tc>
          <w:tcPr>
            <w:tcW w:w="1365" w:type="dxa"/>
            <w:shd w:val="clear" w:color="auto" w:fill="auto"/>
            <w:tcMar>
              <w:top w:w="100" w:type="dxa"/>
              <w:left w:w="100" w:type="dxa"/>
              <w:bottom w:w="100" w:type="dxa"/>
              <w:right w:w="100" w:type="dxa"/>
            </w:tcMar>
          </w:tcPr>
          <w:p w14:paraId="1625001A" w14:textId="346D7499" w:rsidR="00B5763F" w:rsidRDefault="00B5763F" w:rsidP="006409E9">
            <w:r>
              <w:t>3</w:t>
            </w:r>
          </w:p>
        </w:tc>
        <w:tc>
          <w:tcPr>
            <w:tcW w:w="5865" w:type="dxa"/>
            <w:shd w:val="clear" w:color="auto" w:fill="auto"/>
            <w:tcMar>
              <w:top w:w="100" w:type="dxa"/>
              <w:left w:w="100" w:type="dxa"/>
              <w:bottom w:w="100" w:type="dxa"/>
              <w:right w:w="100" w:type="dxa"/>
            </w:tcMar>
          </w:tcPr>
          <w:p w14:paraId="2481A36A" w14:textId="34DCFED3" w:rsidR="00B5763F" w:rsidRDefault="00B5763F" w:rsidP="006409E9">
            <w:r>
              <w:t xml:space="preserve">Added Hydra V3 SAME51 </w:t>
            </w:r>
            <w:r w:rsidR="007C31E6">
              <w:t>template project</w:t>
            </w:r>
          </w:p>
        </w:tc>
        <w:tc>
          <w:tcPr>
            <w:tcW w:w="2130" w:type="dxa"/>
            <w:shd w:val="clear" w:color="auto" w:fill="auto"/>
            <w:tcMar>
              <w:top w:w="100" w:type="dxa"/>
              <w:left w:w="100" w:type="dxa"/>
              <w:bottom w:w="100" w:type="dxa"/>
              <w:right w:w="100" w:type="dxa"/>
            </w:tcMar>
          </w:tcPr>
          <w:p w14:paraId="1C66D54E" w14:textId="1F233A1B" w:rsidR="00B5763F" w:rsidRDefault="007C31E6" w:rsidP="006409E9">
            <w:r>
              <w:t>Oct. 2, 2023</w:t>
            </w:r>
          </w:p>
        </w:tc>
      </w:tr>
    </w:tbl>
    <w:p w14:paraId="6133F226" w14:textId="77777777" w:rsidR="002A1C24" w:rsidRDefault="002A1C24" w:rsidP="00197764">
      <w:pPr>
        <w:jc w:val="center"/>
      </w:pPr>
    </w:p>
    <w:p w14:paraId="30595032" w14:textId="77777777" w:rsidR="00197764" w:rsidRDefault="00197764" w:rsidP="00E95430">
      <w:pPr>
        <w:sectPr w:rsidR="00197764" w:rsidSect="00975F17">
          <w:headerReference w:type="default" r:id="rId11"/>
          <w:footerReference w:type="default" r:id="rId12"/>
          <w:pgSz w:w="12240" w:h="15840"/>
          <w:pgMar w:top="1440" w:right="1440" w:bottom="1440" w:left="1440" w:header="720" w:footer="720" w:gutter="0"/>
          <w:pgNumType w:start="0" w:chapSep="emDash"/>
          <w:cols w:space="720"/>
          <w:docGrid w:linePitch="299"/>
        </w:sectPr>
      </w:pPr>
    </w:p>
    <w:p w14:paraId="6D664B87" w14:textId="77777777" w:rsidR="002A1C24" w:rsidRPr="00CD2D52" w:rsidRDefault="00986BBE" w:rsidP="00E95430">
      <w:pPr>
        <w:rPr>
          <w:sz w:val="28"/>
          <w:szCs w:val="28"/>
        </w:rPr>
      </w:pPr>
      <w:r w:rsidRPr="00CD2D52">
        <w:rPr>
          <w:sz w:val="28"/>
          <w:szCs w:val="28"/>
        </w:rPr>
        <w:lastRenderedPageBreak/>
        <w:t>Table of Contents:</w:t>
      </w:r>
    </w:p>
    <w:p w14:paraId="086C712F" w14:textId="77777777" w:rsidR="002A1C24" w:rsidRDefault="002A1C24" w:rsidP="00E95430"/>
    <w:sdt>
      <w:sdtPr>
        <w:id w:val="2088103323"/>
        <w:docPartObj>
          <w:docPartGallery w:val="Table of Contents"/>
          <w:docPartUnique/>
        </w:docPartObj>
      </w:sdtPr>
      <w:sdtEndPr/>
      <w:sdtContent>
        <w:p w14:paraId="127AF945" w14:textId="0E8B327A" w:rsidR="00B7293F" w:rsidRDefault="00986BBE">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r>
            <w:fldChar w:fldCharType="begin"/>
          </w:r>
          <w:r>
            <w:instrText xml:space="preserve"> TOC \h \u \z </w:instrText>
          </w:r>
          <w:r>
            <w:fldChar w:fldCharType="separate"/>
          </w:r>
          <w:hyperlink w:anchor="_Toc134625103" w:history="1">
            <w:r w:rsidR="00B7293F" w:rsidRPr="00674960">
              <w:rPr>
                <w:rStyle w:val="Hyperlink"/>
                <w:noProof/>
              </w:rPr>
              <w:t>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Hydra V1</w:t>
            </w:r>
            <w:r w:rsidR="00B7293F">
              <w:rPr>
                <w:noProof/>
                <w:webHidden/>
              </w:rPr>
              <w:tab/>
            </w:r>
            <w:r w:rsidR="00B7293F">
              <w:rPr>
                <w:noProof/>
                <w:webHidden/>
              </w:rPr>
              <w:fldChar w:fldCharType="begin"/>
            </w:r>
            <w:r w:rsidR="00B7293F">
              <w:rPr>
                <w:noProof/>
                <w:webHidden/>
              </w:rPr>
              <w:instrText xml:space="preserve"> PAGEREF _Toc134625103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12B98B63" w14:textId="4B6ED16B" w:rsidR="00B7293F" w:rsidRDefault="002B0A6D">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04" w:history="1">
            <w:r w:rsidR="00B7293F" w:rsidRPr="00674960">
              <w:rPr>
                <w:rStyle w:val="Hyperlink"/>
                <w:noProof/>
              </w:rPr>
              <w:t>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Recovery Board (HYDRA_V1_RECOVERY)</w:t>
            </w:r>
            <w:r w:rsidR="00B7293F">
              <w:rPr>
                <w:noProof/>
                <w:webHidden/>
              </w:rPr>
              <w:tab/>
            </w:r>
            <w:r w:rsidR="00B7293F">
              <w:rPr>
                <w:noProof/>
                <w:webHidden/>
              </w:rPr>
              <w:fldChar w:fldCharType="begin"/>
            </w:r>
            <w:r w:rsidR="00B7293F">
              <w:rPr>
                <w:noProof/>
                <w:webHidden/>
              </w:rPr>
              <w:instrText xml:space="preserve"> PAGEREF _Toc134625104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73250263" w14:textId="3F4994AB"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5" w:history="1">
            <w:r w:rsidR="00B7293F" w:rsidRPr="00674960">
              <w:rPr>
                <w:rStyle w:val="Hyperlink"/>
                <w:noProof/>
              </w:rPr>
              <w:t>1.1.1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_Toc134625105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6DD98B2A" w14:textId="621D9EF3"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6" w:history="1">
            <w:r w:rsidR="00B7293F" w:rsidRPr="00674960">
              <w:rPr>
                <w:rStyle w:val="Hyperlink"/>
                <w:noProof/>
              </w:rPr>
              <w:t>1.1.2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_Toc134625106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4DBCB3FB" w14:textId="09E764FF"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7" w:history="1">
            <w:r w:rsidR="00B7293F" w:rsidRPr="00674960">
              <w:rPr>
                <w:rStyle w:val="Hyperlink"/>
                <w:noProof/>
              </w:rPr>
              <w:t>1.1.3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_Toc134625107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14:paraId="5B518969" w14:textId="18D0406B"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8" w:history="1">
            <w:r w:rsidR="00B7293F" w:rsidRPr="00674960">
              <w:rPr>
                <w:rStyle w:val="Hyperlink"/>
                <w:noProof/>
              </w:rPr>
              <w:t>1.1.4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_Toc134625108 \h </w:instrText>
            </w:r>
            <w:r w:rsidR="00B7293F">
              <w:rPr>
                <w:noProof/>
                <w:webHidden/>
              </w:rPr>
            </w:r>
            <w:r w:rsidR="00B7293F">
              <w:rPr>
                <w:noProof/>
                <w:webHidden/>
              </w:rPr>
              <w:fldChar w:fldCharType="separate"/>
            </w:r>
            <w:r w:rsidR="00B7293F">
              <w:rPr>
                <w:noProof/>
                <w:webHidden/>
              </w:rPr>
              <w:t>2</w:t>
            </w:r>
            <w:r w:rsidR="00B7293F">
              <w:rPr>
                <w:noProof/>
                <w:webHidden/>
              </w:rPr>
              <w:fldChar w:fldCharType="end"/>
            </w:r>
          </w:hyperlink>
        </w:p>
        <w:p w14:paraId="62116A31" w14:textId="2AE11B8C"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09" w:history="1">
            <w:r w:rsidR="00B7293F" w:rsidRPr="00674960">
              <w:rPr>
                <w:rStyle w:val="Hyperlink"/>
                <w:noProof/>
              </w:rPr>
              <w:t>1.1.5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_Toc134625109 \h </w:instrText>
            </w:r>
            <w:r w:rsidR="00B7293F">
              <w:rPr>
                <w:noProof/>
                <w:webHidden/>
              </w:rPr>
            </w:r>
            <w:r w:rsidR="00B7293F">
              <w:rPr>
                <w:noProof/>
                <w:webHidden/>
              </w:rPr>
              <w:fldChar w:fldCharType="separate"/>
            </w:r>
            <w:r w:rsidR="00B7293F">
              <w:rPr>
                <w:noProof/>
                <w:webHidden/>
              </w:rPr>
              <w:t>3</w:t>
            </w:r>
            <w:r w:rsidR="00B7293F">
              <w:rPr>
                <w:noProof/>
                <w:webHidden/>
              </w:rPr>
              <w:fldChar w:fldCharType="end"/>
            </w:r>
          </w:hyperlink>
        </w:p>
        <w:p w14:paraId="5123CCF7" w14:textId="062B5D44" w:rsidR="00B7293F" w:rsidRDefault="002B0A6D">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10" w:history="1">
            <w:r w:rsidR="00B7293F" w:rsidRPr="00674960">
              <w:rPr>
                <w:rStyle w:val="Hyperlink"/>
                <w:noProof/>
                <w:lang w:val="fr-CA"/>
              </w:rPr>
              <w:t>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lang w:val="fr-CA"/>
              </w:rPr>
              <w:t>Communication Board (HYDRA_V1_COMMUNICATION)</w:t>
            </w:r>
            <w:r w:rsidR="00B7293F">
              <w:rPr>
                <w:noProof/>
                <w:webHidden/>
              </w:rPr>
              <w:tab/>
            </w:r>
            <w:r w:rsidR="00B7293F">
              <w:rPr>
                <w:noProof/>
                <w:webHidden/>
              </w:rPr>
              <w:fldChar w:fldCharType="begin"/>
            </w:r>
            <w:r w:rsidR="00B7293F">
              <w:rPr>
                <w:noProof/>
                <w:webHidden/>
              </w:rPr>
              <w:instrText xml:space="preserve"> PAGEREF _Toc134625110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14:paraId="657B0089" w14:textId="0D48283D"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1" w:history="1">
            <w:r w:rsidR="00B7293F" w:rsidRPr="00674960">
              <w:rPr>
                <w:rStyle w:val="Hyperlink"/>
                <w:noProof/>
                <w:lang w:val="fr-CA"/>
              </w:rPr>
              <w:t>1.2.1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lang w:val="fr-CA"/>
              </w:rPr>
              <w:t>Overview</w:t>
            </w:r>
            <w:r w:rsidR="00B7293F">
              <w:rPr>
                <w:noProof/>
                <w:webHidden/>
              </w:rPr>
              <w:tab/>
            </w:r>
            <w:r w:rsidR="00B7293F">
              <w:rPr>
                <w:noProof/>
                <w:webHidden/>
              </w:rPr>
              <w:fldChar w:fldCharType="begin"/>
            </w:r>
            <w:r w:rsidR="00B7293F">
              <w:rPr>
                <w:noProof/>
                <w:webHidden/>
              </w:rPr>
              <w:instrText xml:space="preserve"> PAGEREF _Toc134625111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14:paraId="3AD07BAF" w14:textId="0071CB13" w:rsidR="00B7293F" w:rsidRDefault="002B0A6D">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12" w:history="1">
            <w:r w:rsidR="00B7293F" w:rsidRPr="00674960">
              <w:rPr>
                <w:rStyle w:val="Hyperlink"/>
                <w:noProof/>
              </w:rPr>
              <w:t>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Logic Board (HYDRA_V1_LOGIC)</w:t>
            </w:r>
            <w:r w:rsidR="00B7293F">
              <w:rPr>
                <w:noProof/>
                <w:webHidden/>
              </w:rPr>
              <w:tab/>
            </w:r>
            <w:r w:rsidR="00B7293F">
              <w:rPr>
                <w:noProof/>
                <w:webHidden/>
              </w:rPr>
              <w:fldChar w:fldCharType="begin"/>
            </w:r>
            <w:r w:rsidR="00B7293F">
              <w:rPr>
                <w:noProof/>
                <w:webHidden/>
              </w:rPr>
              <w:instrText xml:space="preserve"> PAGEREF _Toc134625112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6B25C256" w14:textId="06B50081"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3" w:history="1">
            <w:r w:rsidR="00B7293F" w:rsidRPr="00674960">
              <w:rPr>
                <w:rStyle w:val="Hyperlink"/>
                <w:noProof/>
              </w:rPr>
              <w:t>1.3.1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_Toc134625113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229D4E50" w14:textId="47C2E8A1" w:rsidR="00B7293F" w:rsidRDefault="002B0A6D">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4" w:history="1">
            <w:r w:rsidR="00B7293F" w:rsidRPr="00674960">
              <w:rPr>
                <w:rStyle w:val="Hyperlink"/>
                <w:noProof/>
              </w:rPr>
              <w:t>1.3.1.1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SERCOM Pinouts</w:t>
            </w:r>
            <w:r w:rsidR="00B7293F">
              <w:rPr>
                <w:noProof/>
                <w:webHidden/>
              </w:rPr>
              <w:tab/>
            </w:r>
            <w:r w:rsidR="00B7293F">
              <w:rPr>
                <w:noProof/>
                <w:webHidden/>
              </w:rPr>
              <w:fldChar w:fldCharType="begin"/>
            </w:r>
            <w:r w:rsidR="00B7293F">
              <w:rPr>
                <w:noProof/>
                <w:webHidden/>
              </w:rPr>
              <w:instrText xml:space="preserve"> PAGEREF _Toc134625114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14:paraId="07D20A4A" w14:textId="08B155C2" w:rsidR="00B7293F" w:rsidRDefault="002B0A6D">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5" w:history="1">
            <w:r w:rsidR="00B7293F" w:rsidRPr="00674960">
              <w:rPr>
                <w:rStyle w:val="Hyperlink"/>
                <w:noProof/>
              </w:rPr>
              <w:t>1.3.1.2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Parent Schematic Considerations (Connectors.SchDoc)</w:t>
            </w:r>
            <w:r w:rsidR="00B7293F">
              <w:rPr>
                <w:noProof/>
                <w:webHidden/>
              </w:rPr>
              <w:tab/>
            </w:r>
            <w:r w:rsidR="00B7293F">
              <w:rPr>
                <w:noProof/>
                <w:webHidden/>
              </w:rPr>
              <w:fldChar w:fldCharType="begin"/>
            </w:r>
            <w:r w:rsidR="00B7293F">
              <w:rPr>
                <w:noProof/>
                <w:webHidden/>
              </w:rPr>
              <w:instrText xml:space="preserve"> PAGEREF _Toc134625115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14:paraId="1FE16757" w14:textId="0AFA761B" w:rsidR="00B7293F" w:rsidRDefault="002B0A6D">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6" w:history="1">
            <w:r w:rsidR="00B7293F" w:rsidRPr="00674960">
              <w:rPr>
                <w:rStyle w:val="Hyperlink"/>
                <w:noProof/>
              </w:rPr>
              <w:t>1.3.1.3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Pinout Considerations (MCU_PINOUT.SchDoc)</w:t>
            </w:r>
            <w:r w:rsidR="00B7293F">
              <w:rPr>
                <w:noProof/>
                <w:webHidden/>
              </w:rPr>
              <w:tab/>
            </w:r>
            <w:r w:rsidR="00B7293F">
              <w:rPr>
                <w:noProof/>
                <w:webHidden/>
              </w:rPr>
              <w:fldChar w:fldCharType="begin"/>
            </w:r>
            <w:r w:rsidR="00B7293F">
              <w:rPr>
                <w:noProof/>
                <w:webHidden/>
              </w:rPr>
              <w:instrText xml:space="preserve"> PAGEREF _Toc134625116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14:paraId="25463FC3" w14:textId="6FE5B158" w:rsidR="00B7293F" w:rsidRDefault="002B0A6D">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7" w:history="1">
            <w:r w:rsidR="00B7293F" w:rsidRPr="00674960">
              <w:rPr>
                <w:rStyle w:val="Hyperlink"/>
                <w:noProof/>
              </w:rPr>
              <w:t>1.3.1.4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SBG Considerations (SBG.SchDoc)</w:t>
            </w:r>
            <w:r w:rsidR="00B7293F">
              <w:rPr>
                <w:noProof/>
                <w:webHidden/>
              </w:rPr>
              <w:tab/>
            </w:r>
            <w:r w:rsidR="00B7293F">
              <w:rPr>
                <w:noProof/>
                <w:webHidden/>
              </w:rPr>
              <w:fldChar w:fldCharType="begin"/>
            </w:r>
            <w:r w:rsidR="00B7293F">
              <w:rPr>
                <w:noProof/>
                <w:webHidden/>
              </w:rPr>
              <w:instrText xml:space="preserve"> PAGEREF _Toc134625117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14:paraId="1308D670" w14:textId="6DF642EA" w:rsidR="00B7293F" w:rsidRDefault="002B0A6D">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18" w:history="1">
            <w:r w:rsidR="00B7293F" w:rsidRPr="00674960">
              <w:rPr>
                <w:rStyle w:val="Hyperlink"/>
                <w:noProof/>
              </w:rPr>
              <w:t>1.3.1.5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SD Card Considerations (SD.SchDoc)</w:t>
            </w:r>
            <w:r w:rsidR="00B7293F">
              <w:rPr>
                <w:noProof/>
                <w:webHidden/>
              </w:rPr>
              <w:tab/>
            </w:r>
            <w:r w:rsidR="00B7293F">
              <w:rPr>
                <w:noProof/>
                <w:webHidden/>
              </w:rPr>
              <w:fldChar w:fldCharType="begin"/>
            </w:r>
            <w:r w:rsidR="00B7293F">
              <w:rPr>
                <w:noProof/>
                <w:webHidden/>
              </w:rPr>
              <w:instrText xml:space="preserve"> PAGEREF _Toc134625118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14:paraId="55173BD0" w14:textId="592E9839"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19" w:history="1">
            <w:r w:rsidR="00B7293F" w:rsidRPr="00674960">
              <w:rPr>
                <w:rStyle w:val="Hyperlink"/>
                <w:noProof/>
              </w:rPr>
              <w:t>1.3.2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_Toc134625119 \h </w:instrText>
            </w:r>
            <w:r w:rsidR="00B7293F">
              <w:rPr>
                <w:noProof/>
                <w:webHidden/>
              </w:rPr>
            </w:r>
            <w:r w:rsidR="00B7293F">
              <w:rPr>
                <w:noProof/>
                <w:webHidden/>
              </w:rPr>
              <w:fldChar w:fldCharType="separate"/>
            </w:r>
            <w:r w:rsidR="00B7293F">
              <w:rPr>
                <w:noProof/>
                <w:webHidden/>
              </w:rPr>
              <w:t>9</w:t>
            </w:r>
            <w:r w:rsidR="00B7293F">
              <w:rPr>
                <w:noProof/>
                <w:webHidden/>
              </w:rPr>
              <w:fldChar w:fldCharType="end"/>
            </w:r>
          </w:hyperlink>
        </w:p>
        <w:p w14:paraId="775E6C15" w14:textId="0DAE9665"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0" w:history="1">
            <w:r w:rsidR="00B7293F" w:rsidRPr="00674960">
              <w:rPr>
                <w:rStyle w:val="Hyperlink"/>
                <w:noProof/>
              </w:rPr>
              <w:t>1.3.3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_Toc134625120 \h </w:instrText>
            </w:r>
            <w:r w:rsidR="00B7293F">
              <w:rPr>
                <w:noProof/>
                <w:webHidden/>
              </w:rPr>
            </w:r>
            <w:r w:rsidR="00B7293F">
              <w:rPr>
                <w:noProof/>
                <w:webHidden/>
              </w:rPr>
              <w:fldChar w:fldCharType="separate"/>
            </w:r>
            <w:r w:rsidR="00B7293F">
              <w:rPr>
                <w:noProof/>
                <w:webHidden/>
              </w:rPr>
              <w:t>12</w:t>
            </w:r>
            <w:r w:rsidR="00B7293F">
              <w:rPr>
                <w:noProof/>
                <w:webHidden/>
              </w:rPr>
              <w:fldChar w:fldCharType="end"/>
            </w:r>
          </w:hyperlink>
        </w:p>
        <w:p w14:paraId="7C655371" w14:textId="322DDF79"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1" w:history="1">
            <w:r w:rsidR="00B7293F" w:rsidRPr="00674960">
              <w:rPr>
                <w:rStyle w:val="Hyperlink"/>
                <w:noProof/>
              </w:rPr>
              <w:t>1.3.4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_Toc134625121 \h </w:instrText>
            </w:r>
            <w:r w:rsidR="00B7293F">
              <w:rPr>
                <w:noProof/>
                <w:webHidden/>
              </w:rPr>
            </w:r>
            <w:r w:rsidR="00B7293F">
              <w:rPr>
                <w:noProof/>
                <w:webHidden/>
              </w:rPr>
              <w:fldChar w:fldCharType="separate"/>
            </w:r>
            <w:r w:rsidR="00B7293F">
              <w:rPr>
                <w:noProof/>
                <w:webHidden/>
              </w:rPr>
              <w:t>13</w:t>
            </w:r>
            <w:r w:rsidR="00B7293F">
              <w:rPr>
                <w:noProof/>
                <w:webHidden/>
              </w:rPr>
              <w:fldChar w:fldCharType="end"/>
            </w:r>
          </w:hyperlink>
        </w:p>
        <w:p w14:paraId="563F12F5" w14:textId="53627E15"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2" w:history="1">
            <w:r w:rsidR="00B7293F" w:rsidRPr="00674960">
              <w:rPr>
                <w:rStyle w:val="Hyperlink"/>
                <w:noProof/>
              </w:rPr>
              <w:t>1.3.5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_Toc134625122 \h </w:instrText>
            </w:r>
            <w:r w:rsidR="00B7293F">
              <w:rPr>
                <w:noProof/>
                <w:webHidden/>
              </w:rPr>
            </w:r>
            <w:r w:rsidR="00B7293F">
              <w:rPr>
                <w:noProof/>
                <w:webHidden/>
              </w:rPr>
              <w:fldChar w:fldCharType="separate"/>
            </w:r>
            <w:r w:rsidR="00B7293F">
              <w:rPr>
                <w:noProof/>
                <w:webHidden/>
              </w:rPr>
              <w:t>18</w:t>
            </w:r>
            <w:r w:rsidR="00B7293F">
              <w:rPr>
                <w:noProof/>
                <w:webHidden/>
              </w:rPr>
              <w:fldChar w:fldCharType="end"/>
            </w:r>
          </w:hyperlink>
        </w:p>
        <w:p w14:paraId="4CC7130D" w14:textId="6DCDCE49"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3" w:history="1">
            <w:r w:rsidR="00B7293F" w:rsidRPr="00674960">
              <w:rPr>
                <w:rStyle w:val="Hyperlink"/>
                <w:noProof/>
              </w:rPr>
              <w:t>1.3.6</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_Toc134625123 \h </w:instrText>
            </w:r>
            <w:r w:rsidR="00B7293F">
              <w:rPr>
                <w:noProof/>
                <w:webHidden/>
              </w:rPr>
            </w:r>
            <w:r w:rsidR="00B7293F">
              <w:rPr>
                <w:noProof/>
                <w:webHidden/>
              </w:rPr>
              <w:fldChar w:fldCharType="separate"/>
            </w:r>
            <w:r w:rsidR="00B7293F">
              <w:rPr>
                <w:noProof/>
                <w:webHidden/>
              </w:rPr>
              <w:t>20</w:t>
            </w:r>
            <w:r w:rsidR="00B7293F">
              <w:rPr>
                <w:noProof/>
                <w:webHidden/>
              </w:rPr>
              <w:fldChar w:fldCharType="end"/>
            </w:r>
          </w:hyperlink>
        </w:p>
        <w:p w14:paraId="0C32AF98" w14:textId="259B9305" w:rsidR="00B7293F" w:rsidRDefault="002B0A6D">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24" w:history="1">
            <w:r w:rsidR="00B7293F" w:rsidRPr="00674960">
              <w:rPr>
                <w:rStyle w:val="Hyperlink"/>
                <w:noProof/>
              </w:rPr>
              <w:t>1.4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Board (HYDRA_V1_POWER)</w:t>
            </w:r>
            <w:r w:rsidR="00B7293F">
              <w:rPr>
                <w:noProof/>
                <w:webHidden/>
              </w:rPr>
              <w:tab/>
            </w:r>
            <w:r w:rsidR="00B7293F">
              <w:rPr>
                <w:noProof/>
                <w:webHidden/>
              </w:rPr>
              <w:fldChar w:fldCharType="begin"/>
            </w:r>
            <w:r w:rsidR="00B7293F">
              <w:rPr>
                <w:noProof/>
                <w:webHidden/>
              </w:rPr>
              <w:instrText xml:space="preserve"> PAGEREF _Toc134625124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0F8713D8" w14:textId="5CEB0D2E"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5" w:history="1">
            <w:r w:rsidR="00B7293F" w:rsidRPr="00674960">
              <w:rPr>
                <w:rStyle w:val="Hyperlink"/>
                <w:noProof/>
              </w:rPr>
              <w:t>1.4.1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_Toc134625125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4C10ECBB" w14:textId="082334DF"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6" w:history="1">
            <w:r w:rsidR="00B7293F" w:rsidRPr="00674960">
              <w:rPr>
                <w:rStyle w:val="Hyperlink"/>
                <w:noProof/>
              </w:rPr>
              <w:t>1.4.2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_Toc134625126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14:paraId="4056A2AB" w14:textId="28588EB1"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7" w:history="1">
            <w:r w:rsidR="00B7293F" w:rsidRPr="00674960">
              <w:rPr>
                <w:rStyle w:val="Hyperlink"/>
                <w:noProof/>
              </w:rPr>
              <w:t>1.4.3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_Toc134625127 \h </w:instrText>
            </w:r>
            <w:r w:rsidR="00B7293F">
              <w:rPr>
                <w:noProof/>
                <w:webHidden/>
              </w:rPr>
            </w:r>
            <w:r w:rsidR="00B7293F">
              <w:rPr>
                <w:noProof/>
                <w:webHidden/>
              </w:rPr>
              <w:fldChar w:fldCharType="separate"/>
            </w:r>
            <w:r w:rsidR="00B7293F">
              <w:rPr>
                <w:noProof/>
                <w:webHidden/>
              </w:rPr>
              <w:t>23</w:t>
            </w:r>
            <w:r w:rsidR="00B7293F">
              <w:rPr>
                <w:noProof/>
                <w:webHidden/>
              </w:rPr>
              <w:fldChar w:fldCharType="end"/>
            </w:r>
          </w:hyperlink>
        </w:p>
        <w:p w14:paraId="56AB40B4" w14:textId="04BA1D70"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8" w:history="1">
            <w:r w:rsidR="00B7293F" w:rsidRPr="00674960">
              <w:rPr>
                <w:rStyle w:val="Hyperlink"/>
                <w:noProof/>
              </w:rPr>
              <w:t>1.4.4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_Toc134625128 \h </w:instrText>
            </w:r>
            <w:r w:rsidR="00B7293F">
              <w:rPr>
                <w:noProof/>
                <w:webHidden/>
              </w:rPr>
            </w:r>
            <w:r w:rsidR="00B7293F">
              <w:rPr>
                <w:noProof/>
                <w:webHidden/>
              </w:rPr>
              <w:fldChar w:fldCharType="separate"/>
            </w:r>
            <w:r w:rsidR="00B7293F">
              <w:rPr>
                <w:noProof/>
                <w:webHidden/>
              </w:rPr>
              <w:t>24</w:t>
            </w:r>
            <w:r w:rsidR="00B7293F">
              <w:rPr>
                <w:noProof/>
                <w:webHidden/>
              </w:rPr>
              <w:fldChar w:fldCharType="end"/>
            </w:r>
          </w:hyperlink>
        </w:p>
        <w:p w14:paraId="02DE1748" w14:textId="7A280B71"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29" w:history="1">
            <w:r w:rsidR="00B7293F" w:rsidRPr="00674960">
              <w:rPr>
                <w:rStyle w:val="Hyperlink"/>
                <w:noProof/>
              </w:rPr>
              <w:t>1.4.5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_Toc134625129 \h </w:instrText>
            </w:r>
            <w:r w:rsidR="00B7293F">
              <w:rPr>
                <w:noProof/>
                <w:webHidden/>
              </w:rPr>
            </w:r>
            <w:r w:rsidR="00B7293F">
              <w:rPr>
                <w:noProof/>
                <w:webHidden/>
              </w:rPr>
              <w:fldChar w:fldCharType="separate"/>
            </w:r>
            <w:r w:rsidR="00B7293F">
              <w:rPr>
                <w:noProof/>
                <w:webHidden/>
              </w:rPr>
              <w:t>25</w:t>
            </w:r>
            <w:r w:rsidR="00B7293F">
              <w:rPr>
                <w:noProof/>
                <w:webHidden/>
              </w:rPr>
              <w:fldChar w:fldCharType="end"/>
            </w:r>
          </w:hyperlink>
        </w:p>
        <w:p w14:paraId="1D2FC920" w14:textId="21631616"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0" w:history="1">
            <w:r w:rsidR="00B7293F" w:rsidRPr="00674960">
              <w:rPr>
                <w:rStyle w:val="Hyperlink"/>
                <w:noProof/>
              </w:rPr>
              <w:t>1.4.6</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_Toc134625130 \h </w:instrText>
            </w:r>
            <w:r w:rsidR="00B7293F">
              <w:rPr>
                <w:noProof/>
                <w:webHidden/>
              </w:rPr>
            </w:r>
            <w:r w:rsidR="00B7293F">
              <w:rPr>
                <w:noProof/>
                <w:webHidden/>
              </w:rPr>
              <w:fldChar w:fldCharType="separate"/>
            </w:r>
            <w:r w:rsidR="00B7293F">
              <w:rPr>
                <w:noProof/>
                <w:webHidden/>
              </w:rPr>
              <w:t>26</w:t>
            </w:r>
            <w:r w:rsidR="00B7293F">
              <w:rPr>
                <w:noProof/>
                <w:webHidden/>
              </w:rPr>
              <w:fldChar w:fldCharType="end"/>
            </w:r>
          </w:hyperlink>
        </w:p>
        <w:p w14:paraId="4D438B4C" w14:textId="75C873C7" w:rsidR="00B7293F" w:rsidRDefault="002B0A6D">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31" w:history="1">
            <w:r w:rsidR="00B7293F" w:rsidRPr="00674960">
              <w:rPr>
                <w:rStyle w:val="Hyperlink"/>
                <w:noProof/>
              </w:rPr>
              <w:t>1.5</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Pinout (HYDRA_V1_MCU_PINOUT)</w:t>
            </w:r>
            <w:r w:rsidR="00B7293F">
              <w:rPr>
                <w:noProof/>
                <w:webHidden/>
              </w:rPr>
              <w:tab/>
            </w:r>
            <w:r w:rsidR="00B7293F">
              <w:rPr>
                <w:noProof/>
                <w:webHidden/>
              </w:rPr>
              <w:fldChar w:fldCharType="begin"/>
            </w:r>
            <w:r w:rsidR="00B7293F">
              <w:rPr>
                <w:noProof/>
                <w:webHidden/>
              </w:rPr>
              <w:instrText xml:space="preserve"> PAGEREF _Toc134625131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3343B5B5" w14:textId="5A23E169"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2" w:history="1">
            <w:r w:rsidR="00B7293F" w:rsidRPr="00674960">
              <w:rPr>
                <w:rStyle w:val="Hyperlink"/>
                <w:noProof/>
              </w:rPr>
              <w:t>1.5.1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_Toc134625132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479EA517" w14:textId="655F73D7" w:rsidR="00B7293F" w:rsidRDefault="002B0A6D">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33" w:history="1">
            <w:r w:rsidR="00B7293F" w:rsidRPr="00674960">
              <w:rPr>
                <w:rStyle w:val="Hyperlink"/>
                <w:noProof/>
              </w:rPr>
              <w:t>1.5.1.1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Requirements</w:t>
            </w:r>
            <w:r w:rsidR="00B7293F">
              <w:rPr>
                <w:noProof/>
                <w:webHidden/>
              </w:rPr>
              <w:tab/>
            </w:r>
            <w:r w:rsidR="00B7293F">
              <w:rPr>
                <w:noProof/>
                <w:webHidden/>
              </w:rPr>
              <w:fldChar w:fldCharType="begin"/>
            </w:r>
            <w:r w:rsidR="00B7293F">
              <w:rPr>
                <w:noProof/>
                <w:webHidden/>
              </w:rPr>
              <w:instrText xml:space="preserve"> PAGEREF _Toc134625133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2C303002" w14:textId="00F69751" w:rsidR="00B7293F" w:rsidRDefault="002B0A6D">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34" w:history="1">
            <w:r w:rsidR="00B7293F" w:rsidRPr="00674960">
              <w:rPr>
                <w:rStyle w:val="Hyperlink"/>
                <w:noProof/>
              </w:rPr>
              <w:t>1.5.1.2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CAN Requirements</w:t>
            </w:r>
            <w:r w:rsidR="00B7293F">
              <w:rPr>
                <w:noProof/>
                <w:webHidden/>
              </w:rPr>
              <w:tab/>
            </w:r>
            <w:r w:rsidR="00B7293F">
              <w:rPr>
                <w:noProof/>
                <w:webHidden/>
              </w:rPr>
              <w:fldChar w:fldCharType="begin"/>
            </w:r>
            <w:r w:rsidR="00B7293F">
              <w:rPr>
                <w:noProof/>
                <w:webHidden/>
              </w:rPr>
              <w:instrText xml:space="preserve"> PAGEREF _Toc134625134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4FAE8F99" w14:textId="160258CD"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5" w:history="1">
            <w:r w:rsidR="00B7293F" w:rsidRPr="00674960">
              <w:rPr>
                <w:rStyle w:val="Hyperlink"/>
                <w:noProof/>
              </w:rPr>
              <w:t>1.5.2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_Toc134625135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14:paraId="76C7B65F" w14:textId="37C329AB"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6" w:history="1">
            <w:r w:rsidR="00B7293F" w:rsidRPr="00674960">
              <w:rPr>
                <w:rStyle w:val="Hyperlink"/>
                <w:noProof/>
              </w:rPr>
              <w:t>1.5.3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_Toc134625136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14:paraId="66AC59E3" w14:textId="47305022"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37" w:history="1">
            <w:r w:rsidR="00B7293F" w:rsidRPr="00674960">
              <w:rPr>
                <w:rStyle w:val="Hyperlink"/>
                <w:noProof/>
              </w:rPr>
              <w:t>1.5.4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_Toc134625137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14:paraId="7D015192" w14:textId="24B843D8" w:rsidR="00B7293F" w:rsidRDefault="002B0A6D">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hyperlink w:anchor="_Toc134625138" w:history="1">
            <w:r w:rsidR="00B7293F" w:rsidRPr="00674960">
              <w:rPr>
                <w:rStyle w:val="Hyperlink"/>
                <w:noProof/>
              </w:rPr>
              <w:t>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Hydra V2</w:t>
            </w:r>
            <w:r w:rsidR="00B7293F">
              <w:rPr>
                <w:noProof/>
                <w:webHidden/>
              </w:rPr>
              <w:tab/>
            </w:r>
            <w:r w:rsidR="00B7293F">
              <w:rPr>
                <w:noProof/>
                <w:webHidden/>
              </w:rPr>
              <w:fldChar w:fldCharType="begin"/>
            </w:r>
            <w:r w:rsidR="00B7293F">
              <w:rPr>
                <w:noProof/>
                <w:webHidden/>
              </w:rPr>
              <w:instrText xml:space="preserve"> PAGEREF _Toc134625138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14:paraId="36A354C3" w14:textId="2DF12757" w:rsidR="00B7293F" w:rsidRDefault="002B0A6D">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39" w:history="1">
            <w:r w:rsidR="00B7293F" w:rsidRPr="00674960">
              <w:rPr>
                <w:rStyle w:val="Hyperlink"/>
                <w:noProof/>
              </w:rPr>
              <w:t>2.1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Recovery Board (HYDRA_V2_RECOVERY)</w:t>
            </w:r>
            <w:r w:rsidR="00B7293F">
              <w:rPr>
                <w:noProof/>
                <w:webHidden/>
              </w:rPr>
              <w:tab/>
            </w:r>
            <w:r w:rsidR="00B7293F">
              <w:rPr>
                <w:noProof/>
                <w:webHidden/>
              </w:rPr>
              <w:fldChar w:fldCharType="begin"/>
            </w:r>
            <w:r w:rsidR="00B7293F">
              <w:rPr>
                <w:noProof/>
                <w:webHidden/>
              </w:rPr>
              <w:instrText xml:space="preserve"> PAGEREF _Toc134625139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14:paraId="32F78718" w14:textId="62BDDD96" w:rsidR="00B7293F" w:rsidRDefault="002B0A6D">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0" w:history="1">
            <w:r w:rsidR="00B7293F" w:rsidRPr="00674960">
              <w:rPr>
                <w:rStyle w:val="Hyperlink"/>
                <w:noProof/>
              </w:rPr>
              <w:t>2.2</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Communication Board</w:t>
            </w:r>
            <w:r w:rsidR="00B7293F">
              <w:rPr>
                <w:noProof/>
                <w:webHidden/>
              </w:rPr>
              <w:tab/>
            </w:r>
            <w:r w:rsidR="00B7293F">
              <w:rPr>
                <w:noProof/>
                <w:webHidden/>
              </w:rPr>
              <w:fldChar w:fldCharType="begin"/>
            </w:r>
            <w:r w:rsidR="00B7293F">
              <w:rPr>
                <w:noProof/>
                <w:webHidden/>
              </w:rPr>
              <w:instrText xml:space="preserve"> PAGEREF _Toc134625140 \h </w:instrText>
            </w:r>
            <w:r w:rsidR="00B7293F">
              <w:rPr>
                <w:noProof/>
                <w:webHidden/>
              </w:rPr>
            </w:r>
            <w:r w:rsidR="00B7293F">
              <w:rPr>
                <w:noProof/>
                <w:webHidden/>
              </w:rPr>
              <w:fldChar w:fldCharType="separate"/>
            </w:r>
            <w:r w:rsidR="00B7293F">
              <w:rPr>
                <w:noProof/>
                <w:webHidden/>
              </w:rPr>
              <w:t>31</w:t>
            </w:r>
            <w:r w:rsidR="00B7293F">
              <w:rPr>
                <w:noProof/>
                <w:webHidden/>
              </w:rPr>
              <w:fldChar w:fldCharType="end"/>
            </w:r>
          </w:hyperlink>
        </w:p>
        <w:p w14:paraId="5D067DC8" w14:textId="0DBA4E90" w:rsidR="00B7293F" w:rsidRDefault="002B0A6D">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1" w:history="1">
            <w:r w:rsidR="00B7293F" w:rsidRPr="00674960">
              <w:rPr>
                <w:rStyle w:val="Hyperlink"/>
                <w:noProof/>
              </w:rPr>
              <w:t>2.3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Logic Board (HYDRA_V2_LOGIC)</w:t>
            </w:r>
            <w:r w:rsidR="00B7293F">
              <w:rPr>
                <w:noProof/>
                <w:webHidden/>
              </w:rPr>
              <w:tab/>
            </w:r>
            <w:r w:rsidR="00B7293F">
              <w:rPr>
                <w:noProof/>
                <w:webHidden/>
              </w:rPr>
              <w:fldChar w:fldCharType="begin"/>
            </w:r>
            <w:r w:rsidR="00B7293F">
              <w:rPr>
                <w:noProof/>
                <w:webHidden/>
              </w:rPr>
              <w:instrText xml:space="preserve"> PAGEREF _Toc134625141 \h </w:instrText>
            </w:r>
            <w:r w:rsidR="00B7293F">
              <w:rPr>
                <w:noProof/>
                <w:webHidden/>
              </w:rPr>
            </w:r>
            <w:r w:rsidR="00B7293F">
              <w:rPr>
                <w:noProof/>
                <w:webHidden/>
              </w:rPr>
              <w:fldChar w:fldCharType="separate"/>
            </w:r>
            <w:r w:rsidR="00B7293F">
              <w:rPr>
                <w:noProof/>
                <w:webHidden/>
              </w:rPr>
              <w:t>32</w:t>
            </w:r>
            <w:r w:rsidR="00B7293F">
              <w:rPr>
                <w:noProof/>
                <w:webHidden/>
              </w:rPr>
              <w:fldChar w:fldCharType="end"/>
            </w:r>
          </w:hyperlink>
        </w:p>
        <w:p w14:paraId="5D14483B" w14:textId="60524220" w:rsidR="00B7293F" w:rsidRDefault="002B0A6D">
          <w:pPr>
            <w:pStyle w:val="TOC2"/>
            <w:tabs>
              <w:tab w:val="left" w:pos="880"/>
              <w:tab w:val="right" w:leader="dot" w:pos="9350"/>
            </w:tabs>
            <w:rPr>
              <w:rFonts w:asciiTheme="minorHAnsi" w:eastAsiaTheme="minorEastAsia" w:hAnsiTheme="minorHAnsi" w:cstheme="minorBidi"/>
              <w:noProof/>
              <w:kern w:val="2"/>
              <w:lang w:val="en-CA"/>
              <w14:ligatures w14:val="standardContextual"/>
            </w:rPr>
          </w:pPr>
          <w:hyperlink w:anchor="_Toc134625142" w:history="1">
            <w:r w:rsidR="00B7293F" w:rsidRPr="00674960">
              <w:rPr>
                <w:rStyle w:val="Hyperlink"/>
                <w:noProof/>
              </w:rPr>
              <w:t>2.4</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Power Board (HYDRA_V2_POWER)</w:t>
            </w:r>
            <w:r w:rsidR="00B7293F">
              <w:rPr>
                <w:noProof/>
                <w:webHidden/>
              </w:rPr>
              <w:tab/>
            </w:r>
            <w:r w:rsidR="00B7293F">
              <w:rPr>
                <w:noProof/>
                <w:webHidden/>
              </w:rPr>
              <w:fldChar w:fldCharType="begin"/>
            </w:r>
            <w:r w:rsidR="00B7293F">
              <w:rPr>
                <w:noProof/>
                <w:webHidden/>
              </w:rPr>
              <w:instrText xml:space="preserve"> PAGEREF _Toc134625142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14:paraId="6E23F2D2" w14:textId="22F35D77" w:rsidR="00B7293F" w:rsidRDefault="002B0A6D">
          <w:pPr>
            <w:pStyle w:val="TOC3"/>
            <w:tabs>
              <w:tab w:val="left" w:pos="1320"/>
              <w:tab w:val="right" w:leader="dot" w:pos="9350"/>
            </w:tabs>
            <w:rPr>
              <w:rFonts w:asciiTheme="minorHAnsi" w:eastAsiaTheme="minorEastAsia" w:hAnsiTheme="minorHAnsi" w:cstheme="minorBidi"/>
              <w:noProof/>
              <w:kern w:val="2"/>
              <w:lang w:val="en-CA"/>
              <w14:ligatures w14:val="standardContextual"/>
            </w:rPr>
          </w:pPr>
          <w:hyperlink w:anchor="_Toc134625143" w:history="1">
            <w:r w:rsidR="00B7293F" w:rsidRPr="00674960">
              <w:rPr>
                <w:rStyle w:val="Hyperlink"/>
                <w:noProof/>
              </w:rPr>
              <w:t>2.4.1</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_Toc134625143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14:paraId="74275800" w14:textId="7222C5D0" w:rsidR="00B7293F" w:rsidRDefault="002B0A6D">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4" w:history="1">
            <w:r w:rsidR="00B7293F" w:rsidRPr="00674960">
              <w:rPr>
                <w:rStyle w:val="Hyperlink"/>
                <w:b/>
                <w:bCs/>
                <w:noProof/>
              </w:rPr>
              <w:t>2.4.1.1</w:t>
            </w:r>
            <w:r w:rsidR="00B7293F">
              <w:rPr>
                <w:rFonts w:asciiTheme="minorHAnsi" w:eastAsiaTheme="minorEastAsia" w:hAnsiTheme="minorHAnsi" w:cstheme="minorBidi"/>
                <w:noProof/>
                <w:kern w:val="2"/>
                <w:lang w:val="en-CA"/>
                <w14:ligatures w14:val="standardContextual"/>
              </w:rPr>
              <w:tab/>
            </w:r>
            <w:r w:rsidR="00B7293F" w:rsidRPr="00674960">
              <w:rPr>
                <w:rStyle w:val="Hyperlink"/>
                <w:b/>
                <w:bCs/>
                <w:noProof/>
              </w:rPr>
              <w:t>Power Protection Considerations (PWR_protection.SchDoc)</w:t>
            </w:r>
            <w:r w:rsidR="00B7293F">
              <w:rPr>
                <w:noProof/>
                <w:webHidden/>
              </w:rPr>
              <w:tab/>
            </w:r>
            <w:r w:rsidR="00B7293F">
              <w:rPr>
                <w:noProof/>
                <w:webHidden/>
              </w:rPr>
              <w:fldChar w:fldCharType="begin"/>
            </w:r>
            <w:r w:rsidR="00B7293F">
              <w:rPr>
                <w:noProof/>
                <w:webHidden/>
              </w:rPr>
              <w:instrText xml:space="preserve"> PAGEREF _Toc134625144 \h </w:instrText>
            </w:r>
            <w:r w:rsidR="00B7293F">
              <w:rPr>
                <w:noProof/>
                <w:webHidden/>
              </w:rPr>
            </w:r>
            <w:r w:rsidR="00B7293F">
              <w:rPr>
                <w:noProof/>
                <w:webHidden/>
              </w:rPr>
              <w:fldChar w:fldCharType="separate"/>
            </w:r>
            <w:r w:rsidR="00B7293F">
              <w:rPr>
                <w:noProof/>
                <w:webHidden/>
              </w:rPr>
              <w:t>34</w:t>
            </w:r>
            <w:r w:rsidR="00B7293F">
              <w:rPr>
                <w:noProof/>
                <w:webHidden/>
              </w:rPr>
              <w:fldChar w:fldCharType="end"/>
            </w:r>
          </w:hyperlink>
        </w:p>
        <w:p w14:paraId="2467DFA1" w14:textId="7CAA7560" w:rsidR="00B7293F" w:rsidRDefault="002B0A6D">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5" w:history="1">
            <w:r w:rsidR="00B7293F" w:rsidRPr="00674960">
              <w:rPr>
                <w:rStyle w:val="Hyperlink"/>
                <w:b/>
                <w:bCs/>
                <w:noProof/>
              </w:rPr>
              <w:t>2.4.1.2</w:t>
            </w:r>
            <w:r w:rsidR="00B7293F">
              <w:rPr>
                <w:rFonts w:asciiTheme="minorHAnsi" w:eastAsiaTheme="minorEastAsia" w:hAnsiTheme="minorHAnsi" w:cstheme="minorBidi"/>
                <w:noProof/>
                <w:kern w:val="2"/>
                <w:lang w:val="en-CA"/>
                <w14:ligatures w14:val="standardContextual"/>
              </w:rPr>
              <w:tab/>
            </w:r>
            <w:r w:rsidR="00B7293F" w:rsidRPr="00674960">
              <w:rPr>
                <w:rStyle w:val="Hyperlink"/>
                <w:b/>
                <w:bCs/>
                <w:noProof/>
              </w:rPr>
              <w:t>Redundant Regulator Considerations (5V_regulators.SchDoc and 3V3_regulators.SchDoc)</w:t>
            </w:r>
            <w:r w:rsidR="00B7293F">
              <w:rPr>
                <w:noProof/>
                <w:webHidden/>
              </w:rPr>
              <w:tab/>
            </w:r>
            <w:r w:rsidR="00B7293F">
              <w:rPr>
                <w:noProof/>
                <w:webHidden/>
              </w:rPr>
              <w:fldChar w:fldCharType="begin"/>
            </w:r>
            <w:r w:rsidR="00B7293F">
              <w:rPr>
                <w:noProof/>
                <w:webHidden/>
              </w:rPr>
              <w:instrText xml:space="preserve"> PAGEREF _Toc134625145 \h </w:instrText>
            </w:r>
            <w:r w:rsidR="00B7293F">
              <w:rPr>
                <w:noProof/>
                <w:webHidden/>
              </w:rPr>
            </w:r>
            <w:r w:rsidR="00B7293F">
              <w:rPr>
                <w:noProof/>
                <w:webHidden/>
              </w:rPr>
              <w:fldChar w:fldCharType="separate"/>
            </w:r>
            <w:r w:rsidR="00B7293F">
              <w:rPr>
                <w:noProof/>
                <w:webHidden/>
              </w:rPr>
              <w:t>36</w:t>
            </w:r>
            <w:r w:rsidR="00B7293F">
              <w:rPr>
                <w:noProof/>
                <w:webHidden/>
              </w:rPr>
              <w:fldChar w:fldCharType="end"/>
            </w:r>
          </w:hyperlink>
        </w:p>
        <w:p w14:paraId="3FFADF0E" w14:textId="4DE4C479" w:rsidR="00B7293F" w:rsidRDefault="002B0A6D">
          <w:pPr>
            <w:pStyle w:val="TOC4"/>
            <w:tabs>
              <w:tab w:val="left" w:pos="1540"/>
              <w:tab w:val="right" w:leader="dot" w:pos="9350"/>
            </w:tabs>
            <w:rPr>
              <w:rFonts w:asciiTheme="minorHAnsi" w:eastAsiaTheme="minorEastAsia" w:hAnsiTheme="minorHAnsi" w:cstheme="minorBidi"/>
              <w:noProof/>
              <w:kern w:val="2"/>
              <w:lang w:val="en-CA"/>
              <w14:ligatures w14:val="standardContextual"/>
            </w:rPr>
          </w:pPr>
          <w:hyperlink w:anchor="_Toc134625146" w:history="1">
            <w:r w:rsidR="00B7293F" w:rsidRPr="00674960">
              <w:rPr>
                <w:rStyle w:val="Hyperlink"/>
                <w:noProof/>
              </w:rPr>
              <w:t>2.4.1.3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MCU Considerations (MCU_PINOUT.SchDoc)</w:t>
            </w:r>
            <w:r w:rsidR="00B7293F">
              <w:rPr>
                <w:noProof/>
                <w:webHidden/>
              </w:rPr>
              <w:tab/>
            </w:r>
            <w:r w:rsidR="00B7293F">
              <w:rPr>
                <w:noProof/>
                <w:webHidden/>
              </w:rPr>
              <w:fldChar w:fldCharType="begin"/>
            </w:r>
            <w:r w:rsidR="00B7293F">
              <w:rPr>
                <w:noProof/>
                <w:webHidden/>
              </w:rPr>
              <w:instrText xml:space="preserve"> PAGEREF _Toc134625146 \h </w:instrText>
            </w:r>
            <w:r w:rsidR="00B7293F">
              <w:rPr>
                <w:noProof/>
                <w:webHidden/>
              </w:rPr>
            </w:r>
            <w:r w:rsidR="00B7293F">
              <w:rPr>
                <w:noProof/>
                <w:webHidden/>
              </w:rPr>
              <w:fldChar w:fldCharType="separate"/>
            </w:r>
            <w:r w:rsidR="00B7293F">
              <w:rPr>
                <w:noProof/>
                <w:webHidden/>
              </w:rPr>
              <w:t>40</w:t>
            </w:r>
            <w:r w:rsidR="00B7293F">
              <w:rPr>
                <w:noProof/>
                <w:webHidden/>
              </w:rPr>
              <w:fldChar w:fldCharType="end"/>
            </w:r>
          </w:hyperlink>
        </w:p>
        <w:p w14:paraId="164C0570" w14:textId="5D76E32E" w:rsidR="00B7293F" w:rsidRDefault="002B0A6D">
          <w:pPr>
            <w:pStyle w:val="TOC1"/>
            <w:tabs>
              <w:tab w:val="left" w:pos="440"/>
              <w:tab w:val="right" w:leader="dot" w:pos="9350"/>
            </w:tabs>
            <w:rPr>
              <w:rFonts w:asciiTheme="minorHAnsi" w:eastAsiaTheme="minorEastAsia" w:hAnsiTheme="minorHAnsi" w:cstheme="minorBidi"/>
              <w:noProof/>
              <w:kern w:val="2"/>
              <w:lang w:val="en-CA"/>
              <w14:ligatures w14:val="standardContextual"/>
            </w:rPr>
          </w:pPr>
          <w:hyperlink w:anchor="_Toc134625147" w:history="1">
            <w:r w:rsidR="00B7293F" w:rsidRPr="00674960">
              <w:rPr>
                <w:rStyle w:val="Hyperlink"/>
                <w:noProof/>
              </w:rPr>
              <w:t>3</w:t>
            </w:r>
            <w:r w:rsidR="00B7293F">
              <w:rPr>
                <w:rFonts w:asciiTheme="minorHAnsi" w:eastAsiaTheme="minorEastAsia" w:hAnsiTheme="minorHAnsi" w:cstheme="minorBidi"/>
                <w:noProof/>
                <w:kern w:val="2"/>
                <w:lang w:val="en-CA"/>
                <w14:ligatures w14:val="standardContextual"/>
              </w:rPr>
              <w:tab/>
            </w:r>
            <w:r w:rsidR="00B7293F" w:rsidRPr="00674960">
              <w:rPr>
                <w:rStyle w:val="Hyperlink"/>
                <w:noProof/>
              </w:rPr>
              <w:t>References (force of habit)</w:t>
            </w:r>
            <w:r w:rsidR="00B7293F">
              <w:rPr>
                <w:noProof/>
                <w:webHidden/>
              </w:rPr>
              <w:tab/>
            </w:r>
            <w:r w:rsidR="00B7293F">
              <w:rPr>
                <w:noProof/>
                <w:webHidden/>
              </w:rPr>
              <w:fldChar w:fldCharType="begin"/>
            </w:r>
            <w:r w:rsidR="00B7293F">
              <w:rPr>
                <w:noProof/>
                <w:webHidden/>
              </w:rPr>
              <w:instrText xml:space="preserve"> PAGEREF _Toc134625147 \h </w:instrText>
            </w:r>
            <w:r w:rsidR="00B7293F">
              <w:rPr>
                <w:noProof/>
                <w:webHidden/>
              </w:rPr>
            </w:r>
            <w:r w:rsidR="00B7293F">
              <w:rPr>
                <w:noProof/>
                <w:webHidden/>
              </w:rPr>
              <w:fldChar w:fldCharType="separate"/>
            </w:r>
            <w:r w:rsidR="00B7293F">
              <w:rPr>
                <w:noProof/>
                <w:webHidden/>
              </w:rPr>
              <w:t>41</w:t>
            </w:r>
            <w:r w:rsidR="00B7293F">
              <w:rPr>
                <w:noProof/>
                <w:webHidden/>
              </w:rPr>
              <w:fldChar w:fldCharType="end"/>
            </w:r>
          </w:hyperlink>
        </w:p>
        <w:p w14:paraId="3E4D7463" w14:textId="7D795BFF" w:rsidR="002A1C24" w:rsidRDefault="00986BBE" w:rsidP="00E95430">
          <w:pPr>
            <w:rPr>
              <w:b/>
              <w:color w:val="000000"/>
            </w:rPr>
          </w:pPr>
          <w:r>
            <w:fldChar w:fldCharType="end"/>
          </w:r>
        </w:p>
      </w:sdtContent>
    </w:sdt>
    <w:p w14:paraId="3C76DB86" w14:textId="13F3881C" w:rsidR="006604C1" w:rsidRDefault="006604C1">
      <w:pPr>
        <w:jc w:val="left"/>
      </w:pPr>
      <w:r>
        <w:br w:type="page"/>
      </w:r>
    </w:p>
    <w:p w14:paraId="1A287DFD" w14:textId="0B9C9621" w:rsidR="001C1B2F" w:rsidRPr="001C1B2F" w:rsidRDefault="001C1B2F" w:rsidP="001C1B2F">
      <w:pPr>
        <w:pStyle w:val="TableofFigures"/>
        <w:tabs>
          <w:tab w:val="right" w:leader="dot" w:pos="9350"/>
        </w:tabs>
        <w:spacing w:after="240"/>
        <w:rPr>
          <w:sz w:val="28"/>
          <w:szCs w:val="28"/>
        </w:rPr>
      </w:pPr>
      <w:r>
        <w:rPr>
          <w:sz w:val="28"/>
          <w:szCs w:val="28"/>
        </w:rPr>
        <w:lastRenderedPageBreak/>
        <w:t>List of Tables:</w:t>
      </w:r>
    </w:p>
    <w:p w14:paraId="677B851F" w14:textId="54CC2CEC" w:rsidR="00D970CF" w:rsidRDefault="00D970CF">
      <w:pPr>
        <w:pStyle w:val="TableofFigures"/>
        <w:tabs>
          <w:tab w:val="right" w:leader="dot" w:pos="9350"/>
        </w:tabs>
        <w:rPr>
          <w:noProof/>
        </w:rPr>
      </w:pPr>
      <w:r>
        <w:fldChar w:fldCharType="begin"/>
      </w:r>
      <w:r>
        <w:instrText xml:space="preserve"> TOC \h \z \c "Table" </w:instrText>
      </w:r>
      <w:r>
        <w:fldChar w:fldCharType="separate"/>
      </w:r>
      <w:hyperlink w:anchor="_Toc126256817" w:history="1">
        <w:r w:rsidRPr="00474E23">
          <w:rPr>
            <w:rStyle w:val="Hyperlink"/>
            <w:noProof/>
          </w:rPr>
          <w:t>Table 1. Hydra V1 Recovery Board Component List</w:t>
        </w:r>
        <w:r>
          <w:rPr>
            <w:noProof/>
            <w:webHidden/>
          </w:rPr>
          <w:tab/>
        </w:r>
        <w:r>
          <w:rPr>
            <w:noProof/>
            <w:webHidden/>
          </w:rPr>
          <w:fldChar w:fldCharType="begin"/>
        </w:r>
        <w:r>
          <w:rPr>
            <w:noProof/>
            <w:webHidden/>
          </w:rPr>
          <w:instrText xml:space="preserve"> PAGEREF _Toc126256817 \h </w:instrText>
        </w:r>
        <w:r>
          <w:rPr>
            <w:noProof/>
            <w:webHidden/>
          </w:rPr>
        </w:r>
        <w:r>
          <w:rPr>
            <w:noProof/>
            <w:webHidden/>
          </w:rPr>
          <w:fldChar w:fldCharType="separate"/>
        </w:r>
        <w:r w:rsidR="007336EE">
          <w:rPr>
            <w:noProof/>
            <w:webHidden/>
          </w:rPr>
          <w:t>1</w:t>
        </w:r>
        <w:r>
          <w:rPr>
            <w:noProof/>
            <w:webHidden/>
          </w:rPr>
          <w:fldChar w:fldCharType="end"/>
        </w:r>
      </w:hyperlink>
    </w:p>
    <w:p w14:paraId="08AEF0C6" w14:textId="4CBA509C" w:rsidR="00D970CF" w:rsidRDefault="002B0A6D">
      <w:pPr>
        <w:pStyle w:val="TableofFigures"/>
        <w:tabs>
          <w:tab w:val="right" w:leader="dot" w:pos="9350"/>
        </w:tabs>
        <w:rPr>
          <w:noProof/>
        </w:rPr>
      </w:pPr>
      <w:hyperlink w:anchor="_Toc126256818" w:history="1">
        <w:r w:rsidR="00D970CF" w:rsidRPr="00474E23">
          <w:rPr>
            <w:rStyle w:val="Hyperlink"/>
            <w:noProof/>
          </w:rPr>
          <w:t>Table 2. Hydra V1 Power Board Component List</w:t>
        </w:r>
        <w:r w:rsidR="00D970CF">
          <w:rPr>
            <w:noProof/>
            <w:webHidden/>
          </w:rPr>
          <w:tab/>
        </w:r>
        <w:r w:rsidR="00D970CF">
          <w:rPr>
            <w:noProof/>
            <w:webHidden/>
          </w:rPr>
          <w:fldChar w:fldCharType="begin"/>
        </w:r>
        <w:r w:rsidR="00D970CF">
          <w:rPr>
            <w:noProof/>
            <w:webHidden/>
          </w:rPr>
          <w:instrText xml:space="preserve"> PAGEREF _Toc126256818 \h </w:instrText>
        </w:r>
        <w:r w:rsidR="00D970CF">
          <w:rPr>
            <w:noProof/>
            <w:webHidden/>
          </w:rPr>
        </w:r>
        <w:r w:rsidR="00D970CF">
          <w:rPr>
            <w:noProof/>
            <w:webHidden/>
          </w:rPr>
          <w:fldChar w:fldCharType="separate"/>
        </w:r>
        <w:r w:rsidR="007336EE">
          <w:rPr>
            <w:noProof/>
            <w:webHidden/>
          </w:rPr>
          <w:t>15</w:t>
        </w:r>
        <w:r w:rsidR="00D970CF">
          <w:rPr>
            <w:noProof/>
            <w:webHidden/>
          </w:rPr>
          <w:fldChar w:fldCharType="end"/>
        </w:r>
      </w:hyperlink>
    </w:p>
    <w:p w14:paraId="4DAC5D9C" w14:textId="656F3EE5" w:rsidR="00D970CF" w:rsidRDefault="00D970CF" w:rsidP="006604C1">
      <w:pPr>
        <w:jc w:val="left"/>
      </w:pPr>
      <w:r>
        <w:fldChar w:fldCharType="end"/>
      </w:r>
    </w:p>
    <w:p w14:paraId="6821EA9B" w14:textId="2F761C77" w:rsidR="001C1B2F" w:rsidRPr="001C1B2F" w:rsidRDefault="001C1B2F" w:rsidP="001C1B2F">
      <w:pPr>
        <w:spacing w:after="240"/>
        <w:jc w:val="left"/>
        <w:rPr>
          <w:sz w:val="28"/>
          <w:szCs w:val="28"/>
        </w:rPr>
      </w:pPr>
      <w:r>
        <w:rPr>
          <w:sz w:val="28"/>
          <w:szCs w:val="28"/>
        </w:rPr>
        <w:t>List of Figures:</w:t>
      </w:r>
    </w:p>
    <w:p w14:paraId="463BA130" w14:textId="567D0FE3" w:rsidR="00D970CF" w:rsidRDefault="00D970CF">
      <w:pPr>
        <w:pStyle w:val="TableofFigures"/>
        <w:tabs>
          <w:tab w:val="right" w:leader="dot" w:pos="9350"/>
        </w:tabs>
        <w:rPr>
          <w:rFonts w:asciiTheme="minorHAnsi" w:eastAsiaTheme="minorEastAsia" w:hAnsiTheme="minorHAnsi" w:cstheme="minorBidi"/>
          <w:noProof/>
          <w:lang w:val="en-CA"/>
        </w:rPr>
      </w:pPr>
      <w:r>
        <w:fldChar w:fldCharType="begin"/>
      </w:r>
      <w:r>
        <w:instrText xml:space="preserve"> TOC \h \z \c "Figure" </w:instrText>
      </w:r>
      <w:r>
        <w:fldChar w:fldCharType="separate"/>
      </w:r>
      <w:hyperlink w:anchor="_Toc126256835" w:history="1">
        <w:r w:rsidRPr="00367E4B">
          <w:rPr>
            <w:rStyle w:val="Hyperlink"/>
            <w:noProof/>
          </w:rPr>
          <w:t>Figure 1. Hydra V1 Recovery Board Schematic</w:t>
        </w:r>
        <w:r>
          <w:rPr>
            <w:noProof/>
            <w:webHidden/>
          </w:rPr>
          <w:tab/>
        </w:r>
        <w:r>
          <w:rPr>
            <w:noProof/>
            <w:webHidden/>
          </w:rPr>
          <w:fldChar w:fldCharType="begin"/>
        </w:r>
        <w:r>
          <w:rPr>
            <w:noProof/>
            <w:webHidden/>
          </w:rPr>
          <w:instrText xml:space="preserve"> PAGEREF _Toc126256835 \h </w:instrText>
        </w:r>
        <w:r>
          <w:rPr>
            <w:noProof/>
            <w:webHidden/>
          </w:rPr>
        </w:r>
        <w:r>
          <w:rPr>
            <w:noProof/>
            <w:webHidden/>
          </w:rPr>
          <w:fldChar w:fldCharType="separate"/>
        </w:r>
        <w:r w:rsidR="007336EE">
          <w:rPr>
            <w:noProof/>
            <w:webHidden/>
          </w:rPr>
          <w:t>2</w:t>
        </w:r>
        <w:r>
          <w:rPr>
            <w:noProof/>
            <w:webHidden/>
          </w:rPr>
          <w:fldChar w:fldCharType="end"/>
        </w:r>
      </w:hyperlink>
    </w:p>
    <w:p w14:paraId="78A38B6C" w14:textId="5D0392C2" w:rsidR="00D970CF" w:rsidRDefault="002B0A6D">
      <w:pPr>
        <w:pStyle w:val="TableofFigures"/>
        <w:tabs>
          <w:tab w:val="right" w:leader="dot" w:pos="9350"/>
        </w:tabs>
        <w:rPr>
          <w:rFonts w:asciiTheme="minorHAnsi" w:eastAsiaTheme="minorEastAsia" w:hAnsiTheme="minorHAnsi" w:cstheme="minorBidi"/>
          <w:noProof/>
          <w:lang w:val="en-CA"/>
        </w:rPr>
      </w:pPr>
      <w:hyperlink w:anchor="_Toc126256836" w:history="1">
        <w:r w:rsidR="00D970CF" w:rsidRPr="00367E4B">
          <w:rPr>
            <w:rStyle w:val="Hyperlink"/>
            <w:noProof/>
          </w:rPr>
          <w:t>Figure 2. Hydra V1 Recovery Board PCB Layout (traces are mirrored on both sides)</w:t>
        </w:r>
        <w:r w:rsidR="00D970CF">
          <w:rPr>
            <w:noProof/>
            <w:webHidden/>
          </w:rPr>
          <w:tab/>
        </w:r>
        <w:r w:rsidR="00D970CF">
          <w:rPr>
            <w:noProof/>
            <w:webHidden/>
          </w:rPr>
          <w:fldChar w:fldCharType="begin"/>
        </w:r>
        <w:r w:rsidR="00D970CF">
          <w:rPr>
            <w:noProof/>
            <w:webHidden/>
          </w:rPr>
          <w:instrText xml:space="preserve"> PAGEREF _Toc126256836 \h </w:instrText>
        </w:r>
        <w:r w:rsidR="00D970CF">
          <w:rPr>
            <w:noProof/>
            <w:webHidden/>
          </w:rPr>
        </w:r>
        <w:r w:rsidR="00D970CF">
          <w:rPr>
            <w:noProof/>
            <w:webHidden/>
          </w:rPr>
          <w:fldChar w:fldCharType="separate"/>
        </w:r>
        <w:r w:rsidR="007336EE">
          <w:rPr>
            <w:noProof/>
            <w:webHidden/>
          </w:rPr>
          <w:t>3</w:t>
        </w:r>
        <w:r w:rsidR="00D970CF">
          <w:rPr>
            <w:noProof/>
            <w:webHidden/>
          </w:rPr>
          <w:fldChar w:fldCharType="end"/>
        </w:r>
      </w:hyperlink>
    </w:p>
    <w:p w14:paraId="35289809" w14:textId="4B8BAC3E" w:rsidR="00D970CF" w:rsidRDefault="002B0A6D">
      <w:pPr>
        <w:pStyle w:val="TableofFigures"/>
        <w:tabs>
          <w:tab w:val="right" w:leader="dot" w:pos="9350"/>
        </w:tabs>
        <w:rPr>
          <w:rFonts w:asciiTheme="minorHAnsi" w:eastAsiaTheme="minorEastAsia" w:hAnsiTheme="minorHAnsi" w:cstheme="minorBidi"/>
          <w:noProof/>
          <w:lang w:val="en-CA"/>
        </w:rPr>
      </w:pPr>
      <w:hyperlink w:anchor="_Toc126256837" w:history="1">
        <w:r w:rsidR="00D970CF" w:rsidRPr="00367E4B">
          <w:rPr>
            <w:rStyle w:val="Hyperlink"/>
            <w:noProof/>
          </w:rPr>
          <w:t>Figure 3. Connectors and reverse polarity protection schematic</w:t>
        </w:r>
        <w:r w:rsidR="00D970CF">
          <w:rPr>
            <w:noProof/>
            <w:webHidden/>
          </w:rPr>
          <w:tab/>
        </w:r>
        <w:r w:rsidR="00D970CF">
          <w:rPr>
            <w:noProof/>
            <w:webHidden/>
          </w:rPr>
          <w:fldChar w:fldCharType="begin"/>
        </w:r>
        <w:r w:rsidR="00D970CF">
          <w:rPr>
            <w:noProof/>
            <w:webHidden/>
          </w:rPr>
          <w:instrText xml:space="preserve"> PAGEREF _Toc126256837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14:paraId="715D5706" w14:textId="7FD8CDCC" w:rsidR="00D970CF" w:rsidRDefault="002B0A6D">
      <w:pPr>
        <w:pStyle w:val="TableofFigures"/>
        <w:tabs>
          <w:tab w:val="right" w:leader="dot" w:pos="9350"/>
        </w:tabs>
        <w:rPr>
          <w:rFonts w:asciiTheme="minorHAnsi" w:eastAsiaTheme="minorEastAsia" w:hAnsiTheme="minorHAnsi" w:cstheme="minorBidi"/>
          <w:noProof/>
          <w:lang w:val="en-CA"/>
        </w:rPr>
      </w:pPr>
      <w:hyperlink w:anchor="_Toc126256838" w:history="1">
        <w:r w:rsidR="00D970CF" w:rsidRPr="00367E4B">
          <w:rPr>
            <w:rStyle w:val="Hyperlink"/>
            <w:noProof/>
          </w:rPr>
          <w:t>Figure 4. 5V and 3V3 regulator schematic w/ LEDs</w:t>
        </w:r>
        <w:r w:rsidR="00D970CF">
          <w:rPr>
            <w:noProof/>
            <w:webHidden/>
          </w:rPr>
          <w:tab/>
        </w:r>
        <w:r w:rsidR="00D970CF">
          <w:rPr>
            <w:noProof/>
            <w:webHidden/>
          </w:rPr>
          <w:fldChar w:fldCharType="begin"/>
        </w:r>
        <w:r w:rsidR="00D970CF">
          <w:rPr>
            <w:noProof/>
            <w:webHidden/>
          </w:rPr>
          <w:instrText xml:space="preserve"> PAGEREF _Toc126256838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14:paraId="24E08581" w14:textId="5336A450" w:rsidR="00D970CF" w:rsidRDefault="002B0A6D">
      <w:pPr>
        <w:pStyle w:val="TableofFigures"/>
        <w:tabs>
          <w:tab w:val="right" w:leader="dot" w:pos="9350"/>
        </w:tabs>
        <w:rPr>
          <w:rFonts w:asciiTheme="minorHAnsi" w:eastAsiaTheme="minorEastAsia" w:hAnsiTheme="minorHAnsi" w:cstheme="minorBidi"/>
          <w:noProof/>
          <w:lang w:val="en-CA"/>
        </w:rPr>
      </w:pPr>
      <w:hyperlink w:anchor="_Toc126256839" w:history="1">
        <w:r w:rsidR="00D970CF" w:rsidRPr="00367E4B">
          <w:rPr>
            <w:rStyle w:val="Hyperlink"/>
            <w:noProof/>
          </w:rPr>
          <w:t>Figure 5. Hydra V1 Power Board PCB Layout (PWR and GND planes omitted)</w:t>
        </w:r>
        <w:r w:rsidR="00D970CF">
          <w:rPr>
            <w:noProof/>
            <w:webHidden/>
          </w:rPr>
          <w:tab/>
        </w:r>
        <w:r w:rsidR="00D970CF">
          <w:rPr>
            <w:noProof/>
            <w:webHidden/>
          </w:rPr>
          <w:fldChar w:fldCharType="begin"/>
        </w:r>
        <w:r w:rsidR="00D970CF">
          <w:rPr>
            <w:noProof/>
            <w:webHidden/>
          </w:rPr>
          <w:instrText xml:space="preserve"> PAGEREF _Toc126256839 \h </w:instrText>
        </w:r>
        <w:r w:rsidR="00D970CF">
          <w:rPr>
            <w:noProof/>
            <w:webHidden/>
          </w:rPr>
        </w:r>
        <w:r w:rsidR="00D970CF">
          <w:rPr>
            <w:noProof/>
            <w:webHidden/>
          </w:rPr>
          <w:fldChar w:fldCharType="separate"/>
        </w:r>
        <w:r w:rsidR="007336EE">
          <w:rPr>
            <w:noProof/>
            <w:webHidden/>
          </w:rPr>
          <w:t>18</w:t>
        </w:r>
        <w:r w:rsidR="00D970CF">
          <w:rPr>
            <w:noProof/>
            <w:webHidden/>
          </w:rPr>
          <w:fldChar w:fldCharType="end"/>
        </w:r>
      </w:hyperlink>
    </w:p>
    <w:p w14:paraId="4CD426C4" w14:textId="546E774F" w:rsidR="001F7A28" w:rsidRDefault="00D970CF" w:rsidP="006604C1">
      <w:pPr>
        <w:jc w:val="left"/>
      </w:pPr>
      <w:r>
        <w:fldChar w:fldCharType="end"/>
      </w:r>
      <w:r w:rsidR="006604C1">
        <w:br w:type="page"/>
      </w:r>
    </w:p>
    <w:p w14:paraId="3E907191" w14:textId="59AFEAEB" w:rsidR="006604C1" w:rsidRDefault="006604C1" w:rsidP="006604C1">
      <w:pPr>
        <w:jc w:val="left"/>
        <w:sectPr w:rsidR="006604C1" w:rsidSect="00975F17">
          <w:pgSz w:w="12240" w:h="15840"/>
          <w:pgMar w:top="0" w:right="1440" w:bottom="1440" w:left="1440" w:header="720" w:footer="720" w:gutter="0"/>
          <w:pgNumType w:start="0"/>
          <w:cols w:space="720"/>
          <w:docGrid w:linePitch="299"/>
        </w:sectPr>
      </w:pPr>
    </w:p>
    <w:p w14:paraId="0FA64319" w14:textId="7FFD5591" w:rsidR="00DF31F4" w:rsidRDefault="00AD4D9A" w:rsidP="00AD4D9A">
      <w:pPr>
        <w:pStyle w:val="Heading1"/>
      </w:pPr>
      <w:bookmarkStart w:id="0" w:name="_Toc134625103"/>
      <w:r>
        <w:lastRenderedPageBreak/>
        <w:t>Hydra V1</w:t>
      </w:r>
      <w:bookmarkEnd w:id="0"/>
    </w:p>
    <w:p w14:paraId="34C8A82B" w14:textId="2764DB8E" w:rsidR="00AD4D9A" w:rsidRDefault="00AD4D9A" w:rsidP="00260C23">
      <w:pPr>
        <w:pStyle w:val="Heading2"/>
        <w:spacing w:before="0"/>
      </w:pPr>
      <w:bookmarkStart w:id="1" w:name="_Toc134625104"/>
      <w:r>
        <w:t>Recovery Board</w:t>
      </w:r>
      <w:r w:rsidR="00EB47C4">
        <w:t xml:space="preserve"> (HYDRA</w:t>
      </w:r>
      <w:r w:rsidR="00364660">
        <w:t>_V1_RECOVERY)</w:t>
      </w:r>
      <w:bookmarkEnd w:id="1"/>
    </w:p>
    <w:p w14:paraId="634792C0" w14:textId="6D790083" w:rsidR="00E96E31" w:rsidRDefault="00E96E31" w:rsidP="00E96E31">
      <w:pPr>
        <w:pStyle w:val="Heading3"/>
      </w:pPr>
      <w:bookmarkStart w:id="2" w:name="_Toc134625105"/>
      <w:r>
        <w:t>Overview</w:t>
      </w:r>
      <w:bookmarkEnd w:id="2"/>
    </w:p>
    <w:p w14:paraId="56159E92" w14:textId="5FCCE887" w:rsidR="00E96E31" w:rsidRDefault="00E96E31" w:rsidP="00317CC8">
      <w:pPr>
        <w:ind w:firstLine="576"/>
      </w:pPr>
      <w:r>
        <w:t xml:space="preserve">The Hydra V1 recovery board uses two RRC3 COTS recovery devices in tandem with two independent 9V batteries for power. As such, its only purpose is to add safety power disconnect switches </w:t>
      </w:r>
      <w:r w:rsidR="00317CC8">
        <w:t xml:space="preserve">and locking connectors for the batteries as well as the ejection wiring. </w:t>
      </w:r>
    </w:p>
    <w:p w14:paraId="53016546" w14:textId="4DD544FE" w:rsidR="00AB6C60" w:rsidRDefault="00AB6C60" w:rsidP="00AB6C60">
      <w:pPr>
        <w:pStyle w:val="Heading3"/>
      </w:pPr>
      <w:bookmarkStart w:id="3" w:name="_Toc134625106"/>
      <w:r>
        <w:t xml:space="preserve">Component </w:t>
      </w:r>
      <w:r w:rsidR="008B5EFA">
        <w:t>List</w:t>
      </w:r>
      <w:bookmarkEnd w:id="3"/>
    </w:p>
    <w:p w14:paraId="534CCA7F" w14:textId="3B636B96" w:rsidR="00290ED2" w:rsidRDefault="00290ED2" w:rsidP="00290ED2">
      <w:pPr>
        <w:pStyle w:val="Caption"/>
        <w:keepNext/>
        <w:jc w:val="center"/>
      </w:pPr>
      <w:bookmarkStart w:id="4" w:name="_Toc126256817"/>
      <w:r>
        <w:t xml:space="preserve">Table </w:t>
      </w:r>
      <w:r>
        <w:fldChar w:fldCharType="begin"/>
      </w:r>
      <w:r>
        <w:instrText>SEQ Table \* ARABIC</w:instrText>
      </w:r>
      <w:r>
        <w:fldChar w:fldCharType="separate"/>
      </w:r>
      <w:r w:rsidR="007336EE">
        <w:rPr>
          <w:noProof/>
        </w:rPr>
        <w:t>1</w:t>
      </w:r>
      <w:r>
        <w:fldChar w:fldCharType="end"/>
      </w:r>
      <w:r>
        <w:t>. Hydra V1 Recovery Board Component List</w:t>
      </w:r>
      <w:bookmarkEnd w:id="4"/>
    </w:p>
    <w:tbl>
      <w:tblPr>
        <w:tblStyle w:val="TableGrid"/>
        <w:tblW w:w="0" w:type="auto"/>
        <w:tblLayout w:type="fixed"/>
        <w:tblLook w:val="04A0" w:firstRow="1" w:lastRow="0" w:firstColumn="1" w:lastColumn="0" w:noHBand="0" w:noVBand="1"/>
      </w:tblPr>
      <w:tblGrid>
        <w:gridCol w:w="1435"/>
        <w:gridCol w:w="720"/>
        <w:gridCol w:w="2700"/>
        <w:gridCol w:w="4495"/>
      </w:tblGrid>
      <w:tr w:rsidR="008B5EFA" w14:paraId="20844A38" w14:textId="77777777" w:rsidTr="002F3EF1">
        <w:trPr>
          <w:trHeight w:val="395"/>
        </w:trPr>
        <w:tc>
          <w:tcPr>
            <w:tcW w:w="1435" w:type="dxa"/>
            <w:vAlign w:val="center"/>
          </w:tcPr>
          <w:p w14:paraId="0B7A0967" w14:textId="6A41E63A" w:rsidR="008B5EFA" w:rsidRDefault="008B5EFA" w:rsidP="002F3EF1">
            <w:pPr>
              <w:jc w:val="center"/>
            </w:pPr>
            <w:r>
              <w:t>Part #</w:t>
            </w:r>
          </w:p>
        </w:tc>
        <w:tc>
          <w:tcPr>
            <w:tcW w:w="720" w:type="dxa"/>
            <w:vAlign w:val="center"/>
          </w:tcPr>
          <w:p w14:paraId="0B34F063" w14:textId="096BE16E" w:rsidR="008B5EFA" w:rsidRDefault="008B5EFA" w:rsidP="002F3EF1">
            <w:pPr>
              <w:jc w:val="center"/>
            </w:pPr>
            <w:r>
              <w:t>QTY</w:t>
            </w:r>
          </w:p>
        </w:tc>
        <w:tc>
          <w:tcPr>
            <w:tcW w:w="2700" w:type="dxa"/>
            <w:vAlign w:val="center"/>
          </w:tcPr>
          <w:p w14:paraId="63C77A06" w14:textId="60BB4438" w:rsidR="008B5EFA" w:rsidRDefault="008B5EFA" w:rsidP="002F3EF1">
            <w:pPr>
              <w:jc w:val="center"/>
            </w:pPr>
            <w:r>
              <w:t>Purpose</w:t>
            </w:r>
          </w:p>
        </w:tc>
        <w:tc>
          <w:tcPr>
            <w:tcW w:w="4495" w:type="dxa"/>
            <w:vAlign w:val="center"/>
          </w:tcPr>
          <w:p w14:paraId="76A12E90" w14:textId="636F3F60" w:rsidR="008B5EFA" w:rsidRDefault="008B5EFA" w:rsidP="002F3EF1">
            <w:pPr>
              <w:jc w:val="center"/>
            </w:pPr>
            <w:r>
              <w:t>Comment</w:t>
            </w:r>
          </w:p>
        </w:tc>
      </w:tr>
      <w:tr w:rsidR="008B5EFA" w14:paraId="41993344" w14:textId="77777777" w:rsidTr="00AE4966">
        <w:tc>
          <w:tcPr>
            <w:tcW w:w="1435" w:type="dxa"/>
            <w:vAlign w:val="center"/>
          </w:tcPr>
          <w:p w14:paraId="0E1FFC38" w14:textId="3D0D55AE" w:rsidR="008B5EFA" w:rsidRDefault="009D1F91" w:rsidP="00AE4966">
            <w:pPr>
              <w:jc w:val="center"/>
            </w:pPr>
            <w:r w:rsidRPr="009D1F91">
              <w:t>PRT-12790</w:t>
            </w:r>
          </w:p>
        </w:tc>
        <w:tc>
          <w:tcPr>
            <w:tcW w:w="720" w:type="dxa"/>
            <w:vAlign w:val="center"/>
          </w:tcPr>
          <w:p w14:paraId="3A4ABF37" w14:textId="525C3008" w:rsidR="008B5EFA" w:rsidRDefault="007757FD" w:rsidP="00AE4966">
            <w:pPr>
              <w:jc w:val="center"/>
            </w:pPr>
            <w:r>
              <w:t>2</w:t>
            </w:r>
          </w:p>
        </w:tc>
        <w:tc>
          <w:tcPr>
            <w:tcW w:w="2700" w:type="dxa"/>
            <w:vAlign w:val="center"/>
          </w:tcPr>
          <w:p w14:paraId="7C1BBAD2" w14:textId="4127D9C4" w:rsidR="008B5EFA" w:rsidRDefault="007757FD" w:rsidP="00AE4966">
            <w:pPr>
              <w:jc w:val="center"/>
            </w:pPr>
            <w:r>
              <w:t>Inter-board header</w:t>
            </w:r>
          </w:p>
        </w:tc>
        <w:tc>
          <w:tcPr>
            <w:tcW w:w="4495" w:type="dxa"/>
          </w:tcPr>
          <w:p w14:paraId="4EDAF942" w14:textId="6ECE6A4E" w:rsidR="008B5EFA" w:rsidRDefault="007757FD" w:rsidP="00AB6C60">
            <w:r>
              <w:t>Standard component for all Hydra Boards</w:t>
            </w:r>
          </w:p>
        </w:tc>
      </w:tr>
      <w:tr w:rsidR="008B5EFA" w14:paraId="543DEE8A" w14:textId="77777777" w:rsidTr="00AE4966">
        <w:tc>
          <w:tcPr>
            <w:tcW w:w="1435" w:type="dxa"/>
            <w:vAlign w:val="center"/>
          </w:tcPr>
          <w:p w14:paraId="2D508CD3" w14:textId="27CCA59C" w:rsidR="008B5EFA" w:rsidRDefault="00E76D4B" w:rsidP="00AE4966">
            <w:pPr>
              <w:jc w:val="center"/>
            </w:pPr>
            <w:r w:rsidRPr="00E76D4B">
              <w:t>172298-1104</w:t>
            </w:r>
          </w:p>
        </w:tc>
        <w:tc>
          <w:tcPr>
            <w:tcW w:w="720" w:type="dxa"/>
            <w:vAlign w:val="center"/>
          </w:tcPr>
          <w:p w14:paraId="449C810A" w14:textId="70FA176D" w:rsidR="008B5EFA" w:rsidRDefault="00E76D4B" w:rsidP="00AE4966">
            <w:pPr>
              <w:jc w:val="center"/>
            </w:pPr>
            <w:r>
              <w:t>2</w:t>
            </w:r>
          </w:p>
        </w:tc>
        <w:tc>
          <w:tcPr>
            <w:tcW w:w="2700" w:type="dxa"/>
            <w:vAlign w:val="center"/>
          </w:tcPr>
          <w:p w14:paraId="06373B52" w14:textId="2EB3C20B" w:rsidR="008B5EFA" w:rsidRDefault="00E76D4B" w:rsidP="00AE4966">
            <w:pPr>
              <w:jc w:val="center"/>
            </w:pPr>
            <w:r>
              <w:t>Recovery wiring connector</w:t>
            </w:r>
          </w:p>
        </w:tc>
        <w:tc>
          <w:tcPr>
            <w:tcW w:w="4495" w:type="dxa"/>
          </w:tcPr>
          <w:p w14:paraId="0FEB62E7" w14:textId="02594FE0" w:rsidR="008B5EFA" w:rsidRDefault="00305E05" w:rsidP="00AB6C60">
            <w:r>
              <w:t xml:space="preserve">Chosen for locking ability </w:t>
            </w:r>
            <w:r w:rsidR="00B613BB">
              <w:t xml:space="preserve">and excessive current rating. Vertical connectors are preferred </w:t>
            </w:r>
            <w:r w:rsidR="00320286">
              <w:t>to limit the amount of space required by the connector on the PCB.</w:t>
            </w:r>
          </w:p>
        </w:tc>
      </w:tr>
      <w:tr w:rsidR="00320286" w14:paraId="650CE4A2" w14:textId="77777777" w:rsidTr="00AE4966">
        <w:tc>
          <w:tcPr>
            <w:tcW w:w="1435" w:type="dxa"/>
            <w:vAlign w:val="center"/>
          </w:tcPr>
          <w:p w14:paraId="5276863C" w14:textId="43FD9ED4" w:rsidR="00320286" w:rsidRPr="00E76D4B" w:rsidRDefault="009304EA" w:rsidP="00AE4966">
            <w:pPr>
              <w:jc w:val="center"/>
            </w:pPr>
            <w:r w:rsidRPr="009304EA">
              <w:t>43045-0402</w:t>
            </w:r>
          </w:p>
        </w:tc>
        <w:tc>
          <w:tcPr>
            <w:tcW w:w="720" w:type="dxa"/>
            <w:vAlign w:val="center"/>
          </w:tcPr>
          <w:p w14:paraId="28089333" w14:textId="73C2F651" w:rsidR="00320286" w:rsidRDefault="009304EA" w:rsidP="00AE4966">
            <w:pPr>
              <w:jc w:val="center"/>
            </w:pPr>
            <w:r>
              <w:t>1</w:t>
            </w:r>
          </w:p>
        </w:tc>
        <w:tc>
          <w:tcPr>
            <w:tcW w:w="2700" w:type="dxa"/>
            <w:vAlign w:val="center"/>
          </w:tcPr>
          <w:p w14:paraId="6C03D87A" w14:textId="3BBEF25A" w:rsidR="00320286" w:rsidRDefault="00EE06AE" w:rsidP="00AE4966">
            <w:pPr>
              <w:jc w:val="center"/>
            </w:pPr>
            <w:r>
              <w:t>Battery connector</w:t>
            </w:r>
          </w:p>
        </w:tc>
        <w:tc>
          <w:tcPr>
            <w:tcW w:w="4495" w:type="dxa"/>
          </w:tcPr>
          <w:p w14:paraId="6A94AF10" w14:textId="684AE3F8" w:rsidR="00320286" w:rsidRDefault="00EE06AE" w:rsidP="00AB6C60">
            <w:r>
              <w:t>Chosen for locking ability and</w:t>
            </w:r>
            <w:r w:rsidR="005D73AE">
              <w:t xml:space="preserve"> high current capacity. Horizontal connectors are preferred here since </w:t>
            </w:r>
            <w:r w:rsidR="00500D95">
              <w:t xml:space="preserve">the </w:t>
            </w:r>
            <w:r w:rsidR="00AE4966">
              <w:t>battery wiring will be coming from the bottom of the stack and this board is at the top.</w:t>
            </w:r>
          </w:p>
        </w:tc>
      </w:tr>
      <w:tr w:rsidR="00AE4966" w14:paraId="42FFB201" w14:textId="77777777" w:rsidTr="00AE4966">
        <w:tc>
          <w:tcPr>
            <w:tcW w:w="1435" w:type="dxa"/>
            <w:vAlign w:val="center"/>
          </w:tcPr>
          <w:p w14:paraId="186CC263" w14:textId="499F8E59" w:rsidR="00AE4966" w:rsidRPr="009304EA" w:rsidRDefault="001D59B6" w:rsidP="00AE4966">
            <w:pPr>
              <w:jc w:val="center"/>
            </w:pPr>
            <w:r>
              <w:t>RRC3</w:t>
            </w:r>
          </w:p>
        </w:tc>
        <w:tc>
          <w:tcPr>
            <w:tcW w:w="720" w:type="dxa"/>
            <w:vAlign w:val="center"/>
          </w:tcPr>
          <w:p w14:paraId="1F6A0E3C" w14:textId="0924B89D" w:rsidR="00AE4966" w:rsidRDefault="001D59B6" w:rsidP="00AE4966">
            <w:pPr>
              <w:jc w:val="center"/>
            </w:pPr>
            <w:r>
              <w:t>2</w:t>
            </w:r>
          </w:p>
        </w:tc>
        <w:tc>
          <w:tcPr>
            <w:tcW w:w="2700" w:type="dxa"/>
            <w:vAlign w:val="center"/>
          </w:tcPr>
          <w:p w14:paraId="42B0C51A" w14:textId="5271B756" w:rsidR="00AE4966" w:rsidRDefault="001D59B6" w:rsidP="00AE4966">
            <w:pPr>
              <w:jc w:val="center"/>
            </w:pPr>
            <w:r>
              <w:t>Recovery device</w:t>
            </w:r>
          </w:p>
        </w:tc>
        <w:tc>
          <w:tcPr>
            <w:tcW w:w="4495" w:type="dxa"/>
          </w:tcPr>
          <w:p w14:paraId="12863DDB" w14:textId="1763A35A" w:rsidR="00AE4966" w:rsidRDefault="001D59B6" w:rsidP="00AB6C60">
            <w:r>
              <w:t>Idk, I was told to use these</w:t>
            </w:r>
            <w:r w:rsidR="00CE71C8">
              <w:t xml:space="preserve"> by people with more</w:t>
            </w:r>
            <w:r w:rsidR="00CE71C8" w:rsidRPr="101439B6">
              <w:rPr>
                <w:i/>
              </w:rPr>
              <w:t xml:space="preserve"> influence</w:t>
            </w:r>
            <w:r w:rsidR="00CE71C8">
              <w:t xml:space="preserve"> than </w:t>
            </w:r>
            <w:r w:rsidR="16FA5EC6">
              <w:t>I</w:t>
            </w:r>
            <w:r w:rsidR="00B875DD">
              <w:t>.</w:t>
            </w:r>
          </w:p>
        </w:tc>
      </w:tr>
      <w:tr w:rsidR="00B875DD" w14:paraId="448E2B6C" w14:textId="77777777" w:rsidTr="00AE4966">
        <w:tc>
          <w:tcPr>
            <w:tcW w:w="1435" w:type="dxa"/>
            <w:vAlign w:val="center"/>
          </w:tcPr>
          <w:p w14:paraId="318D2F88" w14:textId="66B38C93" w:rsidR="00B875DD" w:rsidRDefault="002F3EF1" w:rsidP="00AE4966">
            <w:pPr>
              <w:jc w:val="center"/>
            </w:pPr>
            <w:r w:rsidRPr="002F3EF1">
              <w:t>SS-5GL2D</w:t>
            </w:r>
          </w:p>
        </w:tc>
        <w:tc>
          <w:tcPr>
            <w:tcW w:w="720" w:type="dxa"/>
            <w:vAlign w:val="center"/>
          </w:tcPr>
          <w:p w14:paraId="1065488E" w14:textId="1124D2C0" w:rsidR="00B875DD" w:rsidRDefault="002F3EF1" w:rsidP="00AE4966">
            <w:pPr>
              <w:jc w:val="center"/>
            </w:pPr>
            <w:r>
              <w:t>2</w:t>
            </w:r>
          </w:p>
        </w:tc>
        <w:tc>
          <w:tcPr>
            <w:tcW w:w="2700" w:type="dxa"/>
            <w:vAlign w:val="center"/>
          </w:tcPr>
          <w:p w14:paraId="189D2264" w14:textId="05A1E3FB" w:rsidR="00B875DD" w:rsidRDefault="002F3EF1" w:rsidP="00AE4966">
            <w:pPr>
              <w:jc w:val="center"/>
            </w:pPr>
            <w:r>
              <w:t>Safety switch</w:t>
            </w:r>
          </w:p>
        </w:tc>
        <w:tc>
          <w:tcPr>
            <w:tcW w:w="4495" w:type="dxa"/>
          </w:tcPr>
          <w:p w14:paraId="5F3D0FA6" w14:textId="5AD05771" w:rsidR="00B875DD" w:rsidRDefault="00901D14" w:rsidP="00AB6C60">
            <w:r>
              <w:t>Chosen for high current capacity and rocket mechanism which functions well with rod protruding from rocket.</w:t>
            </w:r>
          </w:p>
        </w:tc>
      </w:tr>
    </w:tbl>
    <w:p w14:paraId="49190F9A" w14:textId="691B8769" w:rsidR="00AB6C60" w:rsidRDefault="001566DB" w:rsidP="001566DB">
      <w:pPr>
        <w:pStyle w:val="Heading3"/>
      </w:pPr>
      <w:bookmarkStart w:id="5" w:name="_Toc134625107"/>
      <w:r>
        <w:t>Layout Considerations</w:t>
      </w:r>
      <w:bookmarkEnd w:id="5"/>
    </w:p>
    <w:p w14:paraId="458D4EA0" w14:textId="0BA6CFC1" w:rsidR="001566DB" w:rsidRDefault="001566DB" w:rsidP="006936D9">
      <w:pPr>
        <w:ind w:firstLine="576"/>
      </w:pPr>
      <w:r>
        <w:t xml:space="preserve">This board is relatively simple, the power comes in as two separate sets of wires </w:t>
      </w:r>
      <w:r w:rsidR="00342DEF">
        <w:t xml:space="preserve">through the 4-pin </w:t>
      </w:r>
      <w:r w:rsidR="00342DEF" w:rsidRPr="009304EA">
        <w:t>43045-0402</w:t>
      </w:r>
      <w:r w:rsidR="00342DEF">
        <w:t xml:space="preserve"> connector</w:t>
      </w:r>
      <w:r w:rsidR="00D628F9">
        <w:t xml:space="preserve"> (J3)</w:t>
      </w:r>
      <w:r w:rsidR="00342DEF">
        <w:t xml:space="preserve"> at which point the positive terminal of each separate set of wires goes to its corresponding RRC3 and the ground terminal goes to</w:t>
      </w:r>
      <w:r w:rsidR="006936D9">
        <w:t xml:space="preserve"> a </w:t>
      </w:r>
      <w:r w:rsidR="006936D9" w:rsidRPr="002F3EF1">
        <w:t>SS-5GL2D</w:t>
      </w:r>
      <w:r w:rsidR="006936D9">
        <w:t xml:space="preserve"> switch. Two </w:t>
      </w:r>
      <w:r w:rsidR="006936D9" w:rsidRPr="002F3EF1">
        <w:t>SS-5GL2D</w:t>
      </w:r>
      <w:r w:rsidR="006936D9">
        <w:t xml:space="preserve"> switches</w:t>
      </w:r>
      <w:r w:rsidR="00D628F9">
        <w:t xml:space="preserve"> </w:t>
      </w:r>
      <w:r w:rsidR="00763296">
        <w:t>(SW1 and SW2)</w:t>
      </w:r>
      <w:r w:rsidR="006936D9">
        <w:t xml:space="preserve"> are used, one per RRC3</w:t>
      </w:r>
      <w:r w:rsidR="00763296">
        <w:t xml:space="preserve"> (U1 and U2)</w:t>
      </w:r>
      <w:r w:rsidR="006936D9">
        <w:t>, to keep the devices entirely independent from each other</w:t>
      </w:r>
      <w:r w:rsidR="009310BD">
        <w:t xml:space="preserve">. The RRC3s have their power switch terminals shorted (pins 7 and 8) as the external </w:t>
      </w:r>
      <w:r w:rsidR="009310BD" w:rsidRPr="002F3EF1">
        <w:t>SS-5GL2D</w:t>
      </w:r>
      <w:r w:rsidR="009310BD">
        <w:t xml:space="preserve"> switch takes care of toggling power delivery. We are using low-current e-matches so</w:t>
      </w:r>
      <w:r w:rsidR="009D1F91">
        <w:t xml:space="preserve"> the 9V </w:t>
      </w:r>
      <w:proofErr w:type="gramStart"/>
      <w:r w:rsidR="009D1F91">
        <w:t>batter</w:t>
      </w:r>
      <w:proofErr w:type="gramEnd"/>
      <w:r w:rsidR="009D1F91">
        <w:t xml:space="preserve"> will suffice to ignite them</w:t>
      </w:r>
      <w:r w:rsidR="009310BD">
        <w:t xml:space="preserve"> no </w:t>
      </w:r>
      <w:r w:rsidR="00E1682E">
        <w:t>secondary</w:t>
      </w:r>
      <w:r w:rsidR="009310BD">
        <w:t xml:space="preserve"> battery is required thus </w:t>
      </w:r>
      <w:r w:rsidR="00E1682E">
        <w:t>there are only two safety switches on the board</w:t>
      </w:r>
      <w:r w:rsidR="009310BD">
        <w:t>.</w:t>
      </w:r>
    </w:p>
    <w:p w14:paraId="40F901FF" w14:textId="1351B7F6" w:rsidR="00292B2F" w:rsidRDefault="00292B2F" w:rsidP="006936D9">
      <w:pPr>
        <w:ind w:firstLine="576"/>
      </w:pPr>
      <w:r>
        <w:t xml:space="preserve">The ejection signals are sent out from two </w:t>
      </w:r>
      <w:r w:rsidRPr="00E76D4B">
        <w:t>172298-1104</w:t>
      </w:r>
      <w:r>
        <w:t xml:space="preserve"> headers</w:t>
      </w:r>
      <w:r w:rsidR="000A6B74">
        <w:t xml:space="preserve"> (J4 and J5)</w:t>
      </w:r>
      <w:r>
        <w:t xml:space="preserve"> on either side of the top half of the recovery board. </w:t>
      </w:r>
      <w:r w:rsidR="009C3687">
        <w:t>These connectors are vertical since the structural element holding the GPS and RFD900 antennas above the avionics stack in the rocket is shaped to allow components to protrude vertically in those locations</w:t>
      </w:r>
      <w:r w:rsidR="00243492">
        <w:t>. Furthermore, lateral clearance was limited on the PCB.</w:t>
      </w:r>
    </w:p>
    <w:p w14:paraId="74C8C035" w14:textId="35F7891E" w:rsidR="00643FA5" w:rsidRDefault="00643FA5" w:rsidP="006936D9">
      <w:pPr>
        <w:ind w:firstLine="576"/>
      </w:pPr>
      <w:r>
        <w:t>All traces on the PCB are 2mm wide</w:t>
      </w:r>
      <w:r w:rsidR="00006794">
        <w:t>. Considering a board thickness of 0.03566mm, they should allow 2A of throughput however the RRC3 can output a maximum of 3A before damag</w:t>
      </w:r>
      <w:r w:rsidR="00B576A2">
        <w:t>ing</w:t>
      </w:r>
      <w:r w:rsidR="00006794">
        <w:t xml:space="preserve"> </w:t>
      </w:r>
      <w:r w:rsidR="00B51151">
        <w:t>itself</w:t>
      </w:r>
      <w:r w:rsidR="0041041B">
        <w:fldChar w:fldCharType="begin"/>
      </w:r>
      <w:r w:rsidR="0041041B">
        <w:instrText xml:space="preserve"> ADDIN ZOTERO_ITEM CSL_CITATION {"citationID":"ayJoBRbg","properties":{"formattedCitation":"[1]","plainCitation":"[1]","noteIndex":0},"citationItems":[{"id":121,"uris":["http://zotero.org/users/local/8dJ93hRW/items/UFGKAEDW"],"itemData":{"id":121,"type":"webpage","title":"RRC3 \"Sport\" Altimeter","URL":"https://www.apogeerockets.com/Electronics-Payloads/Altimeters/RRC3-Sport-Altimeter","accessed":{"date-parts":[["2023",2,1]]}}}],"schema":"https://github.com/citation-style-language/schema/raw/master/csl-citation.json"} </w:instrText>
      </w:r>
      <w:r w:rsidR="0041041B">
        <w:fldChar w:fldCharType="separate"/>
      </w:r>
      <w:r w:rsidR="0041041B" w:rsidRPr="0041041B">
        <w:t>[1]</w:t>
      </w:r>
      <w:r w:rsidR="0041041B">
        <w:fldChar w:fldCharType="end"/>
      </w:r>
      <w:r w:rsidR="00B51151">
        <w:t xml:space="preserve"> and so </w:t>
      </w:r>
      <w:r w:rsidR="00FD427E">
        <w:lastRenderedPageBreak/>
        <w:t>all</w:t>
      </w:r>
      <w:r w:rsidR="00B51151">
        <w:t xml:space="preserve"> traces are mirrored on both sides of the board for a total current capacity of 4A.</w:t>
      </w:r>
      <w:r w:rsidR="00FD427E">
        <w:t xml:space="preserve"> Some trace</w:t>
      </w:r>
      <w:r w:rsidR="00FA17F9">
        <w:t>s are wider at 2.5 or 3</w:t>
      </w:r>
      <w:proofErr w:type="gramStart"/>
      <w:r w:rsidR="00FA17F9">
        <w:t>mm</w:t>
      </w:r>
      <w:proofErr w:type="gramEnd"/>
      <w:r w:rsidR="00FA17F9">
        <w:t xml:space="preserve"> however we will consider the current limit to be 4A.</w:t>
      </w:r>
    </w:p>
    <w:p w14:paraId="2D61332F" w14:textId="07D7A82E" w:rsidR="00891A6D" w:rsidRPr="001566DB" w:rsidRDefault="00891A6D" w:rsidP="00891A6D">
      <w:pPr>
        <w:pStyle w:val="Heading3"/>
      </w:pPr>
      <w:bookmarkStart w:id="6" w:name="_Toc134625108"/>
      <w:r>
        <w:t>Schematic</w:t>
      </w:r>
      <w:r w:rsidR="00210F88">
        <w:t>s</w:t>
      </w:r>
      <w:bookmarkEnd w:id="6"/>
    </w:p>
    <w:p w14:paraId="6B8DA0D6" w14:textId="77777777" w:rsidR="005679BD" w:rsidRDefault="005679BD" w:rsidP="005679BD">
      <w:pPr>
        <w:keepNext/>
        <w:jc w:val="center"/>
      </w:pPr>
      <w:r>
        <w:rPr>
          <w:noProof/>
        </w:rPr>
        <w:drawing>
          <wp:inline distT="0" distB="0" distL="0" distR="0" wp14:anchorId="255229A1" wp14:editId="3A139409">
            <wp:extent cx="5943600" cy="438531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3"/>
                    <a:stretch>
                      <a:fillRect/>
                    </a:stretch>
                  </pic:blipFill>
                  <pic:spPr>
                    <a:xfrm>
                      <a:off x="0" y="0"/>
                      <a:ext cx="5943600" cy="4385310"/>
                    </a:xfrm>
                    <a:prstGeom prst="rect">
                      <a:avLst/>
                    </a:prstGeom>
                  </pic:spPr>
                </pic:pic>
              </a:graphicData>
            </a:graphic>
          </wp:inline>
        </w:drawing>
      </w:r>
    </w:p>
    <w:p w14:paraId="336011A7" w14:textId="0D7D416F" w:rsidR="005679BD" w:rsidRDefault="005679BD" w:rsidP="005679BD">
      <w:pPr>
        <w:pStyle w:val="Caption"/>
        <w:jc w:val="center"/>
      </w:pPr>
      <w:bookmarkStart w:id="7" w:name="_Toc126256835"/>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1</w:t>
      </w:r>
      <w:r>
        <w:fldChar w:fldCharType="end"/>
      </w:r>
      <w:r>
        <w:t>. Hydra V1 Recovery Board Schematic</w:t>
      </w:r>
      <w:bookmarkEnd w:id="7"/>
    </w:p>
    <w:p w14:paraId="5790BA42" w14:textId="77777777" w:rsidR="005679BD" w:rsidRDefault="005679BD">
      <w:pPr>
        <w:jc w:val="left"/>
        <w:rPr>
          <w:i/>
          <w:iCs/>
          <w:sz w:val="20"/>
          <w:szCs w:val="20"/>
        </w:rPr>
      </w:pPr>
      <w:r>
        <w:br w:type="page"/>
      </w:r>
    </w:p>
    <w:p w14:paraId="2F9EC913" w14:textId="04A735E4" w:rsidR="005679BD" w:rsidRDefault="0079335A" w:rsidP="0079335A">
      <w:pPr>
        <w:pStyle w:val="Heading3"/>
      </w:pPr>
      <w:bookmarkStart w:id="8" w:name="_Toc134625109"/>
      <w:r>
        <w:lastRenderedPageBreak/>
        <w:t>PCB</w:t>
      </w:r>
      <w:bookmarkEnd w:id="8"/>
    </w:p>
    <w:p w14:paraId="49EE766B" w14:textId="77777777" w:rsidR="00FC2194" w:rsidRDefault="00FC2194" w:rsidP="00FC2194">
      <w:pPr>
        <w:keepNext/>
      </w:pPr>
      <w:r>
        <w:rPr>
          <w:noProof/>
        </w:rPr>
        <w:drawing>
          <wp:inline distT="0" distB="0" distL="0" distR="0" wp14:anchorId="496CA976" wp14:editId="76AE5EF5">
            <wp:extent cx="5943600" cy="5431155"/>
            <wp:effectExtent l="0" t="0" r="0" b="0"/>
            <wp:docPr id="4" name="Picture 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pic:nvPicPr>
                  <pic:blipFill>
                    <a:blip r:embed="rId14"/>
                    <a:stretch>
                      <a:fillRect/>
                    </a:stretch>
                  </pic:blipFill>
                  <pic:spPr>
                    <a:xfrm>
                      <a:off x="0" y="0"/>
                      <a:ext cx="5943600" cy="5431155"/>
                    </a:xfrm>
                    <a:prstGeom prst="rect">
                      <a:avLst/>
                    </a:prstGeom>
                  </pic:spPr>
                </pic:pic>
              </a:graphicData>
            </a:graphic>
          </wp:inline>
        </w:drawing>
      </w:r>
    </w:p>
    <w:p w14:paraId="5C41CCB2" w14:textId="4A54C8E8" w:rsidR="00FC2194" w:rsidRDefault="00FC2194" w:rsidP="00FC2194">
      <w:pPr>
        <w:pStyle w:val="Caption"/>
        <w:jc w:val="center"/>
      </w:pPr>
      <w:bookmarkStart w:id="9" w:name="_Toc126256836"/>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2</w:t>
      </w:r>
      <w:r>
        <w:fldChar w:fldCharType="end"/>
      </w:r>
      <w:r>
        <w:t>. Hydra V1 Recovery Board PCB Layout (traces are mirrored on both sides)</w:t>
      </w:r>
      <w:bookmarkEnd w:id="9"/>
    </w:p>
    <w:p w14:paraId="526111B5" w14:textId="2F3CC8C2" w:rsidR="00260C23" w:rsidRPr="00260C23" w:rsidRDefault="00260C23" w:rsidP="00FC2194">
      <w:r>
        <w:br w:type="page"/>
      </w:r>
    </w:p>
    <w:p w14:paraId="24815447" w14:textId="02A54FC7" w:rsidR="00260C23" w:rsidRPr="0065661C" w:rsidRDefault="00260C23" w:rsidP="00260C23">
      <w:pPr>
        <w:pStyle w:val="Heading2"/>
        <w:rPr>
          <w:lang w:val="fr-CA"/>
        </w:rPr>
      </w:pPr>
      <w:bookmarkStart w:id="10" w:name="_Toc134625110"/>
      <w:r w:rsidRPr="0065661C">
        <w:rPr>
          <w:lang w:val="fr-CA"/>
        </w:rPr>
        <w:lastRenderedPageBreak/>
        <w:t xml:space="preserve">Communication </w:t>
      </w:r>
      <w:proofErr w:type="spellStart"/>
      <w:r w:rsidRPr="0065661C">
        <w:rPr>
          <w:lang w:val="fr-CA"/>
        </w:rPr>
        <w:t>Board</w:t>
      </w:r>
      <w:proofErr w:type="spellEnd"/>
      <w:r w:rsidR="00364660" w:rsidRPr="0065661C">
        <w:rPr>
          <w:lang w:val="fr-CA"/>
        </w:rPr>
        <w:t xml:space="preserve"> (HYDRA_V1_COMMUNICATION)</w:t>
      </w:r>
      <w:bookmarkEnd w:id="10"/>
    </w:p>
    <w:p w14:paraId="3F1C0E9E" w14:textId="56BD4625" w:rsidR="00260C23" w:rsidRDefault="001835FD" w:rsidP="001835FD">
      <w:pPr>
        <w:pStyle w:val="Heading3"/>
        <w:rPr>
          <w:lang w:val="fr-CA"/>
        </w:rPr>
      </w:pPr>
      <w:bookmarkStart w:id="11" w:name="_Toc134625111"/>
      <w:proofErr w:type="spellStart"/>
      <w:r>
        <w:rPr>
          <w:lang w:val="fr-CA"/>
        </w:rPr>
        <w:t>Overview</w:t>
      </w:r>
      <w:bookmarkEnd w:id="11"/>
      <w:proofErr w:type="spellEnd"/>
    </w:p>
    <w:p w14:paraId="41443255" w14:textId="4424B520" w:rsidR="001835FD" w:rsidRPr="001835FD" w:rsidRDefault="00AC03A0" w:rsidP="004C2D95">
      <w:pPr>
        <w:ind w:firstLine="576"/>
        <w:rPr>
          <w:lang w:val="fr-CA"/>
        </w:rPr>
      </w:pPr>
      <w:r>
        <w:rPr>
          <w:lang w:val="fr-CA"/>
        </w:rPr>
        <w:t xml:space="preserve">V1/V2 communication </w:t>
      </w:r>
      <w:proofErr w:type="spellStart"/>
      <w:r>
        <w:rPr>
          <w:lang w:val="fr-CA"/>
        </w:rPr>
        <w:t>board</w:t>
      </w:r>
      <w:proofErr w:type="spellEnd"/>
      <w:r>
        <w:rPr>
          <w:lang w:val="fr-CA"/>
        </w:rPr>
        <w:t xml:space="preserve"> </w:t>
      </w:r>
      <w:proofErr w:type="spellStart"/>
      <w:r>
        <w:rPr>
          <w:lang w:val="fr-CA"/>
        </w:rPr>
        <w:t>skipped</w:t>
      </w:r>
      <w:proofErr w:type="spellEnd"/>
      <w:r>
        <w:rPr>
          <w:lang w:val="fr-CA"/>
        </w:rPr>
        <w:t xml:space="preserve"> for </w:t>
      </w:r>
      <w:proofErr w:type="spellStart"/>
      <w:r>
        <w:rPr>
          <w:lang w:val="fr-CA"/>
        </w:rPr>
        <w:t>financial</w:t>
      </w:r>
      <w:proofErr w:type="spellEnd"/>
      <w:r>
        <w:rPr>
          <w:lang w:val="fr-CA"/>
        </w:rPr>
        <w:t xml:space="preserve"> </w:t>
      </w:r>
      <w:proofErr w:type="spellStart"/>
      <w:r>
        <w:rPr>
          <w:lang w:val="fr-CA"/>
        </w:rPr>
        <w:t>reasons</w:t>
      </w:r>
      <w:proofErr w:type="spellEnd"/>
      <w:r>
        <w:rPr>
          <w:lang w:val="fr-CA"/>
        </w:rPr>
        <w:t xml:space="preserve">. Team </w:t>
      </w:r>
      <w:proofErr w:type="spellStart"/>
      <w:r>
        <w:rPr>
          <w:lang w:val="fr-CA"/>
        </w:rPr>
        <w:t>is</w:t>
      </w:r>
      <w:proofErr w:type="spellEnd"/>
      <w:r>
        <w:rPr>
          <w:lang w:val="fr-CA"/>
        </w:rPr>
        <w:t xml:space="preserve"> </w:t>
      </w:r>
      <w:proofErr w:type="spellStart"/>
      <w:r>
        <w:rPr>
          <w:lang w:val="fr-CA"/>
        </w:rPr>
        <w:t>shifting</w:t>
      </w:r>
      <w:proofErr w:type="spellEnd"/>
      <w:r>
        <w:rPr>
          <w:lang w:val="fr-CA"/>
        </w:rPr>
        <w:t xml:space="preserve"> </w:t>
      </w:r>
      <w:proofErr w:type="spellStart"/>
      <w:r>
        <w:rPr>
          <w:lang w:val="fr-CA"/>
        </w:rPr>
        <w:t>directly</w:t>
      </w:r>
      <w:proofErr w:type="spellEnd"/>
      <w:r>
        <w:rPr>
          <w:lang w:val="fr-CA"/>
        </w:rPr>
        <w:t xml:space="preserve"> to V3 </w:t>
      </w:r>
      <w:proofErr w:type="spellStart"/>
      <w:r>
        <w:rPr>
          <w:lang w:val="fr-CA"/>
        </w:rPr>
        <w:t>board</w:t>
      </w:r>
      <w:proofErr w:type="spellEnd"/>
      <w:r>
        <w:rPr>
          <w:lang w:val="fr-CA"/>
        </w:rPr>
        <w:t xml:space="preserve"> </w:t>
      </w:r>
      <w:proofErr w:type="spellStart"/>
      <w:r>
        <w:rPr>
          <w:lang w:val="fr-CA"/>
        </w:rPr>
        <w:t>which</w:t>
      </w:r>
      <w:proofErr w:type="spellEnd"/>
      <w:r>
        <w:rPr>
          <w:lang w:val="fr-CA"/>
        </w:rPr>
        <w:t xml:space="preserve"> </w:t>
      </w:r>
      <w:proofErr w:type="spellStart"/>
      <w:r>
        <w:rPr>
          <w:lang w:val="fr-CA"/>
        </w:rPr>
        <w:t>includes</w:t>
      </w:r>
      <w:proofErr w:type="spellEnd"/>
      <w:r>
        <w:rPr>
          <w:lang w:val="fr-CA"/>
        </w:rPr>
        <w:t xml:space="preserve"> an MCU to input </w:t>
      </w:r>
      <w:proofErr w:type="spellStart"/>
      <w:r>
        <w:rPr>
          <w:lang w:val="fr-CA"/>
        </w:rPr>
        <w:t>telemetry</w:t>
      </w:r>
      <w:proofErr w:type="spellEnd"/>
      <w:r>
        <w:rPr>
          <w:lang w:val="fr-CA"/>
        </w:rPr>
        <w:t xml:space="preserve"> </w:t>
      </w:r>
      <w:proofErr w:type="spellStart"/>
      <w:r>
        <w:rPr>
          <w:lang w:val="fr-CA"/>
        </w:rPr>
        <w:t>directly</w:t>
      </w:r>
      <w:proofErr w:type="spellEnd"/>
      <w:r>
        <w:rPr>
          <w:lang w:val="fr-CA"/>
        </w:rPr>
        <w:t xml:space="preserve"> to the CAN bus. The V3 </w:t>
      </w:r>
      <w:proofErr w:type="spellStart"/>
      <w:r>
        <w:rPr>
          <w:lang w:val="fr-CA"/>
        </w:rPr>
        <w:t>board</w:t>
      </w:r>
      <w:proofErr w:type="spellEnd"/>
      <w:r>
        <w:rPr>
          <w:lang w:val="fr-CA"/>
        </w:rPr>
        <w:t xml:space="preserve"> </w:t>
      </w:r>
      <w:proofErr w:type="spellStart"/>
      <w:r>
        <w:rPr>
          <w:lang w:val="fr-CA"/>
        </w:rPr>
        <w:t>will</w:t>
      </w:r>
      <w:proofErr w:type="spellEnd"/>
      <w:r>
        <w:rPr>
          <w:lang w:val="fr-CA"/>
        </w:rPr>
        <w:t xml:space="preserve"> </w:t>
      </w:r>
      <w:proofErr w:type="spellStart"/>
      <w:r>
        <w:rPr>
          <w:lang w:val="fr-CA"/>
        </w:rPr>
        <w:t>include</w:t>
      </w:r>
      <w:proofErr w:type="spellEnd"/>
      <w:r>
        <w:rPr>
          <w:lang w:val="fr-CA"/>
        </w:rPr>
        <w:t xml:space="preserve"> ‘bypass’ traces to </w:t>
      </w:r>
      <w:proofErr w:type="spellStart"/>
      <w:r>
        <w:rPr>
          <w:lang w:val="fr-CA"/>
        </w:rPr>
        <w:t>connect</w:t>
      </w:r>
      <w:proofErr w:type="spellEnd"/>
      <w:r>
        <w:rPr>
          <w:lang w:val="fr-CA"/>
        </w:rPr>
        <w:t xml:space="preserve"> the RFD900’s UART to the </w:t>
      </w:r>
      <w:proofErr w:type="spellStart"/>
      <w:r>
        <w:rPr>
          <w:lang w:val="fr-CA"/>
        </w:rPr>
        <w:t>left</w:t>
      </w:r>
      <w:proofErr w:type="spellEnd"/>
      <w:r>
        <w:rPr>
          <w:lang w:val="fr-CA"/>
        </w:rPr>
        <w:t xml:space="preserve"> </w:t>
      </w:r>
      <w:proofErr w:type="spellStart"/>
      <w:r>
        <w:rPr>
          <w:lang w:val="fr-CA"/>
        </w:rPr>
        <w:t>header’s</w:t>
      </w:r>
      <w:proofErr w:type="spellEnd"/>
      <w:r>
        <w:rPr>
          <w:lang w:val="fr-CA"/>
        </w:rPr>
        <w:t xml:space="preserve"> UART bus</w:t>
      </w:r>
      <w:r w:rsidR="00A55C96">
        <w:rPr>
          <w:lang w:val="fr-CA"/>
        </w:rPr>
        <w:t xml:space="preserve"> </w:t>
      </w:r>
      <w:proofErr w:type="spellStart"/>
      <w:r w:rsidR="00A55C96">
        <w:rPr>
          <w:lang w:val="fr-CA"/>
        </w:rPr>
        <w:t>which</w:t>
      </w:r>
      <w:proofErr w:type="spellEnd"/>
      <w:r w:rsidR="00A55C96">
        <w:rPr>
          <w:lang w:val="fr-CA"/>
        </w:rPr>
        <w:t xml:space="preserve"> can </w:t>
      </w:r>
      <w:proofErr w:type="spellStart"/>
      <w:r w:rsidR="00A55C96">
        <w:rPr>
          <w:lang w:val="fr-CA"/>
        </w:rPr>
        <w:t>be</w:t>
      </w:r>
      <w:proofErr w:type="spellEnd"/>
      <w:r w:rsidR="00A55C96">
        <w:rPr>
          <w:lang w:val="fr-CA"/>
        </w:rPr>
        <w:t xml:space="preserve"> </w:t>
      </w:r>
      <w:proofErr w:type="spellStart"/>
      <w:r w:rsidR="00A55C96">
        <w:rPr>
          <w:lang w:val="fr-CA"/>
        </w:rPr>
        <w:t>severed</w:t>
      </w:r>
      <w:proofErr w:type="spellEnd"/>
      <w:r w:rsidR="00A55C96">
        <w:rPr>
          <w:lang w:val="fr-CA"/>
        </w:rPr>
        <w:t xml:space="preserve"> </w:t>
      </w:r>
      <w:proofErr w:type="spellStart"/>
      <w:r w:rsidR="00A55C96">
        <w:rPr>
          <w:lang w:val="fr-CA"/>
        </w:rPr>
        <w:t>when</w:t>
      </w:r>
      <w:proofErr w:type="spellEnd"/>
      <w:r w:rsidR="00A55C96">
        <w:rPr>
          <w:lang w:val="fr-CA"/>
        </w:rPr>
        <w:t xml:space="preserve"> </w:t>
      </w:r>
      <w:proofErr w:type="spellStart"/>
      <w:r w:rsidR="00A55C96">
        <w:rPr>
          <w:lang w:val="fr-CA"/>
        </w:rPr>
        <w:t>we</w:t>
      </w:r>
      <w:proofErr w:type="spellEnd"/>
      <w:r w:rsidR="00A55C96">
        <w:rPr>
          <w:lang w:val="fr-CA"/>
        </w:rPr>
        <w:t xml:space="preserve"> </w:t>
      </w:r>
      <w:proofErr w:type="spellStart"/>
      <w:r w:rsidR="00A55C96">
        <w:rPr>
          <w:lang w:val="fr-CA"/>
        </w:rPr>
        <w:t>implement</w:t>
      </w:r>
      <w:proofErr w:type="spellEnd"/>
      <w:r w:rsidR="00A55C96">
        <w:rPr>
          <w:lang w:val="fr-CA"/>
        </w:rPr>
        <w:t xml:space="preserve"> the V3 </w:t>
      </w:r>
      <w:proofErr w:type="spellStart"/>
      <w:r w:rsidR="00A55C96">
        <w:rPr>
          <w:lang w:val="fr-CA"/>
        </w:rPr>
        <w:t>circuitry</w:t>
      </w:r>
      <w:proofErr w:type="spellEnd"/>
      <w:r w:rsidR="00A55C96">
        <w:rPr>
          <w:lang w:val="fr-CA"/>
        </w:rPr>
        <w:t>.</w:t>
      </w:r>
    </w:p>
    <w:p w14:paraId="5968271B" w14:textId="3F569A9E" w:rsidR="00260C23" w:rsidRPr="0065661C" w:rsidRDefault="00260C23">
      <w:pPr>
        <w:jc w:val="left"/>
        <w:rPr>
          <w:lang w:val="fr-CA"/>
        </w:rPr>
      </w:pPr>
      <w:r w:rsidRPr="0065661C">
        <w:rPr>
          <w:lang w:val="fr-CA"/>
        </w:rPr>
        <w:br w:type="page"/>
      </w:r>
    </w:p>
    <w:p w14:paraId="78766EF8" w14:textId="7F309B98" w:rsidR="00BF6862" w:rsidRDefault="00E15AA6" w:rsidP="00260C23">
      <w:pPr>
        <w:pStyle w:val="Heading2"/>
      </w:pPr>
      <w:bookmarkStart w:id="12" w:name="_Toc134625112"/>
      <w:r>
        <w:lastRenderedPageBreak/>
        <w:t>Logic Board</w:t>
      </w:r>
      <w:r w:rsidR="00364660">
        <w:t xml:space="preserve"> (HYDRA_V1_LOGIC)</w:t>
      </w:r>
      <w:bookmarkEnd w:id="12"/>
    </w:p>
    <w:p w14:paraId="7449CC6A" w14:textId="77777777" w:rsidR="001E790E" w:rsidRDefault="001E790E" w:rsidP="001E790E">
      <w:pPr>
        <w:pStyle w:val="Heading3"/>
      </w:pPr>
      <w:bookmarkStart w:id="13" w:name="_Toc134625113"/>
      <w:r>
        <w:t>Overview</w:t>
      </w:r>
      <w:bookmarkEnd w:id="13"/>
    </w:p>
    <w:p w14:paraId="00161CEF" w14:textId="77777777" w:rsidR="00D1555A" w:rsidRDefault="001E790E" w:rsidP="001E790E">
      <w:pPr>
        <w:ind w:firstLine="576"/>
      </w:pPr>
      <w:r>
        <w:t xml:space="preserve">The logic board is the most complex board of the Hydra V1 stack as it houses the sole MCU within the system. Its purpose is to </w:t>
      </w:r>
      <w:r w:rsidR="00ED383C">
        <w:t xml:space="preserve">process data generated by the SBG and log it to the onboard SD card while simultaneously transmitting it through the left header’s UART </w:t>
      </w:r>
      <w:r w:rsidR="00BE642C">
        <w:t xml:space="preserve">bus which goes directly to the RFD900 on the communication board. Overall, the board consists of a SAM E51 MCU, the SBG, an SD card, a CAN transceiver, a buzzer, </w:t>
      </w:r>
      <w:r w:rsidR="00D1555A">
        <w:t>and a set of status LEDs.</w:t>
      </w:r>
    </w:p>
    <w:p w14:paraId="1C7A487E" w14:textId="07ACE9AC" w:rsidR="00970D87" w:rsidRDefault="00AF04E4" w:rsidP="001643A7">
      <w:pPr>
        <w:spacing w:before="240"/>
        <w:ind w:firstLine="576"/>
      </w:pPr>
      <w:r>
        <w:t>We elected to interface the SD card through SPI on SERCOM 4 as opposed to using one of the SAM</w:t>
      </w:r>
      <w:r w:rsidR="00B05094">
        <w:t xml:space="preserve"> </w:t>
      </w:r>
      <w:r>
        <w:t>E51’s integrated SDHC controllers</w:t>
      </w:r>
      <w:r w:rsidR="009C54A5">
        <w:t xml:space="preserve"> to alleviate some load on the software side</w:t>
      </w:r>
      <w:r>
        <w:t xml:space="preserve"> since </w:t>
      </w:r>
      <w:r w:rsidR="009C54A5">
        <w:t xml:space="preserve">SDHC controllers are overly complex for our purposes. Future iterations of this board may utilize </w:t>
      </w:r>
      <w:proofErr w:type="gramStart"/>
      <w:r w:rsidR="009C54A5">
        <w:t>a SDHC</w:t>
      </w:r>
      <w:proofErr w:type="gramEnd"/>
      <w:r w:rsidR="009C54A5">
        <w:t xml:space="preserve"> controller or another form of data storage entirely</w:t>
      </w:r>
      <w:r w:rsidR="00BE2ACA">
        <w:t xml:space="preserve"> however we are keeping things simple for the time being.</w:t>
      </w:r>
    </w:p>
    <w:p w14:paraId="17E03647" w14:textId="304F1247" w:rsidR="008F61F8" w:rsidRDefault="008F61F8" w:rsidP="008F61F8">
      <w:pPr>
        <w:pStyle w:val="Heading4"/>
      </w:pPr>
      <w:bookmarkStart w:id="14" w:name="_Toc134625114"/>
      <w:r>
        <w:t>SERCOM Pinouts</w:t>
      </w:r>
      <w:bookmarkEnd w:id="14"/>
    </w:p>
    <w:p w14:paraId="6392DD91" w14:textId="2C798655" w:rsidR="000F1E88" w:rsidRDefault="00751EDB" w:rsidP="001643A7">
      <w:pPr>
        <w:spacing w:before="240" w:after="240"/>
        <w:ind w:firstLine="576"/>
      </w:pPr>
      <w:r>
        <w:t>SERCOM pinouts are determined as per datasheet specifications</w:t>
      </w:r>
      <w:r w:rsidR="00260C3A">
        <w:t xml:space="preserve">; the datasheet has a section for each protocol (SERCOM SPI, SERCOM I2C, and SERCOM USART) in which </w:t>
      </w:r>
      <w:r w:rsidR="0048649D">
        <w:t xml:space="preserve">there are I/O tables </w:t>
      </w:r>
      <w:r w:rsidR="00034D4F">
        <w:t>under the “Register Description” section</w:t>
      </w:r>
      <w:r w:rsidR="007D6641">
        <w:t>.</w:t>
      </w:r>
      <w:r w:rsidR="004B093E">
        <w:t xml:space="preserve"> For SPI, these are called “Data </w:t>
      </w:r>
      <w:proofErr w:type="gramStart"/>
      <w:r w:rsidR="004B093E">
        <w:t>In</w:t>
      </w:r>
      <w:proofErr w:type="gramEnd"/>
      <w:r w:rsidR="004B093E">
        <w:t xml:space="preserve"> Pinout” (DIPO) and “Data Out Pinout” (DOPO) whereas for UART they are called “Transmit Data Pinout” (</w:t>
      </w:r>
      <w:r w:rsidR="00B50C3B">
        <w:t xml:space="preserve">TXPO) and “Receive Data Pinout” (RXPO). </w:t>
      </w:r>
      <w:r w:rsidR="00A12DF9">
        <w:t>For I2C just go to section 36.4</w:t>
      </w:r>
      <w:r w:rsidR="00C94AF0">
        <w:t xml:space="preserve">. </w:t>
      </w:r>
      <w:r w:rsidR="007D6641">
        <w:t xml:space="preserve">These tables specify which </w:t>
      </w:r>
      <w:r w:rsidR="00E77C59">
        <w:t xml:space="preserve">SERCOM pads can serve </w:t>
      </w:r>
      <w:r w:rsidR="006B1CCD">
        <w:t>which</w:t>
      </w:r>
      <w:r w:rsidR="00E77C59">
        <w:t xml:space="preserve"> purpose</w:t>
      </w:r>
      <w:r w:rsidR="006B1CCD">
        <w:t>s</w:t>
      </w:r>
      <w:r w:rsidR="00E77C59">
        <w:t xml:space="preserve"> for a given protocol.</w:t>
      </w:r>
      <w:r w:rsidR="008F61F8">
        <w:t xml:space="preserve"> The</w:t>
      </w:r>
      <w:r w:rsidR="000C7F6A">
        <w:t xml:space="preserve"> purpose assigned to each SERCOM pad is tabulated below:</w:t>
      </w:r>
    </w:p>
    <w:tbl>
      <w:tblPr>
        <w:tblStyle w:val="TableGrid"/>
        <w:tblW w:w="0" w:type="auto"/>
        <w:jc w:val="center"/>
        <w:tblLook w:val="04A0" w:firstRow="1" w:lastRow="0" w:firstColumn="1" w:lastColumn="0" w:noHBand="0" w:noVBand="1"/>
      </w:tblPr>
      <w:tblGrid>
        <w:gridCol w:w="537"/>
        <w:gridCol w:w="1219"/>
        <w:gridCol w:w="1336"/>
        <w:gridCol w:w="828"/>
        <w:gridCol w:w="1170"/>
        <w:gridCol w:w="999"/>
      </w:tblGrid>
      <w:tr w:rsidR="006B1CCD" w14:paraId="67F11230" w14:textId="77777777" w:rsidTr="006B1CCD">
        <w:trPr>
          <w:cantSplit/>
          <w:trHeight w:val="394"/>
          <w:jc w:val="center"/>
        </w:trPr>
        <w:tc>
          <w:tcPr>
            <w:tcW w:w="482" w:type="dxa"/>
            <w:shd w:val="clear" w:color="auto" w:fill="000000" w:themeFill="text1"/>
            <w:textDirection w:val="btLr"/>
          </w:tcPr>
          <w:p w14:paraId="3B0E6F7E" w14:textId="59C79D60" w:rsidR="006B1CCD" w:rsidRDefault="006B1CCD" w:rsidP="00E53406">
            <w:pPr>
              <w:ind w:left="113" w:right="113"/>
            </w:pPr>
          </w:p>
        </w:tc>
        <w:tc>
          <w:tcPr>
            <w:tcW w:w="1219" w:type="dxa"/>
            <w:vAlign w:val="center"/>
          </w:tcPr>
          <w:p w14:paraId="33D7F969" w14:textId="105E99D1" w:rsidR="006B1CCD" w:rsidRDefault="006B1CCD" w:rsidP="00356375">
            <w:pPr>
              <w:jc w:val="center"/>
            </w:pPr>
            <w:proofErr w:type="gramStart"/>
            <w:r>
              <w:t>Protocol[</w:t>
            </w:r>
            <w:proofErr w:type="gramEnd"/>
            <w:r>
              <w:t>#]</w:t>
            </w:r>
          </w:p>
        </w:tc>
        <w:tc>
          <w:tcPr>
            <w:tcW w:w="1336" w:type="dxa"/>
            <w:vAlign w:val="center"/>
          </w:tcPr>
          <w:p w14:paraId="7F87F34D" w14:textId="44B20D0E" w:rsidR="006B1CCD" w:rsidRDefault="006B1CCD" w:rsidP="00356375">
            <w:pPr>
              <w:jc w:val="center"/>
            </w:pPr>
            <w:r>
              <w:t>SERCOM #</w:t>
            </w:r>
          </w:p>
        </w:tc>
        <w:tc>
          <w:tcPr>
            <w:tcW w:w="828" w:type="dxa"/>
            <w:vAlign w:val="center"/>
          </w:tcPr>
          <w:p w14:paraId="1D8DE017" w14:textId="03129CF3" w:rsidR="006B1CCD" w:rsidRDefault="006B1CCD" w:rsidP="00356375">
            <w:pPr>
              <w:jc w:val="center"/>
            </w:pPr>
            <w:r>
              <w:t>PAD #</w:t>
            </w:r>
          </w:p>
        </w:tc>
        <w:tc>
          <w:tcPr>
            <w:tcW w:w="1170" w:type="dxa"/>
            <w:vAlign w:val="center"/>
          </w:tcPr>
          <w:p w14:paraId="163DDEDD" w14:textId="484B9608" w:rsidR="006B1CCD" w:rsidRDefault="006B1CCD" w:rsidP="006B1CCD">
            <w:pPr>
              <w:jc w:val="center"/>
            </w:pPr>
            <w:r>
              <w:t>MCU Pin</w:t>
            </w:r>
          </w:p>
        </w:tc>
        <w:tc>
          <w:tcPr>
            <w:tcW w:w="990" w:type="dxa"/>
            <w:vAlign w:val="center"/>
          </w:tcPr>
          <w:p w14:paraId="66DA836E" w14:textId="3172A558" w:rsidR="006B1CCD" w:rsidRDefault="006B1CCD" w:rsidP="00356375">
            <w:pPr>
              <w:jc w:val="center"/>
            </w:pPr>
            <w:r>
              <w:t>Function</w:t>
            </w:r>
          </w:p>
        </w:tc>
      </w:tr>
      <w:tr w:rsidR="006B1CCD" w14:paraId="11ED6F9A" w14:textId="77777777" w:rsidTr="006B1CCD">
        <w:trPr>
          <w:cantSplit/>
          <w:trHeight w:val="341"/>
          <w:jc w:val="center"/>
        </w:trPr>
        <w:tc>
          <w:tcPr>
            <w:tcW w:w="482" w:type="dxa"/>
            <w:vMerge w:val="restart"/>
            <w:textDirection w:val="btLr"/>
            <w:vAlign w:val="center"/>
          </w:tcPr>
          <w:p w14:paraId="407AC69E" w14:textId="5A5326AD" w:rsidR="006B1CCD" w:rsidRDefault="006B1CCD" w:rsidP="00356375">
            <w:pPr>
              <w:ind w:left="113" w:right="113"/>
              <w:jc w:val="center"/>
            </w:pPr>
            <w:r>
              <w:t>SBG</w:t>
            </w:r>
          </w:p>
        </w:tc>
        <w:tc>
          <w:tcPr>
            <w:tcW w:w="1219" w:type="dxa"/>
            <w:vMerge w:val="restart"/>
            <w:vAlign w:val="center"/>
          </w:tcPr>
          <w:p w14:paraId="41226DBF" w14:textId="41713EEC" w:rsidR="006B1CCD" w:rsidRDefault="006B1CCD" w:rsidP="00356375">
            <w:pPr>
              <w:jc w:val="center"/>
            </w:pPr>
            <w:proofErr w:type="gramStart"/>
            <w:r>
              <w:t>UART[</w:t>
            </w:r>
            <w:proofErr w:type="gramEnd"/>
            <w:r>
              <w:t>0]</w:t>
            </w:r>
          </w:p>
        </w:tc>
        <w:tc>
          <w:tcPr>
            <w:tcW w:w="1336" w:type="dxa"/>
            <w:vMerge w:val="restart"/>
            <w:vAlign w:val="center"/>
          </w:tcPr>
          <w:p w14:paraId="60D903C3" w14:textId="3C382B14" w:rsidR="006B1CCD" w:rsidRDefault="006B1CCD" w:rsidP="00356375">
            <w:pPr>
              <w:jc w:val="center"/>
            </w:pPr>
            <w:r>
              <w:t>5</w:t>
            </w:r>
          </w:p>
        </w:tc>
        <w:tc>
          <w:tcPr>
            <w:tcW w:w="828" w:type="dxa"/>
            <w:vAlign w:val="center"/>
          </w:tcPr>
          <w:p w14:paraId="007245B5" w14:textId="51D971E3" w:rsidR="006B1CCD" w:rsidRDefault="006B1CCD" w:rsidP="00356375">
            <w:pPr>
              <w:jc w:val="center"/>
            </w:pPr>
            <w:r>
              <w:t>0</w:t>
            </w:r>
          </w:p>
        </w:tc>
        <w:tc>
          <w:tcPr>
            <w:tcW w:w="1170" w:type="dxa"/>
            <w:vAlign w:val="center"/>
          </w:tcPr>
          <w:p w14:paraId="39DD8E0F" w14:textId="47927F1F" w:rsidR="006B1CCD" w:rsidRDefault="00A15693" w:rsidP="006B1CCD">
            <w:pPr>
              <w:jc w:val="center"/>
            </w:pPr>
            <w:r>
              <w:t>PB02</w:t>
            </w:r>
          </w:p>
        </w:tc>
        <w:tc>
          <w:tcPr>
            <w:tcW w:w="990" w:type="dxa"/>
            <w:vAlign w:val="center"/>
          </w:tcPr>
          <w:p w14:paraId="3AE8D984" w14:textId="4FC0FE03" w:rsidR="006B1CCD" w:rsidRDefault="006B1CCD" w:rsidP="00356375">
            <w:pPr>
              <w:jc w:val="center"/>
            </w:pPr>
            <w:r>
              <w:t>TX</w:t>
            </w:r>
          </w:p>
        </w:tc>
      </w:tr>
      <w:tr w:rsidR="006B1CCD" w14:paraId="094162EC" w14:textId="77777777" w:rsidTr="006B1CCD">
        <w:trPr>
          <w:cantSplit/>
          <w:trHeight w:val="350"/>
          <w:jc w:val="center"/>
        </w:trPr>
        <w:tc>
          <w:tcPr>
            <w:tcW w:w="482" w:type="dxa"/>
            <w:vMerge/>
            <w:textDirection w:val="btLr"/>
            <w:vAlign w:val="center"/>
          </w:tcPr>
          <w:p w14:paraId="5DF26610" w14:textId="77777777" w:rsidR="006B1CCD" w:rsidRDefault="006B1CCD" w:rsidP="00356375">
            <w:pPr>
              <w:ind w:left="113" w:right="113"/>
              <w:jc w:val="center"/>
            </w:pPr>
          </w:p>
        </w:tc>
        <w:tc>
          <w:tcPr>
            <w:tcW w:w="1219" w:type="dxa"/>
            <w:vMerge/>
            <w:vAlign w:val="center"/>
          </w:tcPr>
          <w:p w14:paraId="37424C01" w14:textId="77777777" w:rsidR="006B1CCD" w:rsidRDefault="006B1CCD" w:rsidP="00356375">
            <w:pPr>
              <w:jc w:val="center"/>
            </w:pPr>
          </w:p>
        </w:tc>
        <w:tc>
          <w:tcPr>
            <w:tcW w:w="1336" w:type="dxa"/>
            <w:vMerge/>
            <w:vAlign w:val="center"/>
          </w:tcPr>
          <w:p w14:paraId="056A9430" w14:textId="77777777" w:rsidR="006B1CCD" w:rsidRDefault="006B1CCD" w:rsidP="00356375">
            <w:pPr>
              <w:jc w:val="center"/>
            </w:pPr>
          </w:p>
        </w:tc>
        <w:tc>
          <w:tcPr>
            <w:tcW w:w="828" w:type="dxa"/>
            <w:vAlign w:val="center"/>
          </w:tcPr>
          <w:p w14:paraId="64C3B666" w14:textId="2C7CBCAC" w:rsidR="006B1CCD" w:rsidRDefault="006B1CCD" w:rsidP="00356375">
            <w:pPr>
              <w:jc w:val="center"/>
            </w:pPr>
            <w:r>
              <w:t>1</w:t>
            </w:r>
          </w:p>
        </w:tc>
        <w:tc>
          <w:tcPr>
            <w:tcW w:w="1170" w:type="dxa"/>
            <w:vAlign w:val="center"/>
          </w:tcPr>
          <w:p w14:paraId="7A405604" w14:textId="2015EC5C" w:rsidR="006B1CCD" w:rsidRDefault="00A15693" w:rsidP="006B1CCD">
            <w:pPr>
              <w:jc w:val="center"/>
            </w:pPr>
            <w:r>
              <w:t>PB03</w:t>
            </w:r>
          </w:p>
        </w:tc>
        <w:tc>
          <w:tcPr>
            <w:tcW w:w="990" w:type="dxa"/>
            <w:vAlign w:val="center"/>
          </w:tcPr>
          <w:p w14:paraId="43395367" w14:textId="7E14AD11" w:rsidR="006B1CCD" w:rsidRDefault="006B1CCD" w:rsidP="00356375">
            <w:pPr>
              <w:jc w:val="center"/>
            </w:pPr>
            <w:r>
              <w:t>RX</w:t>
            </w:r>
          </w:p>
        </w:tc>
      </w:tr>
      <w:tr w:rsidR="006B1CCD" w14:paraId="74ACB618" w14:textId="77777777" w:rsidTr="006B1CCD">
        <w:trPr>
          <w:cantSplit/>
          <w:trHeight w:val="350"/>
          <w:jc w:val="center"/>
        </w:trPr>
        <w:tc>
          <w:tcPr>
            <w:tcW w:w="482" w:type="dxa"/>
            <w:vMerge w:val="restart"/>
            <w:textDirection w:val="btLr"/>
            <w:vAlign w:val="center"/>
          </w:tcPr>
          <w:p w14:paraId="44A3A5C8" w14:textId="39719F96" w:rsidR="006B1CCD" w:rsidRDefault="006B1CCD" w:rsidP="00356375">
            <w:pPr>
              <w:ind w:left="113" w:right="113"/>
              <w:jc w:val="center"/>
            </w:pPr>
            <w:r>
              <w:t>SD Card</w:t>
            </w:r>
          </w:p>
        </w:tc>
        <w:tc>
          <w:tcPr>
            <w:tcW w:w="1219" w:type="dxa"/>
            <w:vMerge w:val="restart"/>
            <w:vAlign w:val="center"/>
          </w:tcPr>
          <w:p w14:paraId="551BD51A" w14:textId="37C0241C" w:rsidR="006B1CCD" w:rsidRDefault="006B1CCD" w:rsidP="00356375">
            <w:pPr>
              <w:jc w:val="center"/>
            </w:pPr>
            <w:proofErr w:type="gramStart"/>
            <w:r>
              <w:t>SPI[</w:t>
            </w:r>
            <w:proofErr w:type="gramEnd"/>
            <w:r>
              <w:t>0]</w:t>
            </w:r>
          </w:p>
        </w:tc>
        <w:tc>
          <w:tcPr>
            <w:tcW w:w="1336" w:type="dxa"/>
            <w:vMerge w:val="restart"/>
            <w:vAlign w:val="center"/>
          </w:tcPr>
          <w:p w14:paraId="27CB326B" w14:textId="1051FC0D" w:rsidR="006B1CCD" w:rsidRDefault="006B1CCD" w:rsidP="00356375">
            <w:pPr>
              <w:jc w:val="center"/>
            </w:pPr>
            <w:r>
              <w:t>4</w:t>
            </w:r>
          </w:p>
        </w:tc>
        <w:tc>
          <w:tcPr>
            <w:tcW w:w="828" w:type="dxa"/>
            <w:vAlign w:val="center"/>
          </w:tcPr>
          <w:p w14:paraId="395A02E5" w14:textId="343F4B00" w:rsidR="006B1CCD" w:rsidRDefault="006B1CCD" w:rsidP="00356375">
            <w:pPr>
              <w:jc w:val="center"/>
            </w:pPr>
            <w:r>
              <w:t>0</w:t>
            </w:r>
          </w:p>
        </w:tc>
        <w:tc>
          <w:tcPr>
            <w:tcW w:w="1170" w:type="dxa"/>
            <w:vAlign w:val="center"/>
          </w:tcPr>
          <w:p w14:paraId="7263AD8A" w14:textId="2C3CA11D" w:rsidR="006B1CCD" w:rsidRDefault="00A15693" w:rsidP="006B1CCD">
            <w:pPr>
              <w:jc w:val="center"/>
            </w:pPr>
            <w:r>
              <w:t>PB12</w:t>
            </w:r>
          </w:p>
        </w:tc>
        <w:tc>
          <w:tcPr>
            <w:tcW w:w="990" w:type="dxa"/>
            <w:vAlign w:val="center"/>
          </w:tcPr>
          <w:p w14:paraId="4D2DE4BB" w14:textId="5C097894" w:rsidR="006B1CCD" w:rsidRDefault="006B1CCD" w:rsidP="00356375">
            <w:pPr>
              <w:jc w:val="center"/>
            </w:pPr>
            <w:r>
              <w:t>MOSI</w:t>
            </w:r>
          </w:p>
        </w:tc>
      </w:tr>
      <w:tr w:rsidR="006B1CCD" w14:paraId="4CD13E89" w14:textId="77777777" w:rsidTr="006B1CCD">
        <w:trPr>
          <w:cantSplit/>
          <w:trHeight w:val="350"/>
          <w:jc w:val="center"/>
        </w:trPr>
        <w:tc>
          <w:tcPr>
            <w:tcW w:w="482" w:type="dxa"/>
            <w:vMerge/>
            <w:textDirection w:val="btLr"/>
            <w:vAlign w:val="center"/>
          </w:tcPr>
          <w:p w14:paraId="7B1BD26C" w14:textId="77777777" w:rsidR="006B1CCD" w:rsidRDefault="006B1CCD" w:rsidP="00356375">
            <w:pPr>
              <w:ind w:left="113" w:right="113"/>
              <w:jc w:val="center"/>
            </w:pPr>
          </w:p>
        </w:tc>
        <w:tc>
          <w:tcPr>
            <w:tcW w:w="1219" w:type="dxa"/>
            <w:vMerge/>
            <w:vAlign w:val="center"/>
          </w:tcPr>
          <w:p w14:paraId="75647E01" w14:textId="77777777" w:rsidR="006B1CCD" w:rsidRDefault="006B1CCD" w:rsidP="00356375">
            <w:pPr>
              <w:jc w:val="center"/>
            </w:pPr>
          </w:p>
        </w:tc>
        <w:tc>
          <w:tcPr>
            <w:tcW w:w="1336" w:type="dxa"/>
            <w:vMerge/>
            <w:vAlign w:val="center"/>
          </w:tcPr>
          <w:p w14:paraId="2B42E779" w14:textId="77777777" w:rsidR="006B1CCD" w:rsidRDefault="006B1CCD" w:rsidP="00356375">
            <w:pPr>
              <w:jc w:val="center"/>
            </w:pPr>
          </w:p>
        </w:tc>
        <w:tc>
          <w:tcPr>
            <w:tcW w:w="828" w:type="dxa"/>
            <w:vAlign w:val="center"/>
          </w:tcPr>
          <w:p w14:paraId="40B6D138" w14:textId="1258E331" w:rsidR="006B1CCD" w:rsidRDefault="006B1CCD" w:rsidP="00356375">
            <w:pPr>
              <w:jc w:val="center"/>
            </w:pPr>
            <w:r>
              <w:t>1</w:t>
            </w:r>
          </w:p>
        </w:tc>
        <w:tc>
          <w:tcPr>
            <w:tcW w:w="1170" w:type="dxa"/>
            <w:vAlign w:val="center"/>
          </w:tcPr>
          <w:p w14:paraId="32A053D2" w14:textId="4462D693" w:rsidR="006B1CCD" w:rsidRDefault="00A15693" w:rsidP="006B1CCD">
            <w:pPr>
              <w:jc w:val="center"/>
            </w:pPr>
            <w:r>
              <w:t>PB13</w:t>
            </w:r>
          </w:p>
        </w:tc>
        <w:tc>
          <w:tcPr>
            <w:tcW w:w="990" w:type="dxa"/>
            <w:vAlign w:val="center"/>
          </w:tcPr>
          <w:p w14:paraId="40851707" w14:textId="1D03B76B" w:rsidR="006B1CCD" w:rsidRDefault="006B1CCD" w:rsidP="00356375">
            <w:pPr>
              <w:jc w:val="center"/>
            </w:pPr>
            <w:r>
              <w:t>SCK</w:t>
            </w:r>
          </w:p>
        </w:tc>
      </w:tr>
      <w:tr w:rsidR="006B1CCD" w14:paraId="3078BEFA" w14:textId="77777777" w:rsidTr="006B1CCD">
        <w:trPr>
          <w:cantSplit/>
          <w:trHeight w:val="350"/>
          <w:jc w:val="center"/>
        </w:trPr>
        <w:tc>
          <w:tcPr>
            <w:tcW w:w="482" w:type="dxa"/>
            <w:vMerge/>
            <w:textDirection w:val="btLr"/>
            <w:vAlign w:val="center"/>
          </w:tcPr>
          <w:p w14:paraId="7F8CBDC5" w14:textId="77777777" w:rsidR="006B1CCD" w:rsidRDefault="006B1CCD" w:rsidP="00356375">
            <w:pPr>
              <w:ind w:left="113" w:right="113"/>
              <w:jc w:val="center"/>
            </w:pPr>
          </w:p>
        </w:tc>
        <w:tc>
          <w:tcPr>
            <w:tcW w:w="1219" w:type="dxa"/>
            <w:vMerge/>
            <w:vAlign w:val="center"/>
          </w:tcPr>
          <w:p w14:paraId="5559257A" w14:textId="77777777" w:rsidR="006B1CCD" w:rsidRDefault="006B1CCD" w:rsidP="00356375">
            <w:pPr>
              <w:jc w:val="center"/>
            </w:pPr>
          </w:p>
        </w:tc>
        <w:tc>
          <w:tcPr>
            <w:tcW w:w="1336" w:type="dxa"/>
            <w:vMerge/>
            <w:vAlign w:val="center"/>
          </w:tcPr>
          <w:p w14:paraId="57FF9D59" w14:textId="77777777" w:rsidR="006B1CCD" w:rsidRDefault="006B1CCD" w:rsidP="00356375">
            <w:pPr>
              <w:jc w:val="center"/>
            </w:pPr>
          </w:p>
        </w:tc>
        <w:tc>
          <w:tcPr>
            <w:tcW w:w="828" w:type="dxa"/>
            <w:vAlign w:val="center"/>
          </w:tcPr>
          <w:p w14:paraId="04444BFB" w14:textId="23435C5B" w:rsidR="006B1CCD" w:rsidRDefault="006B1CCD" w:rsidP="00356375">
            <w:pPr>
              <w:jc w:val="center"/>
            </w:pPr>
            <w:r>
              <w:t>2</w:t>
            </w:r>
          </w:p>
        </w:tc>
        <w:tc>
          <w:tcPr>
            <w:tcW w:w="1170" w:type="dxa"/>
            <w:vAlign w:val="center"/>
          </w:tcPr>
          <w:p w14:paraId="31C5FD94" w14:textId="18F7A846" w:rsidR="006B1CCD" w:rsidRDefault="00A15693" w:rsidP="006B1CCD">
            <w:pPr>
              <w:jc w:val="center"/>
            </w:pPr>
            <w:r>
              <w:t>PB14</w:t>
            </w:r>
          </w:p>
        </w:tc>
        <w:tc>
          <w:tcPr>
            <w:tcW w:w="990" w:type="dxa"/>
            <w:vAlign w:val="center"/>
          </w:tcPr>
          <w:p w14:paraId="4B239E32" w14:textId="2E2DE564" w:rsidR="006B1CCD" w:rsidRDefault="006B1CCD" w:rsidP="00356375">
            <w:pPr>
              <w:jc w:val="center"/>
            </w:pPr>
            <w:r>
              <w:t>CS</w:t>
            </w:r>
          </w:p>
        </w:tc>
      </w:tr>
      <w:tr w:rsidR="006B1CCD" w14:paraId="4EFE7BF3" w14:textId="77777777" w:rsidTr="006B1CCD">
        <w:trPr>
          <w:cantSplit/>
          <w:trHeight w:val="350"/>
          <w:jc w:val="center"/>
        </w:trPr>
        <w:tc>
          <w:tcPr>
            <w:tcW w:w="482" w:type="dxa"/>
            <w:vMerge/>
            <w:textDirection w:val="btLr"/>
            <w:vAlign w:val="center"/>
          </w:tcPr>
          <w:p w14:paraId="0FC8BA70" w14:textId="77777777" w:rsidR="006B1CCD" w:rsidRDefault="006B1CCD" w:rsidP="00356375">
            <w:pPr>
              <w:ind w:left="113" w:right="113"/>
              <w:jc w:val="center"/>
            </w:pPr>
          </w:p>
        </w:tc>
        <w:tc>
          <w:tcPr>
            <w:tcW w:w="1219" w:type="dxa"/>
            <w:vMerge/>
            <w:vAlign w:val="center"/>
          </w:tcPr>
          <w:p w14:paraId="22A51030" w14:textId="77777777" w:rsidR="006B1CCD" w:rsidRDefault="006B1CCD" w:rsidP="00356375">
            <w:pPr>
              <w:jc w:val="center"/>
            </w:pPr>
          </w:p>
        </w:tc>
        <w:tc>
          <w:tcPr>
            <w:tcW w:w="1336" w:type="dxa"/>
            <w:vMerge/>
            <w:vAlign w:val="center"/>
          </w:tcPr>
          <w:p w14:paraId="316ACF70" w14:textId="77777777" w:rsidR="006B1CCD" w:rsidRDefault="006B1CCD" w:rsidP="00356375">
            <w:pPr>
              <w:jc w:val="center"/>
            </w:pPr>
          </w:p>
        </w:tc>
        <w:tc>
          <w:tcPr>
            <w:tcW w:w="828" w:type="dxa"/>
            <w:vAlign w:val="center"/>
          </w:tcPr>
          <w:p w14:paraId="69A4D8E5" w14:textId="13E5F884" w:rsidR="006B1CCD" w:rsidRDefault="006B1CCD" w:rsidP="00356375">
            <w:pPr>
              <w:jc w:val="center"/>
            </w:pPr>
            <w:r>
              <w:t>3</w:t>
            </w:r>
          </w:p>
        </w:tc>
        <w:tc>
          <w:tcPr>
            <w:tcW w:w="1170" w:type="dxa"/>
            <w:vAlign w:val="center"/>
          </w:tcPr>
          <w:p w14:paraId="2256C693" w14:textId="44ACAFFC" w:rsidR="006B1CCD" w:rsidRDefault="00A15693" w:rsidP="006B1CCD">
            <w:pPr>
              <w:jc w:val="center"/>
            </w:pPr>
            <w:r>
              <w:t>PB15</w:t>
            </w:r>
          </w:p>
        </w:tc>
        <w:tc>
          <w:tcPr>
            <w:tcW w:w="990" w:type="dxa"/>
            <w:vAlign w:val="center"/>
          </w:tcPr>
          <w:p w14:paraId="7421C7E4" w14:textId="4AEDDD7C" w:rsidR="006B1CCD" w:rsidRDefault="006B1CCD" w:rsidP="00356375">
            <w:pPr>
              <w:jc w:val="center"/>
            </w:pPr>
            <w:r>
              <w:t>MISO</w:t>
            </w:r>
          </w:p>
        </w:tc>
      </w:tr>
      <w:tr w:rsidR="006B1CCD" w14:paraId="44793639" w14:textId="77777777" w:rsidTr="006B1CCD">
        <w:trPr>
          <w:cantSplit/>
          <w:trHeight w:val="350"/>
          <w:jc w:val="center"/>
        </w:trPr>
        <w:tc>
          <w:tcPr>
            <w:tcW w:w="482" w:type="dxa"/>
            <w:vMerge w:val="restart"/>
            <w:textDirection w:val="btLr"/>
            <w:vAlign w:val="center"/>
          </w:tcPr>
          <w:p w14:paraId="19EBC923" w14:textId="4C34ECA7" w:rsidR="006B1CCD" w:rsidRDefault="006B1CCD" w:rsidP="00356375">
            <w:pPr>
              <w:ind w:left="113" w:right="113"/>
              <w:jc w:val="center"/>
            </w:pPr>
            <w:r>
              <w:t>General Purpose I/O</w:t>
            </w:r>
          </w:p>
        </w:tc>
        <w:tc>
          <w:tcPr>
            <w:tcW w:w="1219" w:type="dxa"/>
            <w:vMerge w:val="restart"/>
            <w:vAlign w:val="center"/>
          </w:tcPr>
          <w:p w14:paraId="0590117F" w14:textId="12795220" w:rsidR="006B1CCD" w:rsidRDefault="006B1CCD" w:rsidP="00356375">
            <w:pPr>
              <w:jc w:val="center"/>
            </w:pPr>
            <w:proofErr w:type="gramStart"/>
            <w:r>
              <w:t>UART[</w:t>
            </w:r>
            <w:proofErr w:type="gramEnd"/>
            <w:r>
              <w:t>1]</w:t>
            </w:r>
          </w:p>
        </w:tc>
        <w:tc>
          <w:tcPr>
            <w:tcW w:w="1336" w:type="dxa"/>
            <w:vMerge w:val="restart"/>
            <w:vAlign w:val="center"/>
          </w:tcPr>
          <w:p w14:paraId="02FBD715" w14:textId="6411E0D4" w:rsidR="006B1CCD" w:rsidRDefault="006B1CCD" w:rsidP="00356375">
            <w:pPr>
              <w:jc w:val="center"/>
            </w:pPr>
            <w:r>
              <w:t>2</w:t>
            </w:r>
          </w:p>
        </w:tc>
        <w:tc>
          <w:tcPr>
            <w:tcW w:w="828" w:type="dxa"/>
            <w:vAlign w:val="center"/>
          </w:tcPr>
          <w:p w14:paraId="1276FEF9" w14:textId="1CEB042D" w:rsidR="006B1CCD" w:rsidRDefault="006B1CCD" w:rsidP="00356375">
            <w:pPr>
              <w:jc w:val="center"/>
            </w:pPr>
            <w:r>
              <w:t>0</w:t>
            </w:r>
          </w:p>
        </w:tc>
        <w:tc>
          <w:tcPr>
            <w:tcW w:w="1170" w:type="dxa"/>
            <w:vAlign w:val="center"/>
          </w:tcPr>
          <w:p w14:paraId="56248837" w14:textId="3744BCA3" w:rsidR="006B1CCD" w:rsidRDefault="00733090" w:rsidP="006B1CCD">
            <w:pPr>
              <w:jc w:val="center"/>
            </w:pPr>
            <w:r>
              <w:t>PA0</w:t>
            </w:r>
            <w:r w:rsidR="007632A4">
              <w:t>9</w:t>
            </w:r>
          </w:p>
        </w:tc>
        <w:tc>
          <w:tcPr>
            <w:tcW w:w="990" w:type="dxa"/>
            <w:vAlign w:val="center"/>
          </w:tcPr>
          <w:p w14:paraId="7A204EBA" w14:textId="7C0E92D9" w:rsidR="006B1CCD" w:rsidRDefault="006B1CCD" w:rsidP="00356375">
            <w:pPr>
              <w:jc w:val="center"/>
            </w:pPr>
            <w:r>
              <w:t>TX</w:t>
            </w:r>
          </w:p>
        </w:tc>
      </w:tr>
      <w:tr w:rsidR="006B1CCD" w14:paraId="523EE7E0" w14:textId="77777777" w:rsidTr="006B1CCD">
        <w:trPr>
          <w:cantSplit/>
          <w:trHeight w:val="350"/>
          <w:jc w:val="center"/>
        </w:trPr>
        <w:tc>
          <w:tcPr>
            <w:tcW w:w="482" w:type="dxa"/>
            <w:vMerge/>
            <w:textDirection w:val="btLr"/>
            <w:vAlign w:val="center"/>
          </w:tcPr>
          <w:p w14:paraId="149DF556" w14:textId="748E6BCE" w:rsidR="006B1CCD" w:rsidRDefault="006B1CCD" w:rsidP="00356375">
            <w:pPr>
              <w:ind w:left="113" w:right="113"/>
              <w:jc w:val="center"/>
            </w:pPr>
          </w:p>
        </w:tc>
        <w:tc>
          <w:tcPr>
            <w:tcW w:w="1219" w:type="dxa"/>
            <w:vMerge/>
            <w:vAlign w:val="center"/>
          </w:tcPr>
          <w:p w14:paraId="0AD9AE0D" w14:textId="77777777" w:rsidR="006B1CCD" w:rsidRDefault="006B1CCD" w:rsidP="00356375">
            <w:pPr>
              <w:jc w:val="center"/>
            </w:pPr>
          </w:p>
        </w:tc>
        <w:tc>
          <w:tcPr>
            <w:tcW w:w="1336" w:type="dxa"/>
            <w:vMerge/>
            <w:vAlign w:val="center"/>
          </w:tcPr>
          <w:p w14:paraId="5BF6D8FA" w14:textId="77777777" w:rsidR="006B1CCD" w:rsidRDefault="006B1CCD" w:rsidP="00356375">
            <w:pPr>
              <w:jc w:val="center"/>
            </w:pPr>
          </w:p>
        </w:tc>
        <w:tc>
          <w:tcPr>
            <w:tcW w:w="828" w:type="dxa"/>
            <w:vAlign w:val="center"/>
          </w:tcPr>
          <w:p w14:paraId="27EEC7C3" w14:textId="7F0C000B" w:rsidR="006B1CCD" w:rsidRDefault="006B1CCD" w:rsidP="00356375">
            <w:pPr>
              <w:jc w:val="center"/>
            </w:pPr>
            <w:r>
              <w:t>1</w:t>
            </w:r>
          </w:p>
        </w:tc>
        <w:tc>
          <w:tcPr>
            <w:tcW w:w="1170" w:type="dxa"/>
            <w:vAlign w:val="center"/>
          </w:tcPr>
          <w:p w14:paraId="0C2D2578" w14:textId="33B2272B" w:rsidR="006B1CCD" w:rsidRDefault="00733090" w:rsidP="006B1CCD">
            <w:pPr>
              <w:jc w:val="center"/>
            </w:pPr>
            <w:r>
              <w:t>PA0</w:t>
            </w:r>
            <w:r w:rsidR="007632A4">
              <w:t>8</w:t>
            </w:r>
          </w:p>
        </w:tc>
        <w:tc>
          <w:tcPr>
            <w:tcW w:w="990" w:type="dxa"/>
            <w:vAlign w:val="center"/>
          </w:tcPr>
          <w:p w14:paraId="0E724E9F" w14:textId="38ED8C53" w:rsidR="006B1CCD" w:rsidRDefault="006B1CCD" w:rsidP="00356375">
            <w:pPr>
              <w:jc w:val="center"/>
            </w:pPr>
            <w:r>
              <w:t>RX</w:t>
            </w:r>
          </w:p>
        </w:tc>
      </w:tr>
      <w:tr w:rsidR="006B1CCD" w14:paraId="729267D4" w14:textId="77777777" w:rsidTr="006B1CCD">
        <w:trPr>
          <w:cantSplit/>
          <w:trHeight w:val="350"/>
          <w:jc w:val="center"/>
        </w:trPr>
        <w:tc>
          <w:tcPr>
            <w:tcW w:w="482" w:type="dxa"/>
            <w:vMerge/>
            <w:textDirection w:val="btLr"/>
            <w:vAlign w:val="center"/>
          </w:tcPr>
          <w:p w14:paraId="4DD71A7F" w14:textId="04334441" w:rsidR="006B1CCD" w:rsidRDefault="006B1CCD" w:rsidP="00356375">
            <w:pPr>
              <w:ind w:left="113" w:right="113"/>
              <w:jc w:val="center"/>
            </w:pPr>
          </w:p>
        </w:tc>
        <w:tc>
          <w:tcPr>
            <w:tcW w:w="1219" w:type="dxa"/>
            <w:vMerge w:val="restart"/>
            <w:vAlign w:val="center"/>
          </w:tcPr>
          <w:p w14:paraId="5020583F" w14:textId="255BE52D" w:rsidR="006B1CCD" w:rsidRDefault="006B1CCD" w:rsidP="00356375">
            <w:pPr>
              <w:jc w:val="center"/>
            </w:pPr>
            <w:proofErr w:type="gramStart"/>
            <w:r>
              <w:t>SPI[</w:t>
            </w:r>
            <w:proofErr w:type="gramEnd"/>
            <w:r>
              <w:t>1]</w:t>
            </w:r>
          </w:p>
        </w:tc>
        <w:tc>
          <w:tcPr>
            <w:tcW w:w="1336" w:type="dxa"/>
            <w:vMerge w:val="restart"/>
            <w:vAlign w:val="center"/>
          </w:tcPr>
          <w:p w14:paraId="03E64820" w14:textId="5173B482" w:rsidR="006B1CCD" w:rsidRDefault="006B1CCD" w:rsidP="00356375">
            <w:pPr>
              <w:jc w:val="center"/>
            </w:pPr>
            <w:r>
              <w:t>0</w:t>
            </w:r>
          </w:p>
        </w:tc>
        <w:tc>
          <w:tcPr>
            <w:tcW w:w="828" w:type="dxa"/>
            <w:vAlign w:val="center"/>
          </w:tcPr>
          <w:p w14:paraId="3469A1EF" w14:textId="5EE0C2CE" w:rsidR="006B1CCD" w:rsidRDefault="006B1CCD" w:rsidP="00356375">
            <w:pPr>
              <w:jc w:val="center"/>
            </w:pPr>
            <w:r>
              <w:t>0</w:t>
            </w:r>
          </w:p>
        </w:tc>
        <w:tc>
          <w:tcPr>
            <w:tcW w:w="1170" w:type="dxa"/>
            <w:vAlign w:val="center"/>
          </w:tcPr>
          <w:p w14:paraId="1BD3A17C" w14:textId="47C35680" w:rsidR="006B1CCD" w:rsidRDefault="00AB6E8D" w:rsidP="006B1CCD">
            <w:pPr>
              <w:jc w:val="center"/>
            </w:pPr>
            <w:r>
              <w:t>PA04</w:t>
            </w:r>
          </w:p>
        </w:tc>
        <w:tc>
          <w:tcPr>
            <w:tcW w:w="990" w:type="dxa"/>
            <w:vAlign w:val="center"/>
          </w:tcPr>
          <w:p w14:paraId="53760B0A" w14:textId="7A013823" w:rsidR="006B1CCD" w:rsidRDefault="006B1CCD" w:rsidP="00356375">
            <w:pPr>
              <w:jc w:val="center"/>
            </w:pPr>
            <w:r>
              <w:t>MISO</w:t>
            </w:r>
          </w:p>
        </w:tc>
      </w:tr>
      <w:tr w:rsidR="006B1CCD" w14:paraId="0CD376DB" w14:textId="77777777" w:rsidTr="006B1CCD">
        <w:trPr>
          <w:cantSplit/>
          <w:trHeight w:val="350"/>
          <w:jc w:val="center"/>
        </w:trPr>
        <w:tc>
          <w:tcPr>
            <w:tcW w:w="482" w:type="dxa"/>
            <w:vMerge/>
            <w:textDirection w:val="btLr"/>
            <w:vAlign w:val="center"/>
          </w:tcPr>
          <w:p w14:paraId="3BCDCF30" w14:textId="77777777" w:rsidR="006B1CCD" w:rsidRDefault="006B1CCD" w:rsidP="00356375">
            <w:pPr>
              <w:ind w:left="113" w:right="113"/>
              <w:jc w:val="center"/>
            </w:pPr>
          </w:p>
        </w:tc>
        <w:tc>
          <w:tcPr>
            <w:tcW w:w="1219" w:type="dxa"/>
            <w:vMerge/>
            <w:vAlign w:val="center"/>
          </w:tcPr>
          <w:p w14:paraId="6192422C" w14:textId="77777777" w:rsidR="006B1CCD" w:rsidRDefault="006B1CCD" w:rsidP="00356375">
            <w:pPr>
              <w:jc w:val="center"/>
            </w:pPr>
          </w:p>
        </w:tc>
        <w:tc>
          <w:tcPr>
            <w:tcW w:w="1336" w:type="dxa"/>
            <w:vMerge/>
            <w:vAlign w:val="center"/>
          </w:tcPr>
          <w:p w14:paraId="430174BD" w14:textId="77777777" w:rsidR="006B1CCD" w:rsidRDefault="006B1CCD" w:rsidP="00356375">
            <w:pPr>
              <w:jc w:val="center"/>
            </w:pPr>
          </w:p>
        </w:tc>
        <w:tc>
          <w:tcPr>
            <w:tcW w:w="828" w:type="dxa"/>
            <w:vAlign w:val="center"/>
          </w:tcPr>
          <w:p w14:paraId="29E85FF0" w14:textId="278357DF" w:rsidR="006B1CCD" w:rsidRDefault="006B1CCD" w:rsidP="00356375">
            <w:pPr>
              <w:jc w:val="center"/>
            </w:pPr>
            <w:r>
              <w:t>1</w:t>
            </w:r>
          </w:p>
        </w:tc>
        <w:tc>
          <w:tcPr>
            <w:tcW w:w="1170" w:type="dxa"/>
            <w:vAlign w:val="center"/>
          </w:tcPr>
          <w:p w14:paraId="7B41B094" w14:textId="47FA3B2C" w:rsidR="006B1CCD" w:rsidRDefault="00AB6E8D" w:rsidP="006B1CCD">
            <w:pPr>
              <w:jc w:val="center"/>
            </w:pPr>
            <w:r>
              <w:t>PA05</w:t>
            </w:r>
          </w:p>
        </w:tc>
        <w:tc>
          <w:tcPr>
            <w:tcW w:w="990" w:type="dxa"/>
            <w:vAlign w:val="center"/>
          </w:tcPr>
          <w:p w14:paraId="52B53588" w14:textId="67EFF2C7" w:rsidR="006B1CCD" w:rsidRDefault="006B1CCD" w:rsidP="00356375">
            <w:pPr>
              <w:jc w:val="center"/>
            </w:pPr>
            <w:r>
              <w:t>SCK</w:t>
            </w:r>
          </w:p>
        </w:tc>
      </w:tr>
      <w:tr w:rsidR="006B1CCD" w14:paraId="24F08A40" w14:textId="77777777" w:rsidTr="006B1CCD">
        <w:trPr>
          <w:cantSplit/>
          <w:trHeight w:val="350"/>
          <w:jc w:val="center"/>
        </w:trPr>
        <w:tc>
          <w:tcPr>
            <w:tcW w:w="482" w:type="dxa"/>
            <w:vMerge/>
            <w:textDirection w:val="btLr"/>
            <w:vAlign w:val="center"/>
          </w:tcPr>
          <w:p w14:paraId="44B82D1C" w14:textId="77777777" w:rsidR="006B1CCD" w:rsidRDefault="006B1CCD" w:rsidP="00356375">
            <w:pPr>
              <w:ind w:left="113" w:right="113"/>
              <w:jc w:val="center"/>
            </w:pPr>
          </w:p>
        </w:tc>
        <w:tc>
          <w:tcPr>
            <w:tcW w:w="1219" w:type="dxa"/>
            <w:vMerge/>
            <w:vAlign w:val="center"/>
          </w:tcPr>
          <w:p w14:paraId="68A76E99" w14:textId="77777777" w:rsidR="006B1CCD" w:rsidRDefault="006B1CCD" w:rsidP="00356375">
            <w:pPr>
              <w:jc w:val="center"/>
            </w:pPr>
          </w:p>
        </w:tc>
        <w:tc>
          <w:tcPr>
            <w:tcW w:w="1336" w:type="dxa"/>
            <w:vMerge/>
            <w:vAlign w:val="center"/>
          </w:tcPr>
          <w:p w14:paraId="7A4AE534" w14:textId="77777777" w:rsidR="006B1CCD" w:rsidRDefault="006B1CCD" w:rsidP="00356375">
            <w:pPr>
              <w:jc w:val="center"/>
            </w:pPr>
          </w:p>
        </w:tc>
        <w:tc>
          <w:tcPr>
            <w:tcW w:w="828" w:type="dxa"/>
            <w:vAlign w:val="center"/>
          </w:tcPr>
          <w:p w14:paraId="2648053C" w14:textId="3AF48AB3" w:rsidR="006B1CCD" w:rsidRDefault="006B1CCD" w:rsidP="00356375">
            <w:pPr>
              <w:jc w:val="center"/>
            </w:pPr>
            <w:r>
              <w:t>2</w:t>
            </w:r>
          </w:p>
        </w:tc>
        <w:tc>
          <w:tcPr>
            <w:tcW w:w="1170" w:type="dxa"/>
            <w:vAlign w:val="center"/>
          </w:tcPr>
          <w:p w14:paraId="3B96F19A" w14:textId="47C4D27C" w:rsidR="006B1CCD" w:rsidRDefault="00AB6E8D" w:rsidP="006B1CCD">
            <w:pPr>
              <w:jc w:val="center"/>
            </w:pPr>
            <w:r>
              <w:t>PA06</w:t>
            </w:r>
          </w:p>
        </w:tc>
        <w:tc>
          <w:tcPr>
            <w:tcW w:w="990" w:type="dxa"/>
            <w:vAlign w:val="center"/>
          </w:tcPr>
          <w:p w14:paraId="33FDA6B0" w14:textId="5E0331B6" w:rsidR="006B1CCD" w:rsidRDefault="006B1CCD" w:rsidP="00356375">
            <w:pPr>
              <w:jc w:val="center"/>
            </w:pPr>
            <w:r>
              <w:t>CS</w:t>
            </w:r>
          </w:p>
        </w:tc>
      </w:tr>
      <w:tr w:rsidR="006B1CCD" w14:paraId="2CB0874C" w14:textId="77777777" w:rsidTr="006B1CCD">
        <w:trPr>
          <w:cantSplit/>
          <w:trHeight w:val="350"/>
          <w:jc w:val="center"/>
        </w:trPr>
        <w:tc>
          <w:tcPr>
            <w:tcW w:w="482" w:type="dxa"/>
            <w:vMerge/>
            <w:textDirection w:val="btLr"/>
            <w:vAlign w:val="center"/>
          </w:tcPr>
          <w:p w14:paraId="0B19E411" w14:textId="77777777" w:rsidR="006B1CCD" w:rsidRDefault="006B1CCD" w:rsidP="00356375">
            <w:pPr>
              <w:ind w:left="113" w:right="113"/>
              <w:jc w:val="center"/>
            </w:pPr>
          </w:p>
        </w:tc>
        <w:tc>
          <w:tcPr>
            <w:tcW w:w="1219" w:type="dxa"/>
            <w:vMerge/>
            <w:vAlign w:val="center"/>
          </w:tcPr>
          <w:p w14:paraId="7B4F19CB" w14:textId="77777777" w:rsidR="006B1CCD" w:rsidRDefault="006B1CCD" w:rsidP="00356375">
            <w:pPr>
              <w:jc w:val="center"/>
            </w:pPr>
          </w:p>
        </w:tc>
        <w:tc>
          <w:tcPr>
            <w:tcW w:w="1336" w:type="dxa"/>
            <w:vMerge/>
            <w:vAlign w:val="center"/>
          </w:tcPr>
          <w:p w14:paraId="249D74BD" w14:textId="77777777" w:rsidR="006B1CCD" w:rsidRDefault="006B1CCD" w:rsidP="00356375">
            <w:pPr>
              <w:jc w:val="center"/>
            </w:pPr>
          </w:p>
        </w:tc>
        <w:tc>
          <w:tcPr>
            <w:tcW w:w="828" w:type="dxa"/>
            <w:vAlign w:val="center"/>
          </w:tcPr>
          <w:p w14:paraId="47943107" w14:textId="0B4338F1" w:rsidR="006B1CCD" w:rsidRDefault="006B1CCD" w:rsidP="00356375">
            <w:pPr>
              <w:jc w:val="center"/>
            </w:pPr>
            <w:r>
              <w:t>3</w:t>
            </w:r>
          </w:p>
        </w:tc>
        <w:tc>
          <w:tcPr>
            <w:tcW w:w="1170" w:type="dxa"/>
            <w:vAlign w:val="center"/>
          </w:tcPr>
          <w:p w14:paraId="2BF67E99" w14:textId="6464E5A3" w:rsidR="006B1CCD" w:rsidRDefault="00AB6E8D" w:rsidP="006B1CCD">
            <w:pPr>
              <w:jc w:val="center"/>
            </w:pPr>
            <w:r>
              <w:t>PA07</w:t>
            </w:r>
          </w:p>
        </w:tc>
        <w:tc>
          <w:tcPr>
            <w:tcW w:w="990" w:type="dxa"/>
            <w:vAlign w:val="center"/>
          </w:tcPr>
          <w:p w14:paraId="1B29C67E" w14:textId="7FA9B0F4" w:rsidR="006B1CCD" w:rsidRDefault="006B1CCD" w:rsidP="00356375">
            <w:pPr>
              <w:jc w:val="center"/>
            </w:pPr>
            <w:r>
              <w:t>MOSI</w:t>
            </w:r>
          </w:p>
        </w:tc>
      </w:tr>
      <w:tr w:rsidR="006B1CCD" w14:paraId="3E313B1D" w14:textId="77777777" w:rsidTr="006B1CCD">
        <w:trPr>
          <w:cantSplit/>
          <w:trHeight w:val="350"/>
          <w:jc w:val="center"/>
        </w:trPr>
        <w:tc>
          <w:tcPr>
            <w:tcW w:w="482" w:type="dxa"/>
            <w:vMerge/>
            <w:textDirection w:val="btLr"/>
            <w:vAlign w:val="center"/>
          </w:tcPr>
          <w:p w14:paraId="20809565" w14:textId="77777777" w:rsidR="006B1CCD" w:rsidRDefault="006B1CCD" w:rsidP="00356375">
            <w:pPr>
              <w:ind w:left="113" w:right="113"/>
              <w:jc w:val="center"/>
            </w:pPr>
          </w:p>
        </w:tc>
        <w:tc>
          <w:tcPr>
            <w:tcW w:w="1219" w:type="dxa"/>
            <w:vMerge w:val="restart"/>
            <w:vAlign w:val="center"/>
          </w:tcPr>
          <w:p w14:paraId="7FF018F5" w14:textId="02792C7B" w:rsidR="006B1CCD" w:rsidRDefault="006B1CCD" w:rsidP="00356375">
            <w:pPr>
              <w:jc w:val="center"/>
            </w:pPr>
            <w:r>
              <w:t>I2</w:t>
            </w:r>
            <w:proofErr w:type="gramStart"/>
            <w:r>
              <w:t>C[</w:t>
            </w:r>
            <w:proofErr w:type="gramEnd"/>
            <w:r>
              <w:t>0]</w:t>
            </w:r>
          </w:p>
        </w:tc>
        <w:tc>
          <w:tcPr>
            <w:tcW w:w="1336" w:type="dxa"/>
            <w:vMerge w:val="restart"/>
            <w:vAlign w:val="center"/>
          </w:tcPr>
          <w:p w14:paraId="38FA63F8" w14:textId="35BE790E" w:rsidR="006B1CCD" w:rsidRDefault="006B1CCD" w:rsidP="00356375">
            <w:pPr>
              <w:jc w:val="center"/>
            </w:pPr>
            <w:commentRangeStart w:id="15"/>
            <w:commentRangeStart w:id="16"/>
            <w:r>
              <w:t>1</w:t>
            </w:r>
            <w:commentRangeEnd w:id="15"/>
            <w:r>
              <w:rPr>
                <w:rStyle w:val="CommentReference"/>
              </w:rPr>
              <w:commentReference w:id="15"/>
            </w:r>
            <w:commentRangeEnd w:id="16"/>
            <w:r>
              <w:rPr>
                <w:rStyle w:val="CommentReference"/>
              </w:rPr>
              <w:commentReference w:id="16"/>
            </w:r>
          </w:p>
        </w:tc>
        <w:tc>
          <w:tcPr>
            <w:tcW w:w="828" w:type="dxa"/>
            <w:vAlign w:val="center"/>
          </w:tcPr>
          <w:p w14:paraId="78D9E965" w14:textId="35B89207" w:rsidR="006B1CCD" w:rsidRDefault="006B1CCD" w:rsidP="00356375">
            <w:pPr>
              <w:jc w:val="center"/>
            </w:pPr>
            <w:r>
              <w:t>0</w:t>
            </w:r>
          </w:p>
        </w:tc>
        <w:tc>
          <w:tcPr>
            <w:tcW w:w="1170" w:type="dxa"/>
            <w:vAlign w:val="center"/>
          </w:tcPr>
          <w:p w14:paraId="35DD7A2D" w14:textId="3B4BE04C" w:rsidR="006B1CCD" w:rsidRDefault="00AB6E8D" w:rsidP="006B1CCD">
            <w:pPr>
              <w:jc w:val="center"/>
            </w:pPr>
            <w:r>
              <w:t>PA16</w:t>
            </w:r>
          </w:p>
        </w:tc>
        <w:tc>
          <w:tcPr>
            <w:tcW w:w="990" w:type="dxa"/>
            <w:vAlign w:val="center"/>
          </w:tcPr>
          <w:p w14:paraId="5ADBD2C2" w14:textId="240383A1" w:rsidR="006B1CCD" w:rsidRDefault="006B1CCD" w:rsidP="00356375">
            <w:pPr>
              <w:jc w:val="center"/>
            </w:pPr>
            <w:r>
              <w:t>SDA</w:t>
            </w:r>
          </w:p>
        </w:tc>
      </w:tr>
      <w:tr w:rsidR="006B1CCD" w14:paraId="20EE0A1A" w14:textId="77777777" w:rsidTr="006B1CCD">
        <w:trPr>
          <w:cantSplit/>
          <w:trHeight w:val="350"/>
          <w:jc w:val="center"/>
        </w:trPr>
        <w:tc>
          <w:tcPr>
            <w:tcW w:w="482" w:type="dxa"/>
            <w:vMerge/>
            <w:textDirection w:val="btLr"/>
            <w:vAlign w:val="center"/>
          </w:tcPr>
          <w:p w14:paraId="6D214879" w14:textId="77777777" w:rsidR="006B1CCD" w:rsidRDefault="006B1CCD" w:rsidP="00356375">
            <w:pPr>
              <w:ind w:left="113" w:right="113"/>
              <w:jc w:val="center"/>
            </w:pPr>
          </w:p>
        </w:tc>
        <w:tc>
          <w:tcPr>
            <w:tcW w:w="1219" w:type="dxa"/>
            <w:vMerge/>
            <w:vAlign w:val="center"/>
          </w:tcPr>
          <w:p w14:paraId="30E63AE0" w14:textId="77777777" w:rsidR="006B1CCD" w:rsidRDefault="006B1CCD" w:rsidP="00356375">
            <w:pPr>
              <w:jc w:val="center"/>
            </w:pPr>
          </w:p>
        </w:tc>
        <w:tc>
          <w:tcPr>
            <w:tcW w:w="1336" w:type="dxa"/>
            <w:vMerge/>
            <w:vAlign w:val="center"/>
          </w:tcPr>
          <w:p w14:paraId="0B6D7307" w14:textId="77777777" w:rsidR="006B1CCD" w:rsidRDefault="006B1CCD" w:rsidP="00356375">
            <w:pPr>
              <w:jc w:val="center"/>
            </w:pPr>
          </w:p>
        </w:tc>
        <w:tc>
          <w:tcPr>
            <w:tcW w:w="828" w:type="dxa"/>
            <w:vAlign w:val="center"/>
          </w:tcPr>
          <w:p w14:paraId="00E28A3F" w14:textId="67064AEB" w:rsidR="006B1CCD" w:rsidRDefault="006B1CCD" w:rsidP="00356375">
            <w:pPr>
              <w:jc w:val="center"/>
            </w:pPr>
            <w:r>
              <w:t>1</w:t>
            </w:r>
          </w:p>
        </w:tc>
        <w:tc>
          <w:tcPr>
            <w:tcW w:w="1170" w:type="dxa"/>
            <w:vAlign w:val="center"/>
          </w:tcPr>
          <w:p w14:paraId="740CCB41" w14:textId="1BD7A3A4" w:rsidR="006B1CCD" w:rsidRDefault="00AB6E8D" w:rsidP="006B1CCD">
            <w:pPr>
              <w:jc w:val="center"/>
            </w:pPr>
            <w:r>
              <w:t>PA17</w:t>
            </w:r>
          </w:p>
        </w:tc>
        <w:tc>
          <w:tcPr>
            <w:tcW w:w="990" w:type="dxa"/>
            <w:vAlign w:val="center"/>
          </w:tcPr>
          <w:p w14:paraId="0DDE36EE" w14:textId="3A29E396" w:rsidR="006B1CCD" w:rsidRDefault="006B1CCD" w:rsidP="00356375">
            <w:pPr>
              <w:jc w:val="center"/>
            </w:pPr>
            <w:r>
              <w:t>SCL</w:t>
            </w:r>
          </w:p>
        </w:tc>
      </w:tr>
    </w:tbl>
    <w:p w14:paraId="02CE8D7B" w14:textId="2FE85E38" w:rsidR="002861E9" w:rsidRDefault="002861E9" w:rsidP="00E01F5A">
      <w:pPr>
        <w:pStyle w:val="Heading4"/>
      </w:pPr>
      <w:bookmarkStart w:id="17" w:name="_Toc134625115"/>
      <w:r>
        <w:lastRenderedPageBreak/>
        <w:t>Parent Schematic Considerations (</w:t>
      </w:r>
      <w:proofErr w:type="spellStart"/>
      <w:r>
        <w:t>Connectors.SchDoc</w:t>
      </w:r>
      <w:proofErr w:type="spellEnd"/>
      <w:r>
        <w:t>)</w:t>
      </w:r>
      <w:bookmarkEnd w:id="17"/>
    </w:p>
    <w:p w14:paraId="7BA9D986" w14:textId="1FC8789A" w:rsidR="00E10A13" w:rsidRDefault="00484E4E" w:rsidP="0083321E">
      <w:pPr>
        <w:spacing w:before="240"/>
        <w:ind w:firstLine="720"/>
      </w:pPr>
      <w:r>
        <w:t xml:space="preserve">This schematic offers a block-diagram view of how the logic board functions. </w:t>
      </w:r>
      <w:r w:rsidR="0083321E">
        <w:t xml:space="preserve">The MCU, SBG, and SD card schematics are included as sub-schematic components. The CAN transceiver is included </w:t>
      </w:r>
      <w:r w:rsidR="000D303C">
        <w:t xml:space="preserve">here as there was no room in the </w:t>
      </w:r>
      <w:proofErr w:type="spellStart"/>
      <w:r w:rsidR="000D303C">
        <w:t>MCU_PINOUT.SchDoc</w:t>
      </w:r>
      <w:proofErr w:type="spellEnd"/>
      <w:r w:rsidR="000D303C">
        <w:t xml:space="preserve"> schematic. It uses a voltage divider on the </w:t>
      </w:r>
      <w:proofErr w:type="spellStart"/>
      <w:r w:rsidR="000D303C">
        <w:t>RxD</w:t>
      </w:r>
      <w:proofErr w:type="spellEnd"/>
      <w:r w:rsidR="000D303C">
        <w:t xml:space="preserve"> line since the CAN transceiver operates at 5V whereas the MCU operates at 3.3V</w:t>
      </w:r>
      <w:r w:rsidR="00E1474C">
        <w:t xml:space="preserve">. </w:t>
      </w:r>
      <w:r w:rsidR="00E1474C">
        <w:rPr>
          <w:b/>
          <w:bCs/>
        </w:rPr>
        <w:t>Important note: UART lines (Tx/Rx) cross over</w:t>
      </w:r>
      <w:r w:rsidR="0039381B">
        <w:rPr>
          <w:b/>
          <w:bCs/>
        </w:rPr>
        <w:t xml:space="preserve"> (Tx goes to Rx on the receiving device and Rx goes to Tx)</w:t>
      </w:r>
      <w:r w:rsidR="00E1474C">
        <w:rPr>
          <w:b/>
          <w:bCs/>
        </w:rPr>
        <w:t xml:space="preserve"> but CAN Tx/Rx lines DO NOT</w:t>
      </w:r>
      <w:r w:rsidR="00E1474C">
        <w:t>.</w:t>
      </w:r>
      <w:r w:rsidR="007400C0">
        <w:t xml:space="preserve"> The CANH and CANL pins are </w:t>
      </w:r>
      <w:r w:rsidR="0006612C">
        <w:t>defined as a differential pair</w:t>
      </w:r>
      <w:r w:rsidR="007400C0">
        <w:t xml:space="preserve"> </w:t>
      </w:r>
      <w:r w:rsidR="0006612C">
        <w:t>such that Altium automatically ensures adequate routing.</w:t>
      </w:r>
    </w:p>
    <w:p w14:paraId="41CB86C7" w14:textId="7DE40991" w:rsidR="00DC7E84" w:rsidRDefault="00DC7E84" w:rsidP="0083321E">
      <w:pPr>
        <w:spacing w:before="240"/>
        <w:ind w:firstLine="720"/>
      </w:pPr>
      <w:r>
        <w:t xml:space="preserve">P1 is a SWD JTAG programming header and conforms to the 10-pin JTAG </w:t>
      </w:r>
      <w:r w:rsidR="00E90BDD">
        <w:t>pinout standard.</w:t>
      </w:r>
    </w:p>
    <w:p w14:paraId="6555D690" w14:textId="11E43AA0" w:rsidR="002861E9" w:rsidRPr="00E1474C" w:rsidRDefault="00DD786A" w:rsidP="0083321E">
      <w:pPr>
        <w:spacing w:before="240"/>
        <w:ind w:firstLine="720"/>
      </w:pPr>
      <w:r>
        <w:t xml:space="preserve">Finally, R23-R38 are included to provide pads on all the SERCOM lines in case they were connected wrong. Ideally, these pads will all be </w:t>
      </w:r>
      <w:proofErr w:type="gramStart"/>
      <w:r>
        <w:t>shorted</w:t>
      </w:r>
      <w:proofErr w:type="gramEnd"/>
      <w:r>
        <w:t xml:space="preserve"> however this </w:t>
      </w:r>
      <w:r w:rsidR="00E10A13">
        <w:t>provides us with the flexibility to rewire data bus lines on the fly ensuring the boards can be used for testing. These pads will not be included in the next iteration.</w:t>
      </w:r>
    </w:p>
    <w:p w14:paraId="30167D68" w14:textId="7AD61AC9" w:rsidR="006C2AD5" w:rsidRDefault="006C2AD5" w:rsidP="00E01F5A">
      <w:pPr>
        <w:pStyle w:val="Heading4"/>
      </w:pPr>
      <w:bookmarkStart w:id="18" w:name="_Toc134625116"/>
      <w:r>
        <w:t>MCU Pinout Considerations (</w:t>
      </w:r>
      <w:proofErr w:type="spellStart"/>
      <w:r>
        <w:t>MCU_PINOUT.SchDoc</w:t>
      </w:r>
      <w:proofErr w:type="spellEnd"/>
      <w:r>
        <w:t>)</w:t>
      </w:r>
      <w:bookmarkEnd w:id="18"/>
    </w:p>
    <w:p w14:paraId="139B8611" w14:textId="5216DD97" w:rsidR="006441A2" w:rsidRDefault="006441A2" w:rsidP="005611D5">
      <w:pPr>
        <w:spacing w:before="240"/>
        <w:ind w:firstLine="720"/>
      </w:pPr>
      <w:r>
        <w:t>The inductors and capacitors connected to the MCU are chosen as per</w:t>
      </w:r>
      <w:r w:rsidR="00166C86">
        <w:t xml:space="preserve"> Figure 60-1</w:t>
      </w:r>
      <w:r>
        <w:t xml:space="preserve"> </w:t>
      </w:r>
      <w:r w:rsidR="00166C86">
        <w:t>(</w:t>
      </w:r>
      <w:r>
        <w:t>p.191</w:t>
      </w:r>
      <w:r w:rsidR="00166C86">
        <w:t>3)</w:t>
      </w:r>
      <w:r>
        <w:t xml:space="preserve"> o</w:t>
      </w:r>
      <w:r w:rsidR="00166C86">
        <w:t>f</w:t>
      </w:r>
      <w:r>
        <w:t xml:space="preserve"> its </w:t>
      </w:r>
      <w:hyperlink r:id="rId19" w:history="1">
        <w:r w:rsidRPr="00E773B1">
          <w:rPr>
            <w:rStyle w:val="Hyperlink"/>
          </w:rPr>
          <w:t>datasheet</w:t>
        </w:r>
      </w:hyperlink>
      <w:r w:rsidR="000258C2">
        <w:t>. The two external crystals (Y1 and Y2)</w:t>
      </w:r>
      <w:r w:rsidR="005611D5">
        <w:t xml:space="preserve"> each</w:t>
      </w:r>
      <w:r w:rsidR="000258C2">
        <w:t xml:space="preserve"> have two </w:t>
      </w:r>
      <w:r w:rsidR="005611D5">
        <w:t xml:space="preserve">capacitors between their pins and GND which were also chosen based on the MCU’s </w:t>
      </w:r>
      <w:hyperlink r:id="rId20" w:history="1">
        <w:r w:rsidR="005611D5" w:rsidRPr="005611D5">
          <w:rPr>
            <w:rStyle w:val="Hyperlink"/>
          </w:rPr>
          <w:t>datasheet</w:t>
        </w:r>
      </w:hyperlink>
      <w:r w:rsidR="00714D46">
        <w:t xml:space="preserve"> (Figure </w:t>
      </w:r>
      <w:r w:rsidR="000C0E3B">
        <w:t>60-9 and Figure 60-11 on p.1919 and p.1920, respectively)</w:t>
      </w:r>
      <w:r w:rsidR="005611D5">
        <w:t xml:space="preserve"> since the individual datasheets of each crystal did not define an ideal capacitance value.</w:t>
      </w:r>
    </w:p>
    <w:p w14:paraId="228C9561" w14:textId="750A34BD" w:rsidR="007D5518" w:rsidRDefault="007D5518" w:rsidP="005611D5">
      <w:pPr>
        <w:spacing w:before="240"/>
        <w:ind w:firstLine="720"/>
      </w:pPr>
      <w:r>
        <w:t xml:space="preserve">The reset switch schematic conforms to </w:t>
      </w:r>
      <w:r w:rsidR="00DC087E">
        <w:t xml:space="preserve">Figure 60-7 of the </w:t>
      </w:r>
      <w:hyperlink r:id="rId21" w:history="1">
        <w:r w:rsidR="00DC087E" w:rsidRPr="00DC087E">
          <w:rPr>
            <w:rStyle w:val="Hyperlink"/>
          </w:rPr>
          <w:t>datasheet</w:t>
        </w:r>
      </w:hyperlink>
      <w:r w:rsidR="00DC087E">
        <w:t xml:space="preserve"> and includes a RC-filter to reduce any parasitic inductance or other noise that may exist within the RESETN </w:t>
      </w:r>
      <w:r w:rsidR="00352E76">
        <w:t>n</w:t>
      </w:r>
      <w:r w:rsidR="00DC087E">
        <w:t>et</w:t>
      </w:r>
      <w:r w:rsidR="00EB45F4">
        <w:t xml:space="preserve"> as well as a </w:t>
      </w:r>
      <w:r w:rsidR="003307EF">
        <w:t>pullup</w:t>
      </w:r>
      <w:r w:rsidR="00EB45F4">
        <w:t xml:space="preserve"> resistor</w:t>
      </w:r>
      <w:r w:rsidR="001F6AF4">
        <w:t xml:space="preserve"> (R39)</w:t>
      </w:r>
      <w:r w:rsidR="00DC087E">
        <w:t>.</w:t>
      </w:r>
      <w:r w:rsidR="00865BD3">
        <w:t xml:space="preserve"> </w:t>
      </w:r>
      <w:r w:rsidR="00865BD3" w:rsidRPr="00865BD3">
        <w:rPr>
          <w:b/>
          <w:bCs/>
          <w:u w:val="single"/>
        </w:rPr>
        <w:t xml:space="preserve">I’m realizing now that this RC filter should probably be placed close to the </w:t>
      </w:r>
      <w:proofErr w:type="gramStart"/>
      <w:r w:rsidR="00865BD3" w:rsidRPr="00865BD3">
        <w:rPr>
          <w:b/>
          <w:bCs/>
          <w:u w:val="single"/>
        </w:rPr>
        <w:t>MCU</w:t>
      </w:r>
      <w:proofErr w:type="gramEnd"/>
      <w:r w:rsidR="00865BD3" w:rsidRPr="00865BD3">
        <w:rPr>
          <w:b/>
          <w:bCs/>
          <w:u w:val="single"/>
        </w:rPr>
        <w:t xml:space="preserve"> and I did not do this so we should definitely fix this for V2.</w:t>
      </w:r>
      <w:r w:rsidR="009C5363">
        <w:rPr>
          <w:b/>
          <w:bCs/>
          <w:u w:val="single"/>
        </w:rPr>
        <w:t xml:space="preserve"> I only placed the capacitor (C6) close to the MCU which is likely acceptable but </w:t>
      </w:r>
      <w:r w:rsidR="00F7146A">
        <w:rPr>
          <w:b/>
          <w:bCs/>
          <w:u w:val="single"/>
        </w:rPr>
        <w:t>might as well move the resistor (R1) closer too.</w:t>
      </w:r>
      <w:r w:rsidR="00F7146A">
        <w:t xml:space="preserve"> </w:t>
      </w:r>
      <w:r w:rsidR="00475A1B">
        <w:t xml:space="preserve">Beyond this, the reset switches are OMRON dip switches which were chosen over simple </w:t>
      </w:r>
      <w:r w:rsidR="00F7146A">
        <w:t>momentary</w:t>
      </w:r>
      <w:r w:rsidR="00475A1B">
        <w:t xml:space="preserve"> switches to prevent accidental actu</w:t>
      </w:r>
      <w:r w:rsidR="00EB45F4">
        <w:t>ation</w:t>
      </w:r>
      <w:r w:rsidR="00CE1B22">
        <w:t xml:space="preserve"> and ensure reliability</w:t>
      </w:r>
      <w:r w:rsidR="00EB45F4">
        <w:t>.</w:t>
      </w:r>
    </w:p>
    <w:p w14:paraId="66A06721" w14:textId="69E5A002" w:rsidR="001F6AF4" w:rsidRDefault="001F6AF4" w:rsidP="005611D5">
      <w:pPr>
        <w:spacing w:before="240"/>
        <w:ind w:firstLine="720"/>
      </w:pPr>
      <w:r>
        <w:t xml:space="preserve">The buzzer circuit uses a N-channel MOSFET (Q1) to drive the buzzer using a </w:t>
      </w:r>
      <w:r w:rsidR="009C4A30">
        <w:t xml:space="preserve">GPIO pin. R14 is a current-limiting resistor to prevent drawing excessive current from the MCU, R41 is a pull-down to </w:t>
      </w:r>
      <w:r w:rsidR="00524CA0">
        <w:t>ensure the MOSFET remains in its cut-off region when no input is provided, and R2 serves to discharge the piezo buzzer (</w:t>
      </w:r>
      <w:r w:rsidR="00222849">
        <w:t>LS1) since it acts as a capacitive load.</w:t>
      </w:r>
      <w:r w:rsidR="00CE1B22">
        <w:t xml:space="preserve"> A MOSFET was chosen since these are</w:t>
      </w:r>
      <w:r w:rsidR="00411E7E">
        <w:t xml:space="preserve"> field-effect transistors and should not require much drive current.</w:t>
      </w:r>
    </w:p>
    <w:p w14:paraId="4151A121" w14:textId="552B0960" w:rsidR="0038269C" w:rsidRPr="00865BD3" w:rsidRDefault="0038269C" w:rsidP="005611D5">
      <w:pPr>
        <w:spacing w:before="240"/>
        <w:ind w:firstLine="720"/>
      </w:pPr>
      <w:r>
        <w:t xml:space="preserve">Finally, two </w:t>
      </w:r>
      <w:r w:rsidR="003307EF">
        <w:t>pullup</w:t>
      </w:r>
      <w:r>
        <w:t xml:space="preserve"> resistors</w:t>
      </w:r>
      <w:r w:rsidR="0058558D">
        <w:t xml:space="preserve"> (R15, R16)</w:t>
      </w:r>
      <w:r>
        <w:t xml:space="preserve"> are included on the I2C line as these are required by the endpoint </w:t>
      </w:r>
      <w:r w:rsidR="0058558D">
        <w:t xml:space="preserve">of </w:t>
      </w:r>
      <w:proofErr w:type="gramStart"/>
      <w:r w:rsidR="0058558D">
        <w:t>a I2C</w:t>
      </w:r>
      <w:proofErr w:type="gramEnd"/>
      <w:r w:rsidR="0058558D">
        <w:t xml:space="preserve"> bus which may, at some point, be the logic board. These are not intended to be populated however they </w:t>
      </w:r>
      <w:r w:rsidR="0037376B">
        <w:t>were included just in case</w:t>
      </w:r>
      <w:r w:rsidR="00411E7E">
        <w:t xml:space="preserve"> a future application requires them</w:t>
      </w:r>
      <w:r w:rsidR="0037376B">
        <w:t>.</w:t>
      </w:r>
    </w:p>
    <w:p w14:paraId="652B8002" w14:textId="2F091FFA" w:rsidR="00E01F5A" w:rsidRDefault="00340D8A" w:rsidP="00E01F5A">
      <w:pPr>
        <w:pStyle w:val="Heading4"/>
      </w:pPr>
      <w:bookmarkStart w:id="19" w:name="_Toc134625117"/>
      <w:r>
        <w:lastRenderedPageBreak/>
        <w:t>SBG Considerations</w:t>
      </w:r>
      <w:r w:rsidR="00B56F10">
        <w:t xml:space="preserve"> (</w:t>
      </w:r>
      <w:proofErr w:type="spellStart"/>
      <w:r w:rsidR="00B56F10">
        <w:t>SBG.SchDoc</w:t>
      </w:r>
      <w:proofErr w:type="spellEnd"/>
      <w:r w:rsidR="00B56F10">
        <w:t>)</w:t>
      </w:r>
      <w:bookmarkEnd w:id="19"/>
      <w:r w:rsidR="00DC087E">
        <w:t xml:space="preserve"> </w:t>
      </w:r>
    </w:p>
    <w:p w14:paraId="36DF8673" w14:textId="6853E42E" w:rsidR="00C72BB1" w:rsidRDefault="00340D8A" w:rsidP="00E209F0">
      <w:pPr>
        <w:spacing w:before="240"/>
        <w:ind w:firstLine="720"/>
      </w:pPr>
      <w:r>
        <w:t>The SBG interfaces with the MCU using a MAX3232</w:t>
      </w:r>
      <w:r w:rsidR="00E70E76">
        <w:t>EUE+T</w:t>
      </w:r>
      <w:r>
        <w:t xml:space="preserve"> UART to RS-232 converter</w:t>
      </w:r>
      <w:r w:rsidR="00E70E76">
        <w:t xml:space="preserve"> since the SBG Ellipse2-</w:t>
      </w:r>
      <w:r w:rsidR="00E70E76" w:rsidRPr="00251C12">
        <w:t>N-</w:t>
      </w:r>
      <w:r w:rsidR="00251C12" w:rsidRPr="00251C12">
        <w:t>G4A3-</w:t>
      </w:r>
      <w:r w:rsidR="00E70E76" w:rsidRPr="00251C12">
        <w:t>B1</w:t>
      </w:r>
      <w:r w:rsidR="00E70E76">
        <w:t xml:space="preserve"> can solely output serial data through RS-232 or RS-4</w:t>
      </w:r>
      <w:r w:rsidR="00B47E25">
        <w:t>22 and, rather poetically, the SAM E51 solely has support for RS-485.</w:t>
      </w:r>
      <w:r w:rsidR="000E0502">
        <w:t xml:space="preserve"> </w:t>
      </w:r>
    </w:p>
    <w:p w14:paraId="4EEF9C7E" w14:textId="5F055509" w:rsidR="00340D8A" w:rsidRPr="006E645C" w:rsidRDefault="000E0502" w:rsidP="007D5518">
      <w:pPr>
        <w:spacing w:before="240"/>
        <w:ind w:firstLine="720"/>
      </w:pPr>
      <w:r>
        <w:t xml:space="preserve">The </w:t>
      </w:r>
      <w:r w:rsidR="00E505FE">
        <w:t>MAX3232’s schematic is built according to the datasheet, with the capacitors</w:t>
      </w:r>
      <w:r w:rsidR="00D746A7">
        <w:t xml:space="preserve"> (C15-C18)</w:t>
      </w:r>
      <w:r w:rsidR="00E505FE">
        <w:t xml:space="preserve"> defined based on</w:t>
      </w:r>
      <w:r w:rsidR="003A0EF4">
        <w:t xml:space="preserve"> </w:t>
      </w:r>
      <w:r w:rsidR="00FE6CDD">
        <w:t>the 4.5-5.5V V</w:t>
      </w:r>
      <w:r w:rsidR="00FE6CDD">
        <w:softHyphen/>
      </w:r>
      <w:r w:rsidR="00FE6CDD">
        <w:rPr>
          <w:vertAlign w:val="subscript"/>
        </w:rPr>
        <w:t>CC</w:t>
      </w:r>
      <w:r w:rsidR="00FE6CDD">
        <w:t xml:space="preserve"> range in </w:t>
      </w:r>
      <w:r w:rsidR="003A0EF4">
        <w:t xml:space="preserve">Table 2 </w:t>
      </w:r>
      <w:r w:rsidR="00FE6CDD">
        <w:t>(</w:t>
      </w:r>
      <w:r w:rsidR="003A0EF4">
        <w:t>page 9</w:t>
      </w:r>
      <w:r w:rsidR="00FE6CDD">
        <w:t>)</w:t>
      </w:r>
      <w:r w:rsidR="003A0EF4">
        <w:t xml:space="preserve"> of its </w:t>
      </w:r>
      <w:hyperlink r:id="rId22" w:history="1">
        <w:r w:rsidR="003A0EF4" w:rsidRPr="001126EA">
          <w:rPr>
            <w:rStyle w:val="Hyperlink"/>
          </w:rPr>
          <w:t>datasheet</w:t>
        </w:r>
      </w:hyperlink>
      <w:r w:rsidR="001126EA">
        <w:t xml:space="preserve">. </w:t>
      </w:r>
      <w:r w:rsidR="00C72BB1">
        <w:t xml:space="preserve">The initial plan involved supplying the MAX3232 with 3.3V and using 100nF capacitors, as specified by the datasheet, but this was changed </w:t>
      </w:r>
      <w:r w:rsidR="000E15A8">
        <w:t>to ensure the MAX3232 could output +-5V on its RS-232 pins.</w:t>
      </w:r>
      <w:r w:rsidR="003D0011">
        <w:t xml:space="preserve"> As a result of powering the MAX3232 with 5V, it’s R1OUT pin which outputs UART to the MCU also functions</w:t>
      </w:r>
      <w:r w:rsidR="00B56F10">
        <w:t xml:space="preserve"> at +-5V so a voltage divider was included to drop this to 3.3V</w:t>
      </w:r>
      <w:r w:rsidR="00D746A7">
        <w:t xml:space="preserve"> (R17</w:t>
      </w:r>
      <w:r w:rsidR="00AC173A">
        <w:t>/</w:t>
      </w:r>
      <w:r w:rsidR="00D746A7">
        <w:t>R18)</w:t>
      </w:r>
      <w:r w:rsidR="00A87F0E">
        <w:t xml:space="preserve"> on the Rx pin.</w:t>
      </w:r>
      <w:r w:rsidR="006E645C">
        <w:t xml:space="preserve"> Finally, a decoupling capacitor</w:t>
      </w:r>
      <w:r w:rsidR="00A87F0E">
        <w:t xml:space="preserve"> (</w:t>
      </w:r>
      <w:r w:rsidR="00ED0A0D">
        <w:t>C14)</w:t>
      </w:r>
      <w:r w:rsidR="006E645C">
        <w:t xml:space="preserve"> is included between the MAX3232’s V</w:t>
      </w:r>
      <w:r w:rsidR="006E645C">
        <w:rPr>
          <w:vertAlign w:val="subscript"/>
        </w:rPr>
        <w:t>CC</w:t>
      </w:r>
      <w:r w:rsidR="006E645C">
        <w:t xml:space="preserve"> pin and GND.</w:t>
      </w:r>
    </w:p>
    <w:p w14:paraId="21F715B5" w14:textId="538DECA6" w:rsidR="00C81A27" w:rsidRDefault="00C81A27" w:rsidP="007D5518">
      <w:pPr>
        <w:spacing w:before="240"/>
        <w:ind w:firstLine="720"/>
      </w:pPr>
      <w:r>
        <w:t>The SBG is connected directly to the 5V rail of the left header on this board and no additional power circuitry exists.</w:t>
      </w:r>
      <w:r w:rsidR="00340C14">
        <w:t xml:space="preserve"> Its connector (P2) is a separate component from the footprint to provide flexibility in its positioning relative to the SBG’s mounting holes since the mounting holes are fixed at the center of the boar</w:t>
      </w:r>
      <w:r w:rsidR="00C12329">
        <w:t>d.</w:t>
      </w:r>
      <w:r w:rsidR="00A33FF9">
        <w:t xml:space="preserve"> In this case, the connector is placed close to the MAX3232 </w:t>
      </w:r>
      <w:proofErr w:type="gramStart"/>
      <w:r w:rsidR="00A33FF9">
        <w:t>IC</w:t>
      </w:r>
      <w:proofErr w:type="gramEnd"/>
      <w:r w:rsidR="00A33FF9">
        <w:t xml:space="preserve"> however its position may change with future iterations.</w:t>
      </w:r>
    </w:p>
    <w:p w14:paraId="0D148415" w14:textId="79567790" w:rsidR="00C81A27" w:rsidRDefault="001701C8" w:rsidP="00C81A27">
      <w:pPr>
        <w:pStyle w:val="Heading4"/>
      </w:pPr>
      <w:bookmarkStart w:id="20" w:name="_Toc134625118"/>
      <w:r>
        <w:rPr>
          <w:noProof/>
        </w:rPr>
        <w:drawing>
          <wp:anchor distT="0" distB="0" distL="114300" distR="114300" simplePos="0" relativeHeight="251658240" behindDoc="0" locked="0" layoutInCell="1" allowOverlap="1" wp14:anchorId="50E3D32C" wp14:editId="263416F6">
            <wp:simplePos x="0" y="0"/>
            <wp:positionH relativeFrom="column">
              <wp:posOffset>4261485</wp:posOffset>
            </wp:positionH>
            <wp:positionV relativeFrom="paragraph">
              <wp:posOffset>196668</wp:posOffset>
            </wp:positionV>
            <wp:extent cx="1637665" cy="2418715"/>
            <wp:effectExtent l="0" t="0" r="635" b="635"/>
            <wp:wrapSquare wrapText="bothSides"/>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7665" cy="2418715"/>
                    </a:xfrm>
                    <a:prstGeom prst="rect">
                      <a:avLst/>
                    </a:prstGeom>
                  </pic:spPr>
                </pic:pic>
              </a:graphicData>
            </a:graphic>
            <wp14:sizeRelH relativeFrom="margin">
              <wp14:pctWidth>0</wp14:pctWidth>
            </wp14:sizeRelH>
            <wp14:sizeRelV relativeFrom="margin">
              <wp14:pctHeight>0</wp14:pctHeight>
            </wp14:sizeRelV>
          </wp:anchor>
        </w:drawing>
      </w:r>
      <w:r w:rsidR="00C81A27">
        <w:t>SD Card Considerations</w:t>
      </w:r>
      <w:r w:rsidR="007C7A03">
        <w:t xml:space="preserve"> (</w:t>
      </w:r>
      <w:proofErr w:type="spellStart"/>
      <w:proofErr w:type="gramStart"/>
      <w:r w:rsidR="007C7A03">
        <w:t>SD.SchDoc</w:t>
      </w:r>
      <w:proofErr w:type="spellEnd"/>
      <w:proofErr w:type="gramEnd"/>
      <w:r w:rsidR="007C7A03">
        <w:t>)</w:t>
      </w:r>
      <w:bookmarkEnd w:id="20"/>
    </w:p>
    <w:p w14:paraId="0038593F" w14:textId="4A6F7AC8" w:rsidR="001701C8" w:rsidRDefault="00150E87" w:rsidP="006E645C">
      <w:pPr>
        <w:spacing w:before="240"/>
        <w:ind w:firstLine="720"/>
      </w:pPr>
      <w:r>
        <w:t xml:space="preserve">The SD card circuit is built as a superposition of two SPI SD card </w:t>
      </w:r>
      <w:r w:rsidR="002029C7">
        <w:t>shields</w:t>
      </w:r>
      <w:r>
        <w:t xml:space="preserve">. The first is the </w:t>
      </w:r>
      <w:hyperlink r:id="rId24" w:history="1">
        <w:proofErr w:type="spellStart"/>
        <w:r w:rsidRPr="009A429E">
          <w:rPr>
            <w:rStyle w:val="Hyperlink"/>
          </w:rPr>
          <w:t>DFRobot</w:t>
        </w:r>
        <w:proofErr w:type="spellEnd"/>
        <w:r w:rsidRPr="009A429E">
          <w:rPr>
            <w:rStyle w:val="Hyperlink"/>
          </w:rPr>
          <w:t xml:space="preserve"> SD card shield</w:t>
        </w:r>
      </w:hyperlink>
      <w:r w:rsidR="009A429E">
        <w:t xml:space="preserve"> with </w:t>
      </w:r>
      <w:r w:rsidR="00536B4A">
        <w:t>a</w:t>
      </w:r>
      <w:r w:rsidR="009A429E">
        <w:t xml:space="preserve"> schematic as per </w:t>
      </w:r>
      <w:r w:rsidR="000A7A6C">
        <w:t>figure to the right</w:t>
      </w:r>
      <w:r w:rsidR="000F68DA">
        <w:t xml:space="preserve"> and the second is a generic </w:t>
      </w:r>
      <w:hyperlink r:id="rId25" w:history="1">
        <w:r w:rsidR="000F68DA" w:rsidRPr="0001143A">
          <w:rPr>
            <w:rStyle w:val="Hyperlink"/>
          </w:rPr>
          <w:t>AliExpress SD card shield</w:t>
        </w:r>
      </w:hyperlink>
      <w:r w:rsidR="00536B4A">
        <w:t xml:space="preserve"> with a schematic as per </w:t>
      </w:r>
      <w:r w:rsidR="000A7A6C">
        <w:t>the figure below</w:t>
      </w:r>
      <w:r w:rsidR="006F14F0">
        <w:t xml:space="preserve">. </w:t>
      </w:r>
      <w:r w:rsidR="000F68DA">
        <w:t xml:space="preserve">These two differ in schematics as the </w:t>
      </w:r>
      <w:proofErr w:type="spellStart"/>
      <w:r w:rsidR="000F68DA">
        <w:t>DFRobot</w:t>
      </w:r>
      <w:proofErr w:type="spellEnd"/>
      <w:r w:rsidR="000F68DA">
        <w:t xml:space="preserve"> shield is designed to operate </w:t>
      </w:r>
      <w:r w:rsidR="006E645C">
        <w:t>at</w:t>
      </w:r>
      <w:r w:rsidR="000F68DA">
        <w:t xml:space="preserve"> 5V whereas the AliExpress shield works directly </w:t>
      </w:r>
      <w:r w:rsidR="006E645C">
        <w:t>on</w:t>
      </w:r>
      <w:r w:rsidR="000F68DA">
        <w:t xml:space="preserve"> 3.3V</w:t>
      </w:r>
      <w:r w:rsidR="006E645C">
        <w:t xml:space="preserve"> which is what the SD card operates at</w:t>
      </w:r>
      <w:r w:rsidR="000F68DA">
        <w:t>.</w:t>
      </w:r>
    </w:p>
    <w:p w14:paraId="130C078E" w14:textId="4195B354" w:rsidR="00C81A27" w:rsidRDefault="0001143A" w:rsidP="007D5518">
      <w:pPr>
        <w:spacing w:before="240"/>
        <w:ind w:firstLine="720"/>
      </w:pPr>
      <w:r>
        <w:t xml:space="preserve">Since the </w:t>
      </w:r>
      <w:proofErr w:type="spellStart"/>
      <w:r>
        <w:t>DFRobot</w:t>
      </w:r>
      <w:proofErr w:type="spellEnd"/>
      <w:r>
        <w:t xml:space="preserve"> </w:t>
      </w:r>
      <w:r w:rsidR="006F14F0">
        <w:t>shield is designed to operate at 5V</w:t>
      </w:r>
      <w:r>
        <w:t xml:space="preserve">, it </w:t>
      </w:r>
      <w:r w:rsidR="006F14F0">
        <w:t>contains a linear regulator to reduce the 5V supply voltage to 3</w:t>
      </w:r>
      <w:r w:rsidR="007B698C">
        <w:t>.</w:t>
      </w:r>
      <w:r w:rsidR="006E645C">
        <w:t>3V</w:t>
      </w:r>
      <w:r w:rsidR="006A16E5">
        <w:t xml:space="preserve"> which is omitted in our design</w:t>
      </w:r>
      <w:r w:rsidR="00536B4A">
        <w:t>.</w:t>
      </w:r>
      <w:r w:rsidR="00B13EE8">
        <w:t xml:space="preserve"> Additionally, it includes voltage dividers on the data pins since it assumes the MCU’s data lines also operate at 5V.</w:t>
      </w:r>
      <w:r w:rsidR="00204293">
        <w:t xml:space="preserve"> </w:t>
      </w:r>
      <w:r w:rsidR="00204293">
        <w:rPr>
          <w:b/>
          <w:bCs/>
          <w:u w:val="single"/>
        </w:rPr>
        <w:t>I made a mistake here since I included a voltage divider on the MISO pin as opposed to the CS pin. This is not necessary since the MISO pin is an output</w:t>
      </w:r>
      <w:r w:rsidR="006A16E5">
        <w:rPr>
          <w:b/>
          <w:bCs/>
          <w:u w:val="single"/>
        </w:rPr>
        <w:t xml:space="preserve"> of the SD card which will never exceed 3.3V</w:t>
      </w:r>
      <w:r w:rsidR="00174090">
        <w:rPr>
          <w:b/>
          <w:bCs/>
          <w:u w:val="single"/>
        </w:rPr>
        <w:t>. Luckily</w:t>
      </w:r>
      <w:r w:rsidR="006A16E5">
        <w:rPr>
          <w:b/>
          <w:bCs/>
          <w:u w:val="single"/>
        </w:rPr>
        <w:t>,</w:t>
      </w:r>
      <w:r w:rsidR="00174090">
        <w:rPr>
          <w:b/>
          <w:bCs/>
          <w:u w:val="single"/>
        </w:rPr>
        <w:t xml:space="preserve"> we shouldn’t need these dividers at </w:t>
      </w:r>
      <w:proofErr w:type="gramStart"/>
      <w:r w:rsidR="00174090">
        <w:rPr>
          <w:b/>
          <w:bCs/>
          <w:u w:val="single"/>
        </w:rPr>
        <w:t>all</w:t>
      </w:r>
      <w:proofErr w:type="gramEnd"/>
      <w:r w:rsidR="00174090">
        <w:rPr>
          <w:b/>
          <w:bCs/>
          <w:u w:val="single"/>
        </w:rPr>
        <w:t xml:space="preserve"> and our CS should </w:t>
      </w:r>
      <w:r w:rsidR="00DA6A8F">
        <w:rPr>
          <w:b/>
          <w:bCs/>
          <w:u w:val="single"/>
        </w:rPr>
        <w:t>not</w:t>
      </w:r>
      <w:r w:rsidR="00174090">
        <w:rPr>
          <w:b/>
          <w:bCs/>
          <w:u w:val="single"/>
        </w:rPr>
        <w:t xml:space="preserve"> exceed 3.3V so it’ll be ok. These dividers will most likely be removed in V2 since I </w:t>
      </w:r>
      <w:proofErr w:type="gramStart"/>
      <w:r w:rsidR="00174090">
        <w:rPr>
          <w:b/>
          <w:bCs/>
          <w:u w:val="single"/>
        </w:rPr>
        <w:t>doubt</w:t>
      </w:r>
      <w:proofErr w:type="gramEnd"/>
      <w:r w:rsidR="00174090">
        <w:rPr>
          <w:b/>
          <w:bCs/>
          <w:u w:val="single"/>
        </w:rPr>
        <w:t xml:space="preserve"> they</w:t>
      </w:r>
      <w:r w:rsidR="00210F88">
        <w:rPr>
          <w:b/>
          <w:bCs/>
          <w:u w:val="single"/>
        </w:rPr>
        <w:t xml:space="preserve"> </w:t>
      </w:r>
      <w:r w:rsidR="00174090">
        <w:rPr>
          <w:b/>
          <w:bCs/>
          <w:u w:val="single"/>
        </w:rPr>
        <w:t>provide any functionality.</w:t>
      </w:r>
      <w:r w:rsidR="00B13EE8">
        <w:t xml:space="preserve"> This circuit was included in case we </w:t>
      </w:r>
      <w:r w:rsidR="00E4762C">
        <w:t>require voltage divider</w:t>
      </w:r>
      <w:r w:rsidR="007B6E27">
        <w:t>s</w:t>
      </w:r>
      <w:r w:rsidR="00E4762C">
        <w:t xml:space="preserve"> of our own to fine tune the voltage levels delivered to the SD card.</w:t>
      </w:r>
    </w:p>
    <w:p w14:paraId="096472C0" w14:textId="00464221" w:rsidR="008035A8" w:rsidRDefault="00AE4EDB" w:rsidP="007D5518">
      <w:pPr>
        <w:spacing w:before="240"/>
        <w:ind w:firstLine="720"/>
      </w:pPr>
      <w:r>
        <w:rPr>
          <w:noProof/>
        </w:rPr>
        <w:lastRenderedPageBreak/>
        <w:drawing>
          <wp:anchor distT="0" distB="0" distL="114300" distR="114300" simplePos="0" relativeHeight="251658241" behindDoc="0" locked="0" layoutInCell="1" allowOverlap="1" wp14:anchorId="56CCFD45" wp14:editId="64D030E3">
            <wp:simplePos x="0" y="0"/>
            <wp:positionH relativeFrom="column">
              <wp:posOffset>3093813</wp:posOffset>
            </wp:positionH>
            <wp:positionV relativeFrom="paragraph">
              <wp:posOffset>30026</wp:posOffset>
            </wp:positionV>
            <wp:extent cx="2803613" cy="1915886"/>
            <wp:effectExtent l="0" t="0" r="0" b="8255"/>
            <wp:wrapSquare wrapText="bothSides"/>
            <wp:docPr id="22" name="Picture 22" descr="Do we need pull ups in SPI with SD card - MSP low-power microcontroller  forum - MSP low-power microcontrollers - TI E2E suppor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 we need pull ups in SPI with SD card - MSP low-power microcontroller  forum - MSP low-power microcontrollers - TI E2E support forum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8694" cy="1919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5D9">
        <w:t>The AliExpress shield</w:t>
      </w:r>
      <w:r w:rsidR="001154B2">
        <w:t xml:space="preserve"> </w:t>
      </w:r>
      <w:r w:rsidR="00186245">
        <w:t xml:space="preserve">simply has 10kOhm </w:t>
      </w:r>
      <w:r w:rsidR="003307EF">
        <w:t>pullup</w:t>
      </w:r>
      <w:r w:rsidR="00186245">
        <w:t xml:space="preserve">s on </w:t>
      </w:r>
      <w:r w:rsidR="003728A6">
        <w:t xml:space="preserve">its MOSI, MISO, and SCK lines </w:t>
      </w:r>
      <w:r w:rsidR="00B14B85">
        <w:t xml:space="preserve">as well as on the SD card’s </w:t>
      </w:r>
      <w:r w:rsidR="00F73651">
        <w:t>DAT1 and DAT2 pins.</w:t>
      </w:r>
      <w:r w:rsidR="007B6E27">
        <w:t xml:space="preserve"> Since our MCU operates at 3.3V, the schematic below is all we should theoretically</w:t>
      </w:r>
      <w:r w:rsidR="00ED6837">
        <w:t xml:space="preserve"> require. A decoupling capacitor (C19) is also included for the SD card.</w:t>
      </w:r>
      <w:r w:rsidR="00C74346">
        <w:t xml:space="preserve"> </w:t>
      </w:r>
    </w:p>
    <w:p w14:paraId="1DBA7EC5" w14:textId="04812DFF" w:rsidR="00E4762C" w:rsidRPr="00C81A27" w:rsidRDefault="008035A8" w:rsidP="008035A8">
      <w:pPr>
        <w:jc w:val="left"/>
      </w:pPr>
      <w:r>
        <w:br w:type="page"/>
      </w:r>
    </w:p>
    <w:p w14:paraId="667171EE" w14:textId="43D533A8" w:rsidR="00A859D7" w:rsidRDefault="00A859D7" w:rsidP="00E01F5A">
      <w:pPr>
        <w:pStyle w:val="Heading3"/>
      </w:pPr>
      <w:bookmarkStart w:id="21" w:name="_Toc134625119"/>
      <w:r>
        <w:lastRenderedPageBreak/>
        <w:t>Component List</w:t>
      </w:r>
      <w:bookmarkEnd w:id="21"/>
    </w:p>
    <w:p w14:paraId="6AC1A222" w14:textId="33648691" w:rsidR="00F50294" w:rsidRPr="00F50294" w:rsidRDefault="00E3493A" w:rsidP="00E3493A">
      <w:pPr>
        <w:ind w:firstLine="720"/>
      </w:pPr>
      <w:r>
        <w:t>The following BOM has repeated Part # entries since the components are organized by subsystem such that their function can be described more accurately.</w:t>
      </w:r>
    </w:p>
    <w:tbl>
      <w:tblPr>
        <w:tblStyle w:val="TableGrid"/>
        <w:tblW w:w="9351" w:type="dxa"/>
        <w:tblLayout w:type="fixed"/>
        <w:tblLook w:val="04A0" w:firstRow="1" w:lastRow="0" w:firstColumn="1" w:lastColumn="0" w:noHBand="0" w:noVBand="1"/>
      </w:tblPr>
      <w:tblGrid>
        <w:gridCol w:w="562"/>
        <w:gridCol w:w="1560"/>
        <w:gridCol w:w="708"/>
        <w:gridCol w:w="2835"/>
        <w:gridCol w:w="3686"/>
      </w:tblGrid>
      <w:tr w:rsidR="0036083A" w14:paraId="13223223" w14:textId="77777777" w:rsidTr="00E164A6">
        <w:trPr>
          <w:cantSplit/>
          <w:trHeight w:val="337"/>
        </w:trPr>
        <w:tc>
          <w:tcPr>
            <w:tcW w:w="562" w:type="dxa"/>
            <w:textDirection w:val="btLr"/>
          </w:tcPr>
          <w:p w14:paraId="25AEA1B7" w14:textId="77777777" w:rsidR="0036083A" w:rsidRDefault="0036083A" w:rsidP="0036083A">
            <w:pPr>
              <w:ind w:left="113" w:right="113"/>
              <w:jc w:val="center"/>
            </w:pPr>
          </w:p>
        </w:tc>
        <w:tc>
          <w:tcPr>
            <w:tcW w:w="1560" w:type="dxa"/>
            <w:vAlign w:val="center"/>
          </w:tcPr>
          <w:p w14:paraId="7228D9A4" w14:textId="3FCFE5C6" w:rsidR="0036083A" w:rsidRDefault="0036083A" w:rsidP="00097C0C">
            <w:pPr>
              <w:jc w:val="center"/>
            </w:pPr>
            <w:r>
              <w:t>Part #</w:t>
            </w:r>
          </w:p>
        </w:tc>
        <w:tc>
          <w:tcPr>
            <w:tcW w:w="708" w:type="dxa"/>
            <w:vAlign w:val="center"/>
          </w:tcPr>
          <w:p w14:paraId="24325168" w14:textId="77777777" w:rsidR="0036083A" w:rsidRDefault="0036083A" w:rsidP="00097C0C">
            <w:pPr>
              <w:jc w:val="center"/>
            </w:pPr>
            <w:r>
              <w:t>QTY</w:t>
            </w:r>
          </w:p>
        </w:tc>
        <w:tc>
          <w:tcPr>
            <w:tcW w:w="2835" w:type="dxa"/>
            <w:vAlign w:val="center"/>
          </w:tcPr>
          <w:p w14:paraId="3969BAC1" w14:textId="77777777" w:rsidR="0036083A" w:rsidRDefault="0036083A" w:rsidP="00097C0C">
            <w:pPr>
              <w:jc w:val="center"/>
            </w:pPr>
            <w:r>
              <w:t>Purpose</w:t>
            </w:r>
          </w:p>
        </w:tc>
        <w:tc>
          <w:tcPr>
            <w:tcW w:w="3686" w:type="dxa"/>
            <w:vAlign w:val="center"/>
          </w:tcPr>
          <w:p w14:paraId="282E4BE4" w14:textId="77777777" w:rsidR="0036083A" w:rsidRDefault="0036083A" w:rsidP="00097C0C">
            <w:pPr>
              <w:jc w:val="center"/>
            </w:pPr>
            <w:r>
              <w:t>Comment</w:t>
            </w:r>
          </w:p>
        </w:tc>
      </w:tr>
      <w:tr w:rsidR="002A23D1" w14:paraId="49AEB8F2" w14:textId="77777777" w:rsidTr="00A56B4F">
        <w:trPr>
          <w:cantSplit/>
          <w:trHeight w:val="569"/>
        </w:trPr>
        <w:tc>
          <w:tcPr>
            <w:tcW w:w="562" w:type="dxa"/>
            <w:vMerge w:val="restart"/>
            <w:textDirection w:val="btLr"/>
          </w:tcPr>
          <w:p w14:paraId="591FD3E4" w14:textId="4D2E2156" w:rsidR="002A23D1" w:rsidRDefault="002A23D1" w:rsidP="009B597F">
            <w:pPr>
              <w:ind w:left="113" w:right="113"/>
              <w:jc w:val="center"/>
            </w:pPr>
            <w:r>
              <w:t>HYDRA</w:t>
            </w:r>
          </w:p>
        </w:tc>
        <w:tc>
          <w:tcPr>
            <w:tcW w:w="1560" w:type="dxa"/>
            <w:vAlign w:val="center"/>
          </w:tcPr>
          <w:p w14:paraId="3510BB07" w14:textId="32BD6AE8" w:rsidR="002A23D1" w:rsidRDefault="002A23D1" w:rsidP="009B597F">
            <w:pPr>
              <w:jc w:val="center"/>
            </w:pPr>
            <w:r w:rsidRPr="009D1F91">
              <w:t>PRT-12790</w:t>
            </w:r>
          </w:p>
        </w:tc>
        <w:tc>
          <w:tcPr>
            <w:tcW w:w="708" w:type="dxa"/>
            <w:vAlign w:val="center"/>
          </w:tcPr>
          <w:p w14:paraId="5DE3D648" w14:textId="27BB0F57" w:rsidR="002A23D1" w:rsidRDefault="002A23D1" w:rsidP="009B597F">
            <w:pPr>
              <w:jc w:val="center"/>
            </w:pPr>
            <w:r>
              <w:t>2</w:t>
            </w:r>
          </w:p>
        </w:tc>
        <w:tc>
          <w:tcPr>
            <w:tcW w:w="2835" w:type="dxa"/>
            <w:vAlign w:val="center"/>
          </w:tcPr>
          <w:p w14:paraId="08A060BA" w14:textId="4E4833E7" w:rsidR="002A23D1" w:rsidRDefault="002A23D1" w:rsidP="009B597F">
            <w:pPr>
              <w:jc w:val="center"/>
            </w:pPr>
            <w:r>
              <w:t>Inter-board header</w:t>
            </w:r>
          </w:p>
        </w:tc>
        <w:tc>
          <w:tcPr>
            <w:tcW w:w="3686" w:type="dxa"/>
            <w:vAlign w:val="center"/>
          </w:tcPr>
          <w:p w14:paraId="0BAB6783" w14:textId="566E6005" w:rsidR="002A23D1" w:rsidRDefault="002A23D1" w:rsidP="00A56B4F">
            <w:pPr>
              <w:jc w:val="center"/>
            </w:pPr>
            <w:r>
              <w:t>Standard component</w:t>
            </w:r>
            <w:r w:rsidR="000B263A">
              <w:t>s</w:t>
            </w:r>
            <w:r>
              <w:t xml:space="preserve"> for all Hydra </w:t>
            </w:r>
            <w:r w:rsidR="000B263A">
              <w:t>b</w:t>
            </w:r>
            <w:r>
              <w:t>oards</w:t>
            </w:r>
            <w:r w:rsidR="000B263A">
              <w:t>.</w:t>
            </w:r>
          </w:p>
        </w:tc>
      </w:tr>
      <w:tr w:rsidR="002A23D1" w14:paraId="12816F6C" w14:textId="77777777" w:rsidTr="00A56B4F">
        <w:trPr>
          <w:cantSplit/>
          <w:trHeight w:val="691"/>
        </w:trPr>
        <w:tc>
          <w:tcPr>
            <w:tcW w:w="562" w:type="dxa"/>
            <w:vMerge/>
            <w:textDirection w:val="btLr"/>
          </w:tcPr>
          <w:p w14:paraId="4EACF279" w14:textId="77777777" w:rsidR="002A23D1" w:rsidRDefault="002A23D1" w:rsidP="009B597F">
            <w:pPr>
              <w:ind w:left="113" w:right="113"/>
              <w:jc w:val="center"/>
            </w:pPr>
          </w:p>
        </w:tc>
        <w:tc>
          <w:tcPr>
            <w:tcW w:w="1560" w:type="dxa"/>
            <w:vAlign w:val="center"/>
          </w:tcPr>
          <w:p w14:paraId="5BDEDA41" w14:textId="27CDA162" w:rsidR="002A23D1" w:rsidRPr="009D1F91" w:rsidRDefault="002A23D1" w:rsidP="009B597F">
            <w:pPr>
              <w:jc w:val="center"/>
            </w:pPr>
            <w:r w:rsidRPr="0092386B">
              <w:t>TSM-105-01-T-DV</w:t>
            </w:r>
          </w:p>
        </w:tc>
        <w:tc>
          <w:tcPr>
            <w:tcW w:w="708" w:type="dxa"/>
            <w:vAlign w:val="center"/>
          </w:tcPr>
          <w:p w14:paraId="0F67E8B3" w14:textId="16B4F4FC" w:rsidR="002A23D1" w:rsidRDefault="002A23D1" w:rsidP="009B597F">
            <w:pPr>
              <w:jc w:val="center"/>
            </w:pPr>
            <w:r>
              <w:t>1</w:t>
            </w:r>
          </w:p>
        </w:tc>
        <w:tc>
          <w:tcPr>
            <w:tcW w:w="2835" w:type="dxa"/>
            <w:vAlign w:val="center"/>
          </w:tcPr>
          <w:p w14:paraId="2056E2E3" w14:textId="6DE91C1B" w:rsidR="002A23D1" w:rsidRDefault="002A23D1" w:rsidP="009B597F">
            <w:pPr>
              <w:jc w:val="center"/>
            </w:pPr>
            <w:r>
              <w:t>JTAG header</w:t>
            </w:r>
          </w:p>
        </w:tc>
        <w:tc>
          <w:tcPr>
            <w:tcW w:w="3686" w:type="dxa"/>
            <w:vAlign w:val="center"/>
          </w:tcPr>
          <w:p w14:paraId="404AD95C" w14:textId="529F22B1" w:rsidR="002A23D1" w:rsidRDefault="002A23D1" w:rsidP="00A56B4F">
            <w:pPr>
              <w:jc w:val="center"/>
            </w:pPr>
            <w:r>
              <w:t>Generic 2.54mm</w:t>
            </w:r>
            <w:r w:rsidR="005C093E">
              <w:t>-pitch</w:t>
            </w:r>
            <w:r>
              <w:t xml:space="preserve"> programming header</w:t>
            </w:r>
          </w:p>
        </w:tc>
      </w:tr>
      <w:tr w:rsidR="00C22354" w14:paraId="40FD69D1" w14:textId="77777777" w:rsidTr="00A56B4F">
        <w:trPr>
          <w:cantSplit/>
          <w:trHeight w:val="1134"/>
        </w:trPr>
        <w:tc>
          <w:tcPr>
            <w:tcW w:w="562" w:type="dxa"/>
            <w:vMerge w:val="restart"/>
            <w:shd w:val="clear" w:color="auto" w:fill="D9D9D9" w:themeFill="background1" w:themeFillShade="D9"/>
            <w:textDirection w:val="btLr"/>
          </w:tcPr>
          <w:p w14:paraId="1C1461D8" w14:textId="1D605C14" w:rsidR="00C22354" w:rsidRDefault="00C22354" w:rsidP="0036083A">
            <w:pPr>
              <w:ind w:left="113" w:right="113"/>
              <w:jc w:val="center"/>
            </w:pPr>
            <w:r>
              <w:t>MCU + MCU power delivery</w:t>
            </w:r>
          </w:p>
        </w:tc>
        <w:tc>
          <w:tcPr>
            <w:tcW w:w="1560" w:type="dxa"/>
            <w:shd w:val="clear" w:color="auto" w:fill="D9D9D9" w:themeFill="background1" w:themeFillShade="D9"/>
            <w:vAlign w:val="center"/>
          </w:tcPr>
          <w:p w14:paraId="79870634" w14:textId="52FBAC78" w:rsidR="00C22354" w:rsidRDefault="00C22354" w:rsidP="00097C0C">
            <w:pPr>
              <w:jc w:val="center"/>
            </w:pPr>
            <w:r>
              <w:t>ATSAM</w:t>
            </w:r>
            <w:r w:rsidRPr="006912AB">
              <w:t>E51J18A</w:t>
            </w:r>
            <w:r>
              <w:t>-</w:t>
            </w:r>
            <w:r w:rsidRPr="006912AB">
              <w:t>MFT</w:t>
            </w:r>
          </w:p>
        </w:tc>
        <w:tc>
          <w:tcPr>
            <w:tcW w:w="708" w:type="dxa"/>
            <w:shd w:val="clear" w:color="auto" w:fill="D9D9D9" w:themeFill="background1" w:themeFillShade="D9"/>
            <w:vAlign w:val="center"/>
          </w:tcPr>
          <w:p w14:paraId="4C05EFCD" w14:textId="7E133D09" w:rsidR="00C22354" w:rsidRDefault="00C22354" w:rsidP="00097C0C">
            <w:pPr>
              <w:jc w:val="center"/>
            </w:pPr>
            <w:r>
              <w:t>1</w:t>
            </w:r>
          </w:p>
        </w:tc>
        <w:tc>
          <w:tcPr>
            <w:tcW w:w="2835" w:type="dxa"/>
            <w:shd w:val="clear" w:color="auto" w:fill="D9D9D9" w:themeFill="background1" w:themeFillShade="D9"/>
            <w:vAlign w:val="center"/>
          </w:tcPr>
          <w:p w14:paraId="1ACD6F81" w14:textId="569DC566" w:rsidR="00C22354" w:rsidRDefault="00C22354" w:rsidP="00097C0C">
            <w:pPr>
              <w:jc w:val="center"/>
            </w:pPr>
            <w:r>
              <w:t>MCU</w:t>
            </w:r>
          </w:p>
        </w:tc>
        <w:tc>
          <w:tcPr>
            <w:tcW w:w="3686" w:type="dxa"/>
            <w:shd w:val="clear" w:color="auto" w:fill="D9D9D9" w:themeFill="background1" w:themeFillShade="D9"/>
            <w:vAlign w:val="center"/>
          </w:tcPr>
          <w:p w14:paraId="563B6E25" w14:textId="76C769D3" w:rsidR="00C22354" w:rsidRPr="007C7045" w:rsidRDefault="00C22354" w:rsidP="00A56B4F">
            <w:pPr>
              <w:jc w:val="center"/>
            </w:pPr>
            <w:r>
              <w:t>Contains a plethora of data transfer interfaces including two CAN buses which we require as well as a wealth of ADC-enabled pins.</w:t>
            </w:r>
          </w:p>
        </w:tc>
      </w:tr>
      <w:tr w:rsidR="00C22354" w14:paraId="6BA138DF" w14:textId="77777777" w:rsidTr="00A56B4F">
        <w:trPr>
          <w:cantSplit/>
          <w:trHeight w:val="689"/>
        </w:trPr>
        <w:tc>
          <w:tcPr>
            <w:tcW w:w="562" w:type="dxa"/>
            <w:vMerge/>
            <w:shd w:val="clear" w:color="auto" w:fill="D9D9D9" w:themeFill="background1" w:themeFillShade="D9"/>
            <w:textDirection w:val="btLr"/>
          </w:tcPr>
          <w:p w14:paraId="1CF7049B" w14:textId="77777777" w:rsidR="00C22354" w:rsidRDefault="00C22354" w:rsidP="00074D41">
            <w:pPr>
              <w:ind w:left="113" w:right="113"/>
              <w:jc w:val="center"/>
            </w:pPr>
          </w:p>
        </w:tc>
        <w:tc>
          <w:tcPr>
            <w:tcW w:w="1560" w:type="dxa"/>
            <w:shd w:val="clear" w:color="auto" w:fill="D9D9D9" w:themeFill="background1" w:themeFillShade="D9"/>
            <w:vAlign w:val="center"/>
          </w:tcPr>
          <w:p w14:paraId="4B7879C3" w14:textId="092EDE3F" w:rsidR="00C22354" w:rsidRDefault="00C22354" w:rsidP="00074D41">
            <w:pPr>
              <w:jc w:val="center"/>
            </w:pPr>
            <w:r w:rsidRPr="00BE07B3">
              <w:t>NR6028T100M</w:t>
            </w:r>
          </w:p>
        </w:tc>
        <w:tc>
          <w:tcPr>
            <w:tcW w:w="708" w:type="dxa"/>
            <w:shd w:val="clear" w:color="auto" w:fill="D9D9D9" w:themeFill="background1" w:themeFillShade="D9"/>
            <w:vAlign w:val="center"/>
          </w:tcPr>
          <w:p w14:paraId="67E4044E" w14:textId="6610CFD5" w:rsidR="00C22354" w:rsidRDefault="00C22354" w:rsidP="00074D41">
            <w:pPr>
              <w:jc w:val="center"/>
            </w:pPr>
            <w:r>
              <w:t>2</w:t>
            </w:r>
          </w:p>
        </w:tc>
        <w:tc>
          <w:tcPr>
            <w:tcW w:w="2835" w:type="dxa"/>
            <w:shd w:val="clear" w:color="auto" w:fill="D9D9D9" w:themeFill="background1" w:themeFillShade="D9"/>
            <w:vAlign w:val="center"/>
          </w:tcPr>
          <w:p w14:paraId="318615B4" w14:textId="4D19DC41" w:rsidR="00C22354" w:rsidRDefault="00C22354" w:rsidP="00074D41">
            <w:pPr>
              <w:jc w:val="center"/>
            </w:pPr>
            <w:r>
              <w:t>10uH power inductors for MCU supply rails</w:t>
            </w:r>
          </w:p>
        </w:tc>
        <w:tc>
          <w:tcPr>
            <w:tcW w:w="3686" w:type="dxa"/>
            <w:vMerge w:val="restart"/>
            <w:shd w:val="clear" w:color="auto" w:fill="D9D9D9" w:themeFill="background1" w:themeFillShade="D9"/>
            <w:vAlign w:val="center"/>
          </w:tcPr>
          <w:p w14:paraId="7FFB6D68" w14:textId="7328663B" w:rsidR="00C22354" w:rsidRDefault="00C22354" w:rsidP="00A56B4F">
            <w:pPr>
              <w:jc w:val="center"/>
            </w:pPr>
            <w:r>
              <w:t>These components decouple various MCU power rails from the board-wide 3V3 rail. All chosen as per datasheet recommendation.</w:t>
            </w:r>
          </w:p>
        </w:tc>
      </w:tr>
      <w:tr w:rsidR="00C22354" w14:paraId="31D9A522" w14:textId="77777777" w:rsidTr="00A56B4F">
        <w:trPr>
          <w:cantSplit/>
          <w:trHeight w:val="699"/>
        </w:trPr>
        <w:tc>
          <w:tcPr>
            <w:tcW w:w="562" w:type="dxa"/>
            <w:vMerge/>
            <w:textDirection w:val="btLr"/>
          </w:tcPr>
          <w:p w14:paraId="23638D85" w14:textId="77777777" w:rsidR="00C22354" w:rsidRDefault="00C22354" w:rsidP="0036083A">
            <w:pPr>
              <w:ind w:left="113" w:right="113"/>
              <w:jc w:val="center"/>
            </w:pPr>
          </w:p>
        </w:tc>
        <w:tc>
          <w:tcPr>
            <w:tcW w:w="1560" w:type="dxa"/>
            <w:shd w:val="clear" w:color="auto" w:fill="D9D9D9" w:themeFill="background1" w:themeFillShade="D9"/>
            <w:vAlign w:val="center"/>
          </w:tcPr>
          <w:p w14:paraId="3D38F8FD" w14:textId="499B1559" w:rsidR="00C22354" w:rsidRDefault="00C22354" w:rsidP="00097C0C">
            <w:pPr>
              <w:jc w:val="center"/>
            </w:pPr>
            <w:r w:rsidRPr="00605A5D">
              <w:t>1206ZD106KAT2A</w:t>
            </w:r>
          </w:p>
        </w:tc>
        <w:tc>
          <w:tcPr>
            <w:tcW w:w="708" w:type="dxa"/>
            <w:shd w:val="clear" w:color="auto" w:fill="D9D9D9" w:themeFill="background1" w:themeFillShade="D9"/>
            <w:vAlign w:val="center"/>
          </w:tcPr>
          <w:p w14:paraId="4DB4DB4D" w14:textId="5D8EE447" w:rsidR="00C22354" w:rsidRDefault="00C22354" w:rsidP="00097C0C">
            <w:pPr>
              <w:jc w:val="center"/>
            </w:pPr>
            <w:r>
              <w:t>1</w:t>
            </w:r>
          </w:p>
        </w:tc>
        <w:tc>
          <w:tcPr>
            <w:tcW w:w="2835" w:type="dxa"/>
            <w:shd w:val="clear" w:color="auto" w:fill="D9D9D9" w:themeFill="background1" w:themeFillShade="D9"/>
            <w:vAlign w:val="center"/>
          </w:tcPr>
          <w:p w14:paraId="2E4DE733" w14:textId="1B3378F5" w:rsidR="00C22354" w:rsidRDefault="00C22354" w:rsidP="00097C0C">
            <w:pPr>
              <w:jc w:val="center"/>
            </w:pPr>
            <w:r>
              <w:t>10uF decoupling capacitor</w:t>
            </w:r>
          </w:p>
        </w:tc>
        <w:tc>
          <w:tcPr>
            <w:tcW w:w="3686" w:type="dxa"/>
            <w:vMerge/>
            <w:vAlign w:val="center"/>
          </w:tcPr>
          <w:p w14:paraId="7DAB5B47" w14:textId="6E4CB2B3" w:rsidR="00C22354" w:rsidRDefault="00C22354" w:rsidP="00A56B4F">
            <w:pPr>
              <w:jc w:val="center"/>
            </w:pPr>
          </w:p>
        </w:tc>
      </w:tr>
      <w:tr w:rsidR="00C22354" w14:paraId="4B07A06E" w14:textId="77777777" w:rsidTr="00A56B4F">
        <w:trPr>
          <w:cantSplit/>
          <w:trHeight w:val="707"/>
        </w:trPr>
        <w:tc>
          <w:tcPr>
            <w:tcW w:w="562" w:type="dxa"/>
            <w:vMerge/>
            <w:textDirection w:val="btLr"/>
          </w:tcPr>
          <w:p w14:paraId="3CCD5C76" w14:textId="77777777" w:rsidR="00C22354" w:rsidRDefault="00C22354" w:rsidP="0036083A">
            <w:pPr>
              <w:ind w:left="113" w:right="113"/>
              <w:jc w:val="center"/>
            </w:pPr>
          </w:p>
        </w:tc>
        <w:tc>
          <w:tcPr>
            <w:tcW w:w="1560" w:type="dxa"/>
            <w:shd w:val="clear" w:color="auto" w:fill="D9D9D9" w:themeFill="background1" w:themeFillShade="D9"/>
            <w:vAlign w:val="center"/>
          </w:tcPr>
          <w:p w14:paraId="2D60F6BB" w14:textId="168255A4" w:rsidR="00C22354" w:rsidRDefault="00C22354" w:rsidP="00097C0C">
            <w:pPr>
              <w:jc w:val="center"/>
            </w:pPr>
            <w:r w:rsidRPr="003F3AEF">
              <w:t>C0402C104K8PACTU</w:t>
            </w:r>
          </w:p>
        </w:tc>
        <w:tc>
          <w:tcPr>
            <w:tcW w:w="708" w:type="dxa"/>
            <w:shd w:val="clear" w:color="auto" w:fill="D9D9D9" w:themeFill="background1" w:themeFillShade="D9"/>
            <w:vAlign w:val="center"/>
          </w:tcPr>
          <w:p w14:paraId="7BE631EE" w14:textId="4C1D47C1" w:rsidR="00C22354" w:rsidRDefault="00C22354" w:rsidP="00097C0C">
            <w:pPr>
              <w:jc w:val="center"/>
            </w:pPr>
            <w:r>
              <w:t>6</w:t>
            </w:r>
          </w:p>
        </w:tc>
        <w:tc>
          <w:tcPr>
            <w:tcW w:w="2835" w:type="dxa"/>
            <w:shd w:val="clear" w:color="auto" w:fill="D9D9D9" w:themeFill="background1" w:themeFillShade="D9"/>
            <w:vAlign w:val="center"/>
          </w:tcPr>
          <w:p w14:paraId="49167B09" w14:textId="400CFB84" w:rsidR="00C22354" w:rsidRDefault="00C22354" w:rsidP="00097C0C">
            <w:pPr>
              <w:jc w:val="center"/>
            </w:pPr>
            <w:r>
              <w:t>100nF decoupling capacitors</w:t>
            </w:r>
          </w:p>
        </w:tc>
        <w:tc>
          <w:tcPr>
            <w:tcW w:w="3686" w:type="dxa"/>
            <w:vMerge/>
            <w:vAlign w:val="center"/>
          </w:tcPr>
          <w:p w14:paraId="7E7AE09B" w14:textId="429A8EAB" w:rsidR="00C22354" w:rsidRDefault="00C22354" w:rsidP="00A56B4F">
            <w:pPr>
              <w:jc w:val="center"/>
            </w:pPr>
          </w:p>
        </w:tc>
      </w:tr>
      <w:tr w:rsidR="00C22354" w14:paraId="36FA06F5" w14:textId="77777777" w:rsidTr="00A56B4F">
        <w:trPr>
          <w:cantSplit/>
          <w:trHeight w:val="701"/>
        </w:trPr>
        <w:tc>
          <w:tcPr>
            <w:tcW w:w="562" w:type="dxa"/>
            <w:vMerge/>
            <w:textDirection w:val="btLr"/>
          </w:tcPr>
          <w:p w14:paraId="69F70175" w14:textId="77777777" w:rsidR="00C22354" w:rsidRDefault="00C22354" w:rsidP="0036083A">
            <w:pPr>
              <w:ind w:left="113" w:right="113"/>
              <w:jc w:val="center"/>
            </w:pPr>
          </w:p>
        </w:tc>
        <w:tc>
          <w:tcPr>
            <w:tcW w:w="1560" w:type="dxa"/>
            <w:shd w:val="clear" w:color="auto" w:fill="D9D9D9" w:themeFill="background1" w:themeFillShade="D9"/>
            <w:vAlign w:val="center"/>
          </w:tcPr>
          <w:p w14:paraId="43FFD320" w14:textId="611904B1" w:rsidR="00C22354" w:rsidRDefault="00C22354" w:rsidP="00097C0C">
            <w:pPr>
              <w:jc w:val="center"/>
            </w:pPr>
            <w:r w:rsidRPr="00AA3558">
              <w:t>GRM155R60J475ME47D</w:t>
            </w:r>
          </w:p>
        </w:tc>
        <w:tc>
          <w:tcPr>
            <w:tcW w:w="708" w:type="dxa"/>
            <w:shd w:val="clear" w:color="auto" w:fill="D9D9D9" w:themeFill="background1" w:themeFillShade="D9"/>
            <w:vAlign w:val="center"/>
          </w:tcPr>
          <w:p w14:paraId="48534280" w14:textId="17D5D784" w:rsidR="00C22354" w:rsidRDefault="00C22354" w:rsidP="00097C0C">
            <w:pPr>
              <w:jc w:val="center"/>
            </w:pPr>
            <w:r>
              <w:t>1</w:t>
            </w:r>
          </w:p>
        </w:tc>
        <w:tc>
          <w:tcPr>
            <w:tcW w:w="2835" w:type="dxa"/>
            <w:shd w:val="clear" w:color="auto" w:fill="D9D9D9" w:themeFill="background1" w:themeFillShade="D9"/>
            <w:vAlign w:val="center"/>
          </w:tcPr>
          <w:p w14:paraId="3D2AF41A" w14:textId="34BA343F" w:rsidR="00C22354" w:rsidRDefault="00C22354" w:rsidP="00097C0C">
            <w:pPr>
              <w:jc w:val="center"/>
            </w:pPr>
            <w:r>
              <w:t>4.7uF decoupling capacitor</w:t>
            </w:r>
          </w:p>
        </w:tc>
        <w:tc>
          <w:tcPr>
            <w:tcW w:w="3686" w:type="dxa"/>
            <w:vMerge/>
            <w:vAlign w:val="center"/>
          </w:tcPr>
          <w:p w14:paraId="33E36DDA" w14:textId="77777777" w:rsidR="00C22354" w:rsidRDefault="00C22354" w:rsidP="00A56B4F">
            <w:pPr>
              <w:jc w:val="center"/>
            </w:pPr>
          </w:p>
        </w:tc>
      </w:tr>
      <w:tr w:rsidR="00C22354" w14:paraId="3EBC7DF2" w14:textId="77777777" w:rsidTr="00A56B4F">
        <w:trPr>
          <w:cantSplit/>
          <w:trHeight w:val="970"/>
        </w:trPr>
        <w:tc>
          <w:tcPr>
            <w:tcW w:w="562" w:type="dxa"/>
            <w:vMerge/>
            <w:shd w:val="clear" w:color="auto" w:fill="auto"/>
            <w:textDirection w:val="btLr"/>
          </w:tcPr>
          <w:p w14:paraId="4B55CDB5" w14:textId="77777777" w:rsidR="00C22354" w:rsidRDefault="00C22354" w:rsidP="0036083A">
            <w:pPr>
              <w:ind w:left="113" w:right="113"/>
              <w:jc w:val="center"/>
            </w:pPr>
          </w:p>
        </w:tc>
        <w:tc>
          <w:tcPr>
            <w:tcW w:w="1560" w:type="dxa"/>
            <w:shd w:val="clear" w:color="auto" w:fill="D9D9D9" w:themeFill="background1" w:themeFillShade="D9"/>
            <w:vAlign w:val="center"/>
          </w:tcPr>
          <w:p w14:paraId="35C16435" w14:textId="55230FAA" w:rsidR="00C22354" w:rsidRPr="003158ED" w:rsidRDefault="00C22354" w:rsidP="00097C0C">
            <w:pPr>
              <w:jc w:val="center"/>
            </w:pPr>
            <w:r w:rsidRPr="00060EC9">
              <w:t>ERA-3AEB102V</w:t>
            </w:r>
          </w:p>
        </w:tc>
        <w:tc>
          <w:tcPr>
            <w:tcW w:w="708" w:type="dxa"/>
            <w:shd w:val="clear" w:color="auto" w:fill="D9D9D9" w:themeFill="background1" w:themeFillShade="D9"/>
            <w:vAlign w:val="center"/>
          </w:tcPr>
          <w:p w14:paraId="572E1BB8" w14:textId="3D1CC433" w:rsidR="00C22354" w:rsidRDefault="00C22354" w:rsidP="00097C0C">
            <w:pPr>
              <w:jc w:val="center"/>
            </w:pPr>
            <w:r>
              <w:t>1</w:t>
            </w:r>
          </w:p>
        </w:tc>
        <w:tc>
          <w:tcPr>
            <w:tcW w:w="2835" w:type="dxa"/>
            <w:shd w:val="clear" w:color="auto" w:fill="D9D9D9" w:themeFill="background1" w:themeFillShade="D9"/>
            <w:vAlign w:val="center"/>
          </w:tcPr>
          <w:p w14:paraId="1EEA5336" w14:textId="58BB71B9" w:rsidR="00C22354" w:rsidRDefault="00C22354" w:rsidP="00097C0C">
            <w:pPr>
              <w:jc w:val="center"/>
            </w:pPr>
            <w:r>
              <w:t>1kOhm</w:t>
            </w:r>
            <w:r w:rsidR="00791612">
              <w:t xml:space="preserve"> SWCLK</w:t>
            </w:r>
            <w:r>
              <w:t xml:space="preserve"> pullup resistor</w:t>
            </w:r>
          </w:p>
        </w:tc>
        <w:tc>
          <w:tcPr>
            <w:tcW w:w="3686" w:type="dxa"/>
            <w:shd w:val="clear" w:color="auto" w:fill="D9D9D9" w:themeFill="background1" w:themeFillShade="D9"/>
            <w:vAlign w:val="center"/>
          </w:tcPr>
          <w:p w14:paraId="1E8711A4" w14:textId="4FD346B4" w:rsidR="00C22354" w:rsidRDefault="00C22354" w:rsidP="00A56B4F">
            <w:pPr>
              <w:jc w:val="center"/>
            </w:pPr>
            <w:r>
              <w:t>Used to pull up SWCLK pin of JTAG header as per datasheet recommendation</w:t>
            </w:r>
          </w:p>
        </w:tc>
      </w:tr>
      <w:tr w:rsidR="00C22354" w14:paraId="31B15AFC" w14:textId="77777777" w:rsidTr="00A56B4F">
        <w:trPr>
          <w:cantSplit/>
          <w:trHeight w:val="970"/>
        </w:trPr>
        <w:tc>
          <w:tcPr>
            <w:tcW w:w="562" w:type="dxa"/>
            <w:vMerge/>
            <w:shd w:val="clear" w:color="auto" w:fill="auto"/>
            <w:textDirection w:val="btLr"/>
          </w:tcPr>
          <w:p w14:paraId="74807601" w14:textId="77777777" w:rsidR="00C22354" w:rsidRDefault="00C22354" w:rsidP="0036083A">
            <w:pPr>
              <w:ind w:left="113" w:right="113"/>
              <w:jc w:val="center"/>
            </w:pPr>
          </w:p>
        </w:tc>
        <w:tc>
          <w:tcPr>
            <w:tcW w:w="1560" w:type="dxa"/>
            <w:shd w:val="clear" w:color="auto" w:fill="D9D9D9" w:themeFill="background1" w:themeFillShade="D9"/>
            <w:vAlign w:val="center"/>
          </w:tcPr>
          <w:p w14:paraId="7F3C00AA" w14:textId="701F4B6F" w:rsidR="00C22354" w:rsidRPr="008E4AEF" w:rsidRDefault="00791612" w:rsidP="00097C0C">
            <w:pPr>
              <w:jc w:val="center"/>
            </w:pPr>
            <w:r w:rsidRPr="008E4AEF">
              <w:t>RC1206FR-0710KL</w:t>
            </w:r>
          </w:p>
        </w:tc>
        <w:tc>
          <w:tcPr>
            <w:tcW w:w="708" w:type="dxa"/>
            <w:shd w:val="clear" w:color="auto" w:fill="D9D9D9" w:themeFill="background1" w:themeFillShade="D9"/>
            <w:vAlign w:val="center"/>
          </w:tcPr>
          <w:p w14:paraId="3BF28726" w14:textId="7B9DC294" w:rsidR="00C22354" w:rsidRPr="008E4AEF" w:rsidRDefault="00791612" w:rsidP="00097C0C">
            <w:pPr>
              <w:jc w:val="center"/>
            </w:pPr>
            <w:r w:rsidRPr="008E4AEF">
              <w:t>2</w:t>
            </w:r>
          </w:p>
        </w:tc>
        <w:tc>
          <w:tcPr>
            <w:tcW w:w="2835" w:type="dxa"/>
            <w:shd w:val="clear" w:color="auto" w:fill="D9D9D9" w:themeFill="background1" w:themeFillShade="D9"/>
            <w:vAlign w:val="center"/>
          </w:tcPr>
          <w:p w14:paraId="62378D5A" w14:textId="2A5411B3" w:rsidR="00C22354" w:rsidRPr="008E4AEF" w:rsidRDefault="00791612" w:rsidP="00097C0C">
            <w:pPr>
              <w:jc w:val="center"/>
            </w:pPr>
            <w:r w:rsidRPr="008E4AEF">
              <w:t>10kOhm I2C pullup resistor</w:t>
            </w:r>
          </w:p>
        </w:tc>
        <w:tc>
          <w:tcPr>
            <w:tcW w:w="3686" w:type="dxa"/>
            <w:shd w:val="clear" w:color="auto" w:fill="D9D9D9" w:themeFill="background1" w:themeFillShade="D9"/>
            <w:vAlign w:val="center"/>
          </w:tcPr>
          <w:p w14:paraId="083699A7" w14:textId="523C6B31" w:rsidR="00C22354" w:rsidRPr="008E4AEF" w:rsidRDefault="00BC643E" w:rsidP="00A56B4F">
            <w:pPr>
              <w:jc w:val="center"/>
            </w:pPr>
            <w:r w:rsidRPr="008E4AEF">
              <w:t>Pullup resistors are required at an I2C end point</w:t>
            </w:r>
            <w:r w:rsidR="00F26BFD" w:rsidRPr="008E4AEF">
              <w:t>, included in case the logic board acts as an end point.</w:t>
            </w:r>
          </w:p>
        </w:tc>
      </w:tr>
      <w:tr w:rsidR="0036083A" w14:paraId="542129A6" w14:textId="77777777" w:rsidTr="00A56B4F">
        <w:trPr>
          <w:cantSplit/>
          <w:trHeight w:val="970"/>
        </w:trPr>
        <w:tc>
          <w:tcPr>
            <w:tcW w:w="562" w:type="dxa"/>
            <w:vMerge w:val="restart"/>
            <w:shd w:val="clear" w:color="auto" w:fill="auto"/>
            <w:textDirection w:val="btLr"/>
          </w:tcPr>
          <w:p w14:paraId="32A6B121" w14:textId="22956E7A" w:rsidR="0036083A" w:rsidRPr="003158ED" w:rsidRDefault="0036083A" w:rsidP="0036083A">
            <w:pPr>
              <w:ind w:left="113" w:right="113"/>
              <w:jc w:val="center"/>
            </w:pPr>
            <w:r>
              <w:t>Clock crystals</w:t>
            </w:r>
          </w:p>
        </w:tc>
        <w:tc>
          <w:tcPr>
            <w:tcW w:w="1560" w:type="dxa"/>
            <w:shd w:val="clear" w:color="auto" w:fill="auto"/>
            <w:vAlign w:val="center"/>
          </w:tcPr>
          <w:p w14:paraId="5692B629" w14:textId="66F7272C" w:rsidR="0036083A" w:rsidRDefault="0036083A" w:rsidP="00097C0C">
            <w:pPr>
              <w:jc w:val="center"/>
            </w:pPr>
            <w:r w:rsidRPr="003158ED">
              <w:t>ABM8-48.000MHZ-B2-T</w:t>
            </w:r>
          </w:p>
        </w:tc>
        <w:tc>
          <w:tcPr>
            <w:tcW w:w="708" w:type="dxa"/>
            <w:shd w:val="clear" w:color="auto" w:fill="auto"/>
            <w:vAlign w:val="center"/>
          </w:tcPr>
          <w:p w14:paraId="55631C22" w14:textId="5875C4FC" w:rsidR="0036083A" w:rsidRDefault="0036083A" w:rsidP="00097C0C">
            <w:pPr>
              <w:jc w:val="center"/>
            </w:pPr>
            <w:r>
              <w:t>1</w:t>
            </w:r>
          </w:p>
        </w:tc>
        <w:tc>
          <w:tcPr>
            <w:tcW w:w="2835" w:type="dxa"/>
            <w:shd w:val="clear" w:color="auto" w:fill="auto"/>
            <w:vAlign w:val="center"/>
          </w:tcPr>
          <w:p w14:paraId="563B2B01" w14:textId="2E3DC45E" w:rsidR="0036083A" w:rsidRDefault="0036083A" w:rsidP="00097C0C">
            <w:pPr>
              <w:jc w:val="center"/>
            </w:pPr>
            <w:r>
              <w:t>48MHz clock crystal</w:t>
            </w:r>
          </w:p>
        </w:tc>
        <w:tc>
          <w:tcPr>
            <w:tcW w:w="3686" w:type="dxa"/>
            <w:vMerge w:val="restart"/>
            <w:shd w:val="clear" w:color="auto" w:fill="auto"/>
            <w:vAlign w:val="center"/>
          </w:tcPr>
          <w:p w14:paraId="36ED995C" w14:textId="3F9737AD" w:rsidR="0036083A" w:rsidRDefault="0036083A" w:rsidP="00A56B4F">
            <w:pPr>
              <w:jc w:val="center"/>
            </w:pPr>
            <w:r>
              <w:t>Chosen as per datasheet recommendation</w:t>
            </w:r>
            <w:r w:rsidR="007A2C85">
              <w:t>.</w:t>
            </w:r>
          </w:p>
        </w:tc>
      </w:tr>
      <w:tr w:rsidR="0036083A" w14:paraId="3372D4B0" w14:textId="77777777" w:rsidTr="00A56B4F">
        <w:trPr>
          <w:cantSplit/>
          <w:trHeight w:val="701"/>
        </w:trPr>
        <w:tc>
          <w:tcPr>
            <w:tcW w:w="562" w:type="dxa"/>
            <w:vMerge/>
            <w:shd w:val="clear" w:color="auto" w:fill="D9D9D9" w:themeFill="background1" w:themeFillShade="D9"/>
            <w:textDirection w:val="btLr"/>
          </w:tcPr>
          <w:p w14:paraId="53973908" w14:textId="77777777" w:rsidR="0036083A" w:rsidRPr="003158ED" w:rsidRDefault="0036083A" w:rsidP="0036083A">
            <w:pPr>
              <w:ind w:left="113" w:right="113"/>
              <w:jc w:val="center"/>
            </w:pPr>
          </w:p>
        </w:tc>
        <w:tc>
          <w:tcPr>
            <w:tcW w:w="1560" w:type="dxa"/>
            <w:shd w:val="clear" w:color="auto" w:fill="auto"/>
            <w:vAlign w:val="center"/>
          </w:tcPr>
          <w:p w14:paraId="40134847" w14:textId="21A50AAC" w:rsidR="0036083A" w:rsidRDefault="0036083A" w:rsidP="00097C0C">
            <w:pPr>
              <w:jc w:val="center"/>
            </w:pPr>
            <w:r w:rsidRPr="003158ED">
              <w:t>08051A6R8CAT2A</w:t>
            </w:r>
          </w:p>
        </w:tc>
        <w:tc>
          <w:tcPr>
            <w:tcW w:w="708" w:type="dxa"/>
            <w:shd w:val="clear" w:color="auto" w:fill="auto"/>
            <w:vAlign w:val="center"/>
          </w:tcPr>
          <w:p w14:paraId="3EC898AB" w14:textId="644C957E" w:rsidR="0036083A" w:rsidRDefault="0036083A" w:rsidP="00097C0C">
            <w:pPr>
              <w:jc w:val="center"/>
            </w:pPr>
            <w:r>
              <w:t>2</w:t>
            </w:r>
          </w:p>
        </w:tc>
        <w:tc>
          <w:tcPr>
            <w:tcW w:w="2835" w:type="dxa"/>
            <w:shd w:val="clear" w:color="auto" w:fill="auto"/>
            <w:vAlign w:val="center"/>
          </w:tcPr>
          <w:p w14:paraId="3095BFE6" w14:textId="5570C395" w:rsidR="0036083A" w:rsidRDefault="0036083A" w:rsidP="00097C0C">
            <w:pPr>
              <w:jc w:val="center"/>
            </w:pPr>
            <w:r>
              <w:t>6.8pF decoupling capacitors</w:t>
            </w:r>
          </w:p>
        </w:tc>
        <w:tc>
          <w:tcPr>
            <w:tcW w:w="3686" w:type="dxa"/>
            <w:vMerge/>
            <w:shd w:val="clear" w:color="auto" w:fill="D9D9D9" w:themeFill="background1" w:themeFillShade="D9"/>
            <w:vAlign w:val="center"/>
          </w:tcPr>
          <w:p w14:paraId="7BEFA3FB" w14:textId="77777777" w:rsidR="0036083A" w:rsidRDefault="0036083A" w:rsidP="00A56B4F">
            <w:pPr>
              <w:jc w:val="center"/>
            </w:pPr>
          </w:p>
        </w:tc>
      </w:tr>
      <w:tr w:rsidR="0036083A" w14:paraId="0A2D82AF" w14:textId="77777777" w:rsidTr="00A56B4F">
        <w:trPr>
          <w:cantSplit/>
          <w:trHeight w:val="1134"/>
        </w:trPr>
        <w:tc>
          <w:tcPr>
            <w:tcW w:w="562" w:type="dxa"/>
            <w:vMerge/>
            <w:shd w:val="clear" w:color="auto" w:fill="D9D9D9" w:themeFill="background1" w:themeFillShade="D9"/>
            <w:textDirection w:val="btLr"/>
          </w:tcPr>
          <w:p w14:paraId="407B6793" w14:textId="77777777" w:rsidR="0036083A" w:rsidRPr="007B747D" w:rsidRDefault="0036083A" w:rsidP="0036083A">
            <w:pPr>
              <w:ind w:left="113" w:right="113"/>
              <w:jc w:val="center"/>
            </w:pPr>
          </w:p>
        </w:tc>
        <w:tc>
          <w:tcPr>
            <w:tcW w:w="1560" w:type="dxa"/>
            <w:shd w:val="clear" w:color="auto" w:fill="auto"/>
            <w:vAlign w:val="center"/>
          </w:tcPr>
          <w:p w14:paraId="79272BA6" w14:textId="19648628" w:rsidR="0036083A" w:rsidRDefault="0036083A" w:rsidP="00097C0C">
            <w:pPr>
              <w:jc w:val="center"/>
            </w:pPr>
            <w:r w:rsidRPr="007B747D">
              <w:t>ECS-.327-12.5-1210-TR</w:t>
            </w:r>
          </w:p>
        </w:tc>
        <w:tc>
          <w:tcPr>
            <w:tcW w:w="708" w:type="dxa"/>
            <w:shd w:val="clear" w:color="auto" w:fill="auto"/>
            <w:vAlign w:val="center"/>
          </w:tcPr>
          <w:p w14:paraId="6EC27983" w14:textId="464A0BEB" w:rsidR="0036083A" w:rsidRDefault="0036083A" w:rsidP="00097C0C">
            <w:pPr>
              <w:jc w:val="center"/>
            </w:pPr>
            <w:r>
              <w:t>1</w:t>
            </w:r>
          </w:p>
        </w:tc>
        <w:tc>
          <w:tcPr>
            <w:tcW w:w="2835" w:type="dxa"/>
            <w:shd w:val="clear" w:color="auto" w:fill="auto"/>
            <w:vAlign w:val="center"/>
          </w:tcPr>
          <w:p w14:paraId="35BC7A52" w14:textId="61B1F817" w:rsidR="0036083A" w:rsidRDefault="0036083A" w:rsidP="00097C0C">
            <w:pPr>
              <w:jc w:val="center"/>
            </w:pPr>
            <w:r>
              <w:t>32.7680kHz clock crystal</w:t>
            </w:r>
          </w:p>
        </w:tc>
        <w:tc>
          <w:tcPr>
            <w:tcW w:w="3686" w:type="dxa"/>
            <w:vMerge/>
            <w:shd w:val="clear" w:color="auto" w:fill="D9D9D9" w:themeFill="background1" w:themeFillShade="D9"/>
            <w:vAlign w:val="center"/>
          </w:tcPr>
          <w:p w14:paraId="1AAD6CA4" w14:textId="77777777" w:rsidR="0036083A" w:rsidRDefault="0036083A" w:rsidP="00A56B4F">
            <w:pPr>
              <w:jc w:val="center"/>
            </w:pPr>
          </w:p>
        </w:tc>
      </w:tr>
      <w:tr w:rsidR="0036083A" w14:paraId="02F98402" w14:textId="77777777" w:rsidTr="00A56B4F">
        <w:trPr>
          <w:cantSplit/>
          <w:trHeight w:val="1134"/>
        </w:trPr>
        <w:tc>
          <w:tcPr>
            <w:tcW w:w="562" w:type="dxa"/>
            <w:vMerge/>
            <w:shd w:val="clear" w:color="auto" w:fill="D9D9D9" w:themeFill="background1" w:themeFillShade="D9"/>
            <w:textDirection w:val="btLr"/>
          </w:tcPr>
          <w:p w14:paraId="3763769A" w14:textId="77777777" w:rsidR="0036083A" w:rsidRPr="007B747D" w:rsidRDefault="0036083A" w:rsidP="0036083A">
            <w:pPr>
              <w:ind w:left="113" w:right="113"/>
              <w:jc w:val="center"/>
            </w:pPr>
          </w:p>
        </w:tc>
        <w:tc>
          <w:tcPr>
            <w:tcW w:w="1560" w:type="dxa"/>
            <w:shd w:val="clear" w:color="auto" w:fill="auto"/>
            <w:vAlign w:val="center"/>
          </w:tcPr>
          <w:p w14:paraId="6D41426E" w14:textId="0259501F" w:rsidR="0036083A" w:rsidRDefault="0036083A" w:rsidP="00097C0C">
            <w:pPr>
              <w:jc w:val="center"/>
            </w:pPr>
            <w:r w:rsidRPr="007B747D">
              <w:t>C0805C180J5GACTU</w:t>
            </w:r>
          </w:p>
        </w:tc>
        <w:tc>
          <w:tcPr>
            <w:tcW w:w="708" w:type="dxa"/>
            <w:shd w:val="clear" w:color="auto" w:fill="auto"/>
            <w:vAlign w:val="center"/>
          </w:tcPr>
          <w:p w14:paraId="7B9E73D6" w14:textId="70D15CC2" w:rsidR="0036083A" w:rsidRDefault="0036083A" w:rsidP="00097C0C">
            <w:pPr>
              <w:jc w:val="center"/>
            </w:pPr>
            <w:r>
              <w:t>2</w:t>
            </w:r>
          </w:p>
        </w:tc>
        <w:tc>
          <w:tcPr>
            <w:tcW w:w="2835" w:type="dxa"/>
            <w:shd w:val="clear" w:color="auto" w:fill="auto"/>
            <w:vAlign w:val="center"/>
          </w:tcPr>
          <w:p w14:paraId="08CEDEF1" w14:textId="6E66A037" w:rsidR="0036083A" w:rsidRDefault="0036083A" w:rsidP="00097C0C">
            <w:pPr>
              <w:jc w:val="center"/>
            </w:pPr>
            <w:r>
              <w:t>18pF decoupling capacitors</w:t>
            </w:r>
          </w:p>
        </w:tc>
        <w:tc>
          <w:tcPr>
            <w:tcW w:w="3686" w:type="dxa"/>
            <w:vMerge/>
            <w:shd w:val="clear" w:color="auto" w:fill="D9D9D9" w:themeFill="background1" w:themeFillShade="D9"/>
            <w:vAlign w:val="center"/>
          </w:tcPr>
          <w:p w14:paraId="034B8352" w14:textId="77777777" w:rsidR="0036083A" w:rsidRDefault="0036083A" w:rsidP="00A56B4F">
            <w:pPr>
              <w:jc w:val="center"/>
            </w:pPr>
          </w:p>
        </w:tc>
      </w:tr>
      <w:tr w:rsidR="00417E85" w14:paraId="79481EA3" w14:textId="77777777" w:rsidTr="00A56B4F">
        <w:trPr>
          <w:cantSplit/>
          <w:trHeight w:val="941"/>
        </w:trPr>
        <w:tc>
          <w:tcPr>
            <w:tcW w:w="562" w:type="dxa"/>
            <w:vMerge w:val="restart"/>
            <w:shd w:val="clear" w:color="auto" w:fill="D9D9D9" w:themeFill="background1" w:themeFillShade="D9"/>
            <w:textDirection w:val="btLr"/>
          </w:tcPr>
          <w:p w14:paraId="0E705B92" w14:textId="389B1593" w:rsidR="00417E85" w:rsidRDefault="00417E85" w:rsidP="0036083A">
            <w:pPr>
              <w:ind w:left="113" w:right="113"/>
              <w:jc w:val="center"/>
            </w:pPr>
            <w:r>
              <w:lastRenderedPageBreak/>
              <w:t>CAN</w:t>
            </w:r>
          </w:p>
        </w:tc>
        <w:tc>
          <w:tcPr>
            <w:tcW w:w="1560" w:type="dxa"/>
            <w:shd w:val="clear" w:color="auto" w:fill="D9D9D9" w:themeFill="background1" w:themeFillShade="D9"/>
            <w:vAlign w:val="center"/>
          </w:tcPr>
          <w:p w14:paraId="0A77A6B9" w14:textId="5D616238" w:rsidR="00417E85" w:rsidRDefault="00417E85" w:rsidP="00097C0C">
            <w:pPr>
              <w:jc w:val="center"/>
            </w:pPr>
            <w:r w:rsidRPr="00417E85">
              <w:t>MCP2544FD-E/SN</w:t>
            </w:r>
          </w:p>
        </w:tc>
        <w:tc>
          <w:tcPr>
            <w:tcW w:w="708" w:type="dxa"/>
            <w:shd w:val="clear" w:color="auto" w:fill="D9D9D9" w:themeFill="background1" w:themeFillShade="D9"/>
            <w:vAlign w:val="center"/>
          </w:tcPr>
          <w:p w14:paraId="2B43AB06" w14:textId="7C01E119" w:rsidR="00417E85" w:rsidRDefault="00417E85" w:rsidP="00097C0C">
            <w:pPr>
              <w:jc w:val="center"/>
            </w:pPr>
            <w:r>
              <w:t>1</w:t>
            </w:r>
          </w:p>
        </w:tc>
        <w:tc>
          <w:tcPr>
            <w:tcW w:w="2835" w:type="dxa"/>
            <w:shd w:val="clear" w:color="auto" w:fill="D9D9D9" w:themeFill="background1" w:themeFillShade="D9"/>
            <w:vAlign w:val="center"/>
          </w:tcPr>
          <w:p w14:paraId="5E04D846" w14:textId="00FB83C1" w:rsidR="00417E85" w:rsidRDefault="00417E85" w:rsidP="00097C0C">
            <w:pPr>
              <w:jc w:val="center"/>
            </w:pPr>
            <w:r>
              <w:t>CAN transceiver</w:t>
            </w:r>
          </w:p>
        </w:tc>
        <w:tc>
          <w:tcPr>
            <w:tcW w:w="3686" w:type="dxa"/>
            <w:shd w:val="clear" w:color="auto" w:fill="D9D9D9" w:themeFill="background1" w:themeFillShade="D9"/>
            <w:vAlign w:val="center"/>
          </w:tcPr>
          <w:p w14:paraId="7AE9E020" w14:textId="75852AD2" w:rsidR="00417E85" w:rsidRDefault="00417E85" w:rsidP="00A56B4F">
            <w:pPr>
              <w:jc w:val="center"/>
            </w:pPr>
            <w:r>
              <w:t xml:space="preserve">Used to communicate with other </w:t>
            </w:r>
            <w:r w:rsidR="00DA4066">
              <w:t>HYDRA boards within the avionics stack.</w:t>
            </w:r>
          </w:p>
        </w:tc>
      </w:tr>
      <w:tr w:rsidR="00417E85" w14:paraId="71CD9A3D" w14:textId="77777777" w:rsidTr="00A56B4F">
        <w:trPr>
          <w:cantSplit/>
          <w:trHeight w:val="699"/>
        </w:trPr>
        <w:tc>
          <w:tcPr>
            <w:tcW w:w="562" w:type="dxa"/>
            <w:vMerge/>
            <w:shd w:val="clear" w:color="auto" w:fill="D9D9D9" w:themeFill="background1" w:themeFillShade="D9"/>
            <w:textDirection w:val="btLr"/>
          </w:tcPr>
          <w:p w14:paraId="6E0EDE35" w14:textId="77777777" w:rsidR="00417E85" w:rsidRDefault="00417E85" w:rsidP="0036083A">
            <w:pPr>
              <w:ind w:left="113" w:right="113"/>
              <w:jc w:val="center"/>
            </w:pPr>
          </w:p>
        </w:tc>
        <w:tc>
          <w:tcPr>
            <w:tcW w:w="1560" w:type="dxa"/>
            <w:shd w:val="clear" w:color="auto" w:fill="D9D9D9" w:themeFill="background1" w:themeFillShade="D9"/>
            <w:vAlign w:val="center"/>
          </w:tcPr>
          <w:p w14:paraId="07136050" w14:textId="5515C614" w:rsidR="00417E85" w:rsidRDefault="00DA4066" w:rsidP="00097C0C">
            <w:pPr>
              <w:jc w:val="center"/>
            </w:pPr>
            <w:r w:rsidRPr="00DA4066">
              <w:t>C0402C104K8PACTU</w:t>
            </w:r>
          </w:p>
        </w:tc>
        <w:tc>
          <w:tcPr>
            <w:tcW w:w="708" w:type="dxa"/>
            <w:shd w:val="clear" w:color="auto" w:fill="D9D9D9" w:themeFill="background1" w:themeFillShade="D9"/>
            <w:vAlign w:val="center"/>
          </w:tcPr>
          <w:p w14:paraId="0D628F0B" w14:textId="3F5CD57E" w:rsidR="00417E85" w:rsidRDefault="00DA4066" w:rsidP="00097C0C">
            <w:pPr>
              <w:jc w:val="center"/>
            </w:pPr>
            <w:r>
              <w:t>1</w:t>
            </w:r>
          </w:p>
        </w:tc>
        <w:tc>
          <w:tcPr>
            <w:tcW w:w="2835" w:type="dxa"/>
            <w:shd w:val="clear" w:color="auto" w:fill="D9D9D9" w:themeFill="background1" w:themeFillShade="D9"/>
            <w:vAlign w:val="center"/>
          </w:tcPr>
          <w:p w14:paraId="19165265" w14:textId="3C8A20D1" w:rsidR="00417E85" w:rsidRDefault="00DA4066" w:rsidP="00097C0C">
            <w:pPr>
              <w:jc w:val="center"/>
            </w:pPr>
            <w:r>
              <w:t>100nF decoupling capacitor</w:t>
            </w:r>
          </w:p>
        </w:tc>
        <w:tc>
          <w:tcPr>
            <w:tcW w:w="3686" w:type="dxa"/>
            <w:shd w:val="clear" w:color="auto" w:fill="D9D9D9" w:themeFill="background1" w:themeFillShade="D9"/>
            <w:vAlign w:val="center"/>
          </w:tcPr>
          <w:p w14:paraId="0863A56A" w14:textId="69E753AB" w:rsidR="00417E85" w:rsidRDefault="00DA4066" w:rsidP="00A56B4F">
            <w:pPr>
              <w:jc w:val="center"/>
            </w:pPr>
            <w:r>
              <w:t>Decouples CAN transceiver from board-wide 5V rail.</w:t>
            </w:r>
          </w:p>
        </w:tc>
      </w:tr>
      <w:tr w:rsidR="00213ED4" w14:paraId="2B363787" w14:textId="77777777" w:rsidTr="00A56B4F">
        <w:trPr>
          <w:cantSplit/>
          <w:trHeight w:val="695"/>
        </w:trPr>
        <w:tc>
          <w:tcPr>
            <w:tcW w:w="562" w:type="dxa"/>
            <w:vMerge/>
            <w:shd w:val="clear" w:color="auto" w:fill="D9D9D9" w:themeFill="background1" w:themeFillShade="D9"/>
            <w:textDirection w:val="btLr"/>
          </w:tcPr>
          <w:p w14:paraId="39777AAB" w14:textId="77777777" w:rsidR="00213ED4" w:rsidRDefault="00213ED4" w:rsidP="0036083A">
            <w:pPr>
              <w:ind w:left="113" w:right="113"/>
              <w:jc w:val="center"/>
            </w:pPr>
          </w:p>
        </w:tc>
        <w:tc>
          <w:tcPr>
            <w:tcW w:w="1560" w:type="dxa"/>
            <w:shd w:val="clear" w:color="auto" w:fill="D9D9D9" w:themeFill="background1" w:themeFillShade="D9"/>
            <w:vAlign w:val="center"/>
          </w:tcPr>
          <w:p w14:paraId="0346E15B" w14:textId="0BDE6D7C" w:rsidR="00213ED4" w:rsidRDefault="00213ED4" w:rsidP="00097C0C">
            <w:pPr>
              <w:jc w:val="center"/>
            </w:pPr>
            <w:r w:rsidRPr="00213ED4">
              <w:t>CRCW12061K00FKEA</w:t>
            </w:r>
          </w:p>
        </w:tc>
        <w:tc>
          <w:tcPr>
            <w:tcW w:w="708" w:type="dxa"/>
            <w:shd w:val="clear" w:color="auto" w:fill="D9D9D9" w:themeFill="background1" w:themeFillShade="D9"/>
            <w:vAlign w:val="center"/>
          </w:tcPr>
          <w:p w14:paraId="51401D20" w14:textId="6F1AEB09" w:rsidR="00213ED4" w:rsidRDefault="00213ED4" w:rsidP="00097C0C">
            <w:pPr>
              <w:jc w:val="center"/>
            </w:pPr>
            <w:r>
              <w:t>1</w:t>
            </w:r>
          </w:p>
        </w:tc>
        <w:tc>
          <w:tcPr>
            <w:tcW w:w="2835" w:type="dxa"/>
            <w:shd w:val="clear" w:color="auto" w:fill="D9D9D9" w:themeFill="background1" w:themeFillShade="D9"/>
            <w:vAlign w:val="center"/>
          </w:tcPr>
          <w:p w14:paraId="23AA2FE4" w14:textId="7328E8A4" w:rsidR="00213ED4" w:rsidRDefault="00213ED4" w:rsidP="00097C0C">
            <w:pPr>
              <w:jc w:val="center"/>
            </w:pPr>
            <w:r>
              <w:t>1kOhm resistor</w:t>
            </w:r>
          </w:p>
        </w:tc>
        <w:tc>
          <w:tcPr>
            <w:tcW w:w="3686" w:type="dxa"/>
            <w:vMerge w:val="restart"/>
            <w:shd w:val="clear" w:color="auto" w:fill="D9D9D9" w:themeFill="background1" w:themeFillShade="D9"/>
            <w:vAlign w:val="center"/>
          </w:tcPr>
          <w:p w14:paraId="52FC1173" w14:textId="6F22D69F" w:rsidR="00213ED4" w:rsidRDefault="00213ED4" w:rsidP="00A56B4F">
            <w:pPr>
              <w:jc w:val="center"/>
            </w:pPr>
            <w:r>
              <w:t xml:space="preserve">Voltage divider for CAN_RX line to reduce </w:t>
            </w:r>
            <w:r w:rsidR="00D828A4">
              <w:t>voltage to the 3.3V that the MCU can accept.</w:t>
            </w:r>
          </w:p>
        </w:tc>
      </w:tr>
      <w:tr w:rsidR="00213ED4" w14:paraId="230AD493" w14:textId="77777777" w:rsidTr="00A56B4F">
        <w:trPr>
          <w:cantSplit/>
          <w:trHeight w:val="705"/>
        </w:trPr>
        <w:tc>
          <w:tcPr>
            <w:tcW w:w="562" w:type="dxa"/>
            <w:vMerge/>
            <w:textDirection w:val="btLr"/>
          </w:tcPr>
          <w:p w14:paraId="1B4892E1" w14:textId="77777777" w:rsidR="00213ED4" w:rsidRDefault="00213ED4" w:rsidP="0036083A">
            <w:pPr>
              <w:ind w:left="113" w:right="113"/>
              <w:jc w:val="center"/>
            </w:pPr>
          </w:p>
        </w:tc>
        <w:tc>
          <w:tcPr>
            <w:tcW w:w="1560" w:type="dxa"/>
            <w:shd w:val="clear" w:color="auto" w:fill="D9D9D9" w:themeFill="background1" w:themeFillShade="D9"/>
            <w:vAlign w:val="center"/>
          </w:tcPr>
          <w:p w14:paraId="4A3778A9" w14:textId="7A6F321D" w:rsidR="00213ED4" w:rsidRDefault="00213ED4" w:rsidP="00097C0C">
            <w:pPr>
              <w:jc w:val="center"/>
            </w:pPr>
            <w:r w:rsidRPr="00213ED4">
              <w:t>CRCW12062K20FKEA</w:t>
            </w:r>
          </w:p>
        </w:tc>
        <w:tc>
          <w:tcPr>
            <w:tcW w:w="708" w:type="dxa"/>
            <w:shd w:val="clear" w:color="auto" w:fill="D9D9D9" w:themeFill="background1" w:themeFillShade="D9"/>
            <w:vAlign w:val="center"/>
          </w:tcPr>
          <w:p w14:paraId="4D1CCAB4" w14:textId="16E28118" w:rsidR="00213ED4" w:rsidRDefault="00213ED4" w:rsidP="00097C0C">
            <w:pPr>
              <w:jc w:val="center"/>
            </w:pPr>
            <w:r>
              <w:t>1</w:t>
            </w:r>
          </w:p>
        </w:tc>
        <w:tc>
          <w:tcPr>
            <w:tcW w:w="2835" w:type="dxa"/>
            <w:shd w:val="clear" w:color="auto" w:fill="D9D9D9" w:themeFill="background1" w:themeFillShade="D9"/>
            <w:vAlign w:val="center"/>
          </w:tcPr>
          <w:p w14:paraId="64993707" w14:textId="3AABFD77" w:rsidR="00213ED4" w:rsidRDefault="00213ED4" w:rsidP="00097C0C">
            <w:pPr>
              <w:jc w:val="center"/>
            </w:pPr>
            <w:r>
              <w:t>2.2kOhm resistor</w:t>
            </w:r>
          </w:p>
        </w:tc>
        <w:tc>
          <w:tcPr>
            <w:tcW w:w="3686" w:type="dxa"/>
            <w:vMerge/>
            <w:vAlign w:val="center"/>
          </w:tcPr>
          <w:p w14:paraId="64E0E700" w14:textId="77777777" w:rsidR="00213ED4" w:rsidRDefault="00213ED4" w:rsidP="00A56B4F">
            <w:pPr>
              <w:jc w:val="center"/>
            </w:pPr>
          </w:p>
        </w:tc>
      </w:tr>
      <w:tr w:rsidR="00CD5837" w14:paraId="4C034CD5" w14:textId="77777777" w:rsidTr="00A56B4F">
        <w:trPr>
          <w:cantSplit/>
          <w:trHeight w:val="687"/>
        </w:trPr>
        <w:tc>
          <w:tcPr>
            <w:tcW w:w="562" w:type="dxa"/>
            <w:vMerge w:val="restart"/>
            <w:shd w:val="clear" w:color="auto" w:fill="auto"/>
            <w:textDirection w:val="btLr"/>
          </w:tcPr>
          <w:p w14:paraId="1A0BB982" w14:textId="1E1A7871" w:rsidR="00CD5837" w:rsidRDefault="00235920" w:rsidP="0036083A">
            <w:pPr>
              <w:ind w:left="113" w:right="113"/>
              <w:jc w:val="center"/>
            </w:pPr>
            <w:r>
              <w:t>Status LEDs</w:t>
            </w:r>
          </w:p>
        </w:tc>
        <w:tc>
          <w:tcPr>
            <w:tcW w:w="1560" w:type="dxa"/>
            <w:shd w:val="clear" w:color="auto" w:fill="auto"/>
            <w:vAlign w:val="center"/>
          </w:tcPr>
          <w:p w14:paraId="41C8FB33" w14:textId="3B3BECD7" w:rsidR="00CD5837" w:rsidRDefault="00CD5837" w:rsidP="00097C0C">
            <w:pPr>
              <w:jc w:val="center"/>
            </w:pPr>
            <w:r w:rsidRPr="00A24B0B">
              <w:t>LTST-C190GKT</w:t>
            </w:r>
          </w:p>
        </w:tc>
        <w:tc>
          <w:tcPr>
            <w:tcW w:w="708" w:type="dxa"/>
            <w:shd w:val="clear" w:color="auto" w:fill="auto"/>
            <w:vAlign w:val="center"/>
          </w:tcPr>
          <w:p w14:paraId="5659B2AF" w14:textId="04F9B60C" w:rsidR="00CD5837" w:rsidRDefault="00CD5837" w:rsidP="00097C0C">
            <w:pPr>
              <w:jc w:val="center"/>
            </w:pPr>
            <w:r>
              <w:t>1</w:t>
            </w:r>
          </w:p>
        </w:tc>
        <w:tc>
          <w:tcPr>
            <w:tcW w:w="2835" w:type="dxa"/>
            <w:shd w:val="clear" w:color="auto" w:fill="auto"/>
            <w:vAlign w:val="center"/>
          </w:tcPr>
          <w:p w14:paraId="4A28D7A3" w14:textId="6C8A5FDC" w:rsidR="00CD5837" w:rsidRDefault="00CD5837" w:rsidP="00097C0C">
            <w:pPr>
              <w:jc w:val="center"/>
            </w:pPr>
            <w:r>
              <w:t>Green status LED</w:t>
            </w:r>
          </w:p>
        </w:tc>
        <w:tc>
          <w:tcPr>
            <w:tcW w:w="3686" w:type="dxa"/>
            <w:shd w:val="clear" w:color="auto" w:fill="auto"/>
            <w:vAlign w:val="center"/>
          </w:tcPr>
          <w:p w14:paraId="1BE56FEB" w14:textId="77777777" w:rsidR="00CD5837" w:rsidRDefault="00CD5837" w:rsidP="00A56B4F">
            <w:pPr>
              <w:jc w:val="center"/>
            </w:pPr>
          </w:p>
        </w:tc>
      </w:tr>
      <w:tr w:rsidR="00CD5837" w14:paraId="61A69808" w14:textId="77777777" w:rsidTr="00A56B4F">
        <w:trPr>
          <w:cantSplit/>
          <w:trHeight w:val="568"/>
        </w:trPr>
        <w:tc>
          <w:tcPr>
            <w:tcW w:w="562" w:type="dxa"/>
            <w:vMerge/>
            <w:shd w:val="clear" w:color="auto" w:fill="auto"/>
            <w:textDirection w:val="btLr"/>
          </w:tcPr>
          <w:p w14:paraId="6ED74865" w14:textId="77777777" w:rsidR="00CD5837" w:rsidRDefault="00CD5837" w:rsidP="0036083A">
            <w:pPr>
              <w:ind w:left="113" w:right="113"/>
              <w:jc w:val="center"/>
            </w:pPr>
          </w:p>
        </w:tc>
        <w:tc>
          <w:tcPr>
            <w:tcW w:w="1560" w:type="dxa"/>
            <w:shd w:val="clear" w:color="auto" w:fill="auto"/>
            <w:vAlign w:val="center"/>
          </w:tcPr>
          <w:p w14:paraId="54014054" w14:textId="5059693E" w:rsidR="00CD5837" w:rsidRDefault="005C448C" w:rsidP="00097C0C">
            <w:pPr>
              <w:jc w:val="center"/>
            </w:pPr>
            <w:r w:rsidRPr="005C448C">
              <w:t>TLMS1000-GS08</w:t>
            </w:r>
          </w:p>
        </w:tc>
        <w:tc>
          <w:tcPr>
            <w:tcW w:w="708" w:type="dxa"/>
            <w:shd w:val="clear" w:color="auto" w:fill="auto"/>
            <w:vAlign w:val="center"/>
          </w:tcPr>
          <w:p w14:paraId="4F0DB73F" w14:textId="5CE77AE8" w:rsidR="00CD5837" w:rsidRDefault="00CD5837" w:rsidP="00097C0C">
            <w:pPr>
              <w:jc w:val="center"/>
            </w:pPr>
            <w:r>
              <w:t>1</w:t>
            </w:r>
          </w:p>
        </w:tc>
        <w:tc>
          <w:tcPr>
            <w:tcW w:w="2835" w:type="dxa"/>
            <w:shd w:val="clear" w:color="auto" w:fill="auto"/>
            <w:vAlign w:val="center"/>
          </w:tcPr>
          <w:p w14:paraId="5C3BD8D5" w14:textId="17526DDD" w:rsidR="00CD5837" w:rsidRDefault="00CD5837" w:rsidP="00097C0C">
            <w:pPr>
              <w:jc w:val="center"/>
            </w:pPr>
            <w:r>
              <w:t>Red status LED</w:t>
            </w:r>
          </w:p>
        </w:tc>
        <w:tc>
          <w:tcPr>
            <w:tcW w:w="3686" w:type="dxa"/>
            <w:shd w:val="clear" w:color="auto" w:fill="auto"/>
            <w:vAlign w:val="center"/>
          </w:tcPr>
          <w:p w14:paraId="7EFA4143" w14:textId="11274253" w:rsidR="00CD5837" w:rsidRDefault="00CD5837" w:rsidP="00A56B4F">
            <w:pPr>
              <w:jc w:val="center"/>
            </w:pPr>
          </w:p>
        </w:tc>
      </w:tr>
      <w:tr w:rsidR="00CD5837" w14:paraId="5A052AC4" w14:textId="77777777" w:rsidTr="00A56B4F">
        <w:trPr>
          <w:cantSplit/>
          <w:trHeight w:val="549"/>
        </w:trPr>
        <w:tc>
          <w:tcPr>
            <w:tcW w:w="562" w:type="dxa"/>
            <w:vMerge/>
            <w:shd w:val="clear" w:color="auto" w:fill="auto"/>
            <w:textDirection w:val="btLr"/>
          </w:tcPr>
          <w:p w14:paraId="66A9F4D8" w14:textId="77777777" w:rsidR="00CD5837" w:rsidRDefault="00CD5837" w:rsidP="0036083A">
            <w:pPr>
              <w:ind w:left="113" w:right="113"/>
              <w:jc w:val="center"/>
            </w:pPr>
          </w:p>
        </w:tc>
        <w:tc>
          <w:tcPr>
            <w:tcW w:w="1560" w:type="dxa"/>
            <w:shd w:val="clear" w:color="auto" w:fill="auto"/>
            <w:vAlign w:val="center"/>
          </w:tcPr>
          <w:p w14:paraId="2122FDBA" w14:textId="5A5F3EFF" w:rsidR="00CD5837" w:rsidRDefault="00CD5837" w:rsidP="00097C0C">
            <w:pPr>
              <w:jc w:val="center"/>
            </w:pPr>
            <w:r w:rsidRPr="005F5AFF">
              <w:t>LTST-C191TBKT</w:t>
            </w:r>
          </w:p>
        </w:tc>
        <w:tc>
          <w:tcPr>
            <w:tcW w:w="708" w:type="dxa"/>
            <w:shd w:val="clear" w:color="auto" w:fill="auto"/>
            <w:vAlign w:val="center"/>
          </w:tcPr>
          <w:p w14:paraId="566C9AB1" w14:textId="1300AA69" w:rsidR="00CD5837" w:rsidRDefault="00CD5837" w:rsidP="00097C0C">
            <w:pPr>
              <w:jc w:val="center"/>
            </w:pPr>
            <w:r>
              <w:t>1</w:t>
            </w:r>
          </w:p>
        </w:tc>
        <w:tc>
          <w:tcPr>
            <w:tcW w:w="2835" w:type="dxa"/>
            <w:shd w:val="clear" w:color="auto" w:fill="auto"/>
            <w:vAlign w:val="center"/>
          </w:tcPr>
          <w:p w14:paraId="1F775524" w14:textId="347BC8A9" w:rsidR="00CD5837" w:rsidRDefault="00CD5837" w:rsidP="00097C0C">
            <w:pPr>
              <w:jc w:val="center"/>
            </w:pPr>
            <w:r>
              <w:t>Blue power status LED</w:t>
            </w:r>
          </w:p>
        </w:tc>
        <w:tc>
          <w:tcPr>
            <w:tcW w:w="3686" w:type="dxa"/>
            <w:shd w:val="clear" w:color="auto" w:fill="auto"/>
            <w:vAlign w:val="center"/>
          </w:tcPr>
          <w:p w14:paraId="4009FB94" w14:textId="4B38B445" w:rsidR="00CD5837" w:rsidRDefault="00CD5837" w:rsidP="00A56B4F">
            <w:pPr>
              <w:jc w:val="center"/>
            </w:pPr>
            <w:r>
              <w:t>Turns on if board has power</w:t>
            </w:r>
            <w:r w:rsidR="00686FFF">
              <w:t>.</w:t>
            </w:r>
          </w:p>
        </w:tc>
      </w:tr>
      <w:tr w:rsidR="00CD5837" w14:paraId="7AE5D89F" w14:textId="77777777" w:rsidTr="00A56B4F">
        <w:trPr>
          <w:cantSplit/>
          <w:trHeight w:val="698"/>
        </w:trPr>
        <w:tc>
          <w:tcPr>
            <w:tcW w:w="562" w:type="dxa"/>
            <w:vMerge/>
            <w:shd w:val="clear" w:color="auto" w:fill="auto"/>
            <w:textDirection w:val="btLr"/>
          </w:tcPr>
          <w:p w14:paraId="1E6BB4FB" w14:textId="77777777" w:rsidR="00CD5837" w:rsidRDefault="00CD5837" w:rsidP="0036083A">
            <w:pPr>
              <w:ind w:left="113" w:right="113"/>
              <w:jc w:val="center"/>
            </w:pPr>
          </w:p>
        </w:tc>
        <w:tc>
          <w:tcPr>
            <w:tcW w:w="1560" w:type="dxa"/>
            <w:shd w:val="clear" w:color="auto" w:fill="auto"/>
            <w:vAlign w:val="center"/>
          </w:tcPr>
          <w:p w14:paraId="250AC346" w14:textId="6123001C" w:rsidR="00CD5837" w:rsidRDefault="00CD5837" w:rsidP="00097C0C">
            <w:pPr>
              <w:jc w:val="center"/>
            </w:pPr>
            <w:r w:rsidRPr="00CD5837">
              <w:t>ERA8AEB331V</w:t>
            </w:r>
          </w:p>
        </w:tc>
        <w:tc>
          <w:tcPr>
            <w:tcW w:w="708" w:type="dxa"/>
            <w:shd w:val="clear" w:color="auto" w:fill="auto"/>
            <w:vAlign w:val="center"/>
          </w:tcPr>
          <w:p w14:paraId="28F20FD9" w14:textId="16C81BC0" w:rsidR="00CD5837" w:rsidRDefault="00CD5837" w:rsidP="00097C0C">
            <w:pPr>
              <w:jc w:val="center"/>
            </w:pPr>
            <w:r>
              <w:t>3</w:t>
            </w:r>
          </w:p>
        </w:tc>
        <w:tc>
          <w:tcPr>
            <w:tcW w:w="2835" w:type="dxa"/>
            <w:shd w:val="clear" w:color="auto" w:fill="auto"/>
            <w:vAlign w:val="center"/>
          </w:tcPr>
          <w:p w14:paraId="6956D33E" w14:textId="3A0FF797" w:rsidR="00CD5837" w:rsidRDefault="00CD5837" w:rsidP="00097C0C">
            <w:pPr>
              <w:jc w:val="center"/>
            </w:pPr>
            <w:r>
              <w:t>330Ohm current limiting resistors for LEDs</w:t>
            </w:r>
          </w:p>
        </w:tc>
        <w:tc>
          <w:tcPr>
            <w:tcW w:w="3686" w:type="dxa"/>
            <w:shd w:val="clear" w:color="auto" w:fill="auto"/>
            <w:vAlign w:val="center"/>
          </w:tcPr>
          <w:p w14:paraId="42F2E271" w14:textId="77777777" w:rsidR="00CD5837" w:rsidRDefault="00CD5837" w:rsidP="00A56B4F">
            <w:pPr>
              <w:jc w:val="center"/>
            </w:pPr>
          </w:p>
        </w:tc>
      </w:tr>
      <w:tr w:rsidR="00B95DE2" w14:paraId="549422AE" w14:textId="77777777" w:rsidTr="00A56B4F">
        <w:trPr>
          <w:cantSplit/>
          <w:trHeight w:val="993"/>
        </w:trPr>
        <w:tc>
          <w:tcPr>
            <w:tcW w:w="562" w:type="dxa"/>
            <w:vMerge w:val="restart"/>
            <w:shd w:val="clear" w:color="auto" w:fill="D9D9D9" w:themeFill="background1" w:themeFillShade="D9"/>
            <w:textDirection w:val="btLr"/>
          </w:tcPr>
          <w:p w14:paraId="775B237B" w14:textId="1FFABD6D" w:rsidR="00B95DE2" w:rsidRPr="00AA7925" w:rsidRDefault="00B95DE2" w:rsidP="0036083A">
            <w:pPr>
              <w:ind w:left="113" w:right="113"/>
              <w:jc w:val="center"/>
            </w:pPr>
            <w:r>
              <w:t>Buzzer + amplifier</w:t>
            </w:r>
          </w:p>
        </w:tc>
        <w:tc>
          <w:tcPr>
            <w:tcW w:w="1560" w:type="dxa"/>
            <w:shd w:val="clear" w:color="auto" w:fill="D9D9D9" w:themeFill="background1" w:themeFillShade="D9"/>
            <w:vAlign w:val="center"/>
          </w:tcPr>
          <w:p w14:paraId="49A98B3B" w14:textId="00E8A052" w:rsidR="00B95DE2" w:rsidRPr="00D53693" w:rsidRDefault="00B95DE2" w:rsidP="00097C0C">
            <w:pPr>
              <w:jc w:val="center"/>
            </w:pPr>
            <w:r w:rsidRPr="00AA7925">
              <w:t>PS1240P02BT</w:t>
            </w:r>
          </w:p>
        </w:tc>
        <w:tc>
          <w:tcPr>
            <w:tcW w:w="708" w:type="dxa"/>
            <w:shd w:val="clear" w:color="auto" w:fill="D9D9D9" w:themeFill="background1" w:themeFillShade="D9"/>
            <w:vAlign w:val="center"/>
          </w:tcPr>
          <w:p w14:paraId="084F3E37" w14:textId="5AB860D8" w:rsidR="00B95DE2" w:rsidRDefault="00B95DE2" w:rsidP="00097C0C">
            <w:pPr>
              <w:jc w:val="center"/>
            </w:pPr>
            <w:r>
              <w:t>1</w:t>
            </w:r>
          </w:p>
        </w:tc>
        <w:tc>
          <w:tcPr>
            <w:tcW w:w="2835" w:type="dxa"/>
            <w:shd w:val="clear" w:color="auto" w:fill="D9D9D9" w:themeFill="background1" w:themeFillShade="D9"/>
            <w:vAlign w:val="center"/>
          </w:tcPr>
          <w:p w14:paraId="6312670C" w14:textId="77C52DFD" w:rsidR="00B95DE2" w:rsidRDefault="00B95DE2" w:rsidP="00097C0C">
            <w:pPr>
              <w:jc w:val="center"/>
            </w:pPr>
            <w:r>
              <w:t>Buzzer</w:t>
            </w:r>
          </w:p>
        </w:tc>
        <w:tc>
          <w:tcPr>
            <w:tcW w:w="3686" w:type="dxa"/>
            <w:shd w:val="clear" w:color="auto" w:fill="D9D9D9" w:themeFill="background1" w:themeFillShade="D9"/>
            <w:vAlign w:val="center"/>
          </w:tcPr>
          <w:p w14:paraId="5408117F" w14:textId="62307001" w:rsidR="00B95DE2" w:rsidRDefault="00B95DE2" w:rsidP="00A56B4F">
            <w:pPr>
              <w:jc w:val="center"/>
            </w:pPr>
            <w:r>
              <w:t>Chosen for high sound output. Sole component connected to battery voltage on this board.</w:t>
            </w:r>
          </w:p>
        </w:tc>
      </w:tr>
      <w:tr w:rsidR="00B95DE2" w14:paraId="19489062" w14:textId="77777777" w:rsidTr="00A56B4F">
        <w:trPr>
          <w:cantSplit/>
          <w:trHeight w:val="979"/>
        </w:trPr>
        <w:tc>
          <w:tcPr>
            <w:tcW w:w="562" w:type="dxa"/>
            <w:vMerge/>
            <w:shd w:val="clear" w:color="auto" w:fill="D9D9D9" w:themeFill="background1" w:themeFillShade="D9"/>
            <w:textDirection w:val="btLr"/>
          </w:tcPr>
          <w:p w14:paraId="4FC85FC3" w14:textId="77777777" w:rsidR="00B95DE2" w:rsidRPr="00D53693" w:rsidRDefault="00B95DE2" w:rsidP="0036083A">
            <w:pPr>
              <w:ind w:left="113" w:right="113"/>
              <w:jc w:val="center"/>
            </w:pPr>
          </w:p>
        </w:tc>
        <w:tc>
          <w:tcPr>
            <w:tcW w:w="1560" w:type="dxa"/>
            <w:shd w:val="clear" w:color="auto" w:fill="D9D9D9" w:themeFill="background1" w:themeFillShade="D9"/>
            <w:vAlign w:val="center"/>
          </w:tcPr>
          <w:p w14:paraId="2CEDCAD9" w14:textId="2DB44AE1" w:rsidR="00B95DE2" w:rsidRPr="00AA7925" w:rsidRDefault="00B95DE2" w:rsidP="0045055E">
            <w:pPr>
              <w:jc w:val="center"/>
            </w:pPr>
            <w:r w:rsidRPr="00C06B68">
              <w:t>STD5N20LT4</w:t>
            </w:r>
          </w:p>
        </w:tc>
        <w:tc>
          <w:tcPr>
            <w:tcW w:w="708" w:type="dxa"/>
            <w:shd w:val="clear" w:color="auto" w:fill="D9D9D9" w:themeFill="background1" w:themeFillShade="D9"/>
            <w:vAlign w:val="center"/>
          </w:tcPr>
          <w:p w14:paraId="398BC132" w14:textId="51281FFD" w:rsidR="00B95DE2" w:rsidRDefault="00B95DE2" w:rsidP="0045055E">
            <w:pPr>
              <w:jc w:val="center"/>
            </w:pPr>
            <w:r>
              <w:t>1</w:t>
            </w:r>
          </w:p>
        </w:tc>
        <w:tc>
          <w:tcPr>
            <w:tcW w:w="2835" w:type="dxa"/>
            <w:shd w:val="clear" w:color="auto" w:fill="D9D9D9" w:themeFill="background1" w:themeFillShade="D9"/>
            <w:vAlign w:val="center"/>
          </w:tcPr>
          <w:p w14:paraId="417F7740" w14:textId="650E50D6" w:rsidR="00B95DE2" w:rsidRDefault="00B95DE2" w:rsidP="0045055E">
            <w:pPr>
              <w:jc w:val="center"/>
            </w:pPr>
            <w:r>
              <w:t>Buzzer amplifier MOSFET</w:t>
            </w:r>
          </w:p>
        </w:tc>
        <w:tc>
          <w:tcPr>
            <w:tcW w:w="3686" w:type="dxa"/>
            <w:shd w:val="clear" w:color="auto" w:fill="D9D9D9" w:themeFill="background1" w:themeFillShade="D9"/>
            <w:vAlign w:val="center"/>
          </w:tcPr>
          <w:p w14:paraId="520EB528" w14:textId="5A430F46" w:rsidR="00B95DE2" w:rsidRDefault="00B95DE2" w:rsidP="00A56B4F">
            <w:pPr>
              <w:jc w:val="center"/>
            </w:pPr>
            <w:r>
              <w:t>MOSFET for amplifying a signal from the MCU to higher levels for the board’s buzzer.</w:t>
            </w:r>
          </w:p>
        </w:tc>
      </w:tr>
      <w:tr w:rsidR="00B95DE2" w14:paraId="0D51F06E" w14:textId="77777777" w:rsidTr="00A56B4F">
        <w:trPr>
          <w:cantSplit/>
          <w:trHeight w:val="1261"/>
        </w:trPr>
        <w:tc>
          <w:tcPr>
            <w:tcW w:w="562" w:type="dxa"/>
            <w:vMerge/>
            <w:shd w:val="clear" w:color="auto" w:fill="D9D9D9" w:themeFill="background1" w:themeFillShade="D9"/>
            <w:textDirection w:val="btLr"/>
          </w:tcPr>
          <w:p w14:paraId="7BC2A841" w14:textId="77777777" w:rsidR="00B95DE2" w:rsidRPr="003C2277" w:rsidRDefault="00B95DE2" w:rsidP="0036083A">
            <w:pPr>
              <w:ind w:left="113" w:right="113"/>
              <w:jc w:val="center"/>
            </w:pPr>
          </w:p>
        </w:tc>
        <w:tc>
          <w:tcPr>
            <w:tcW w:w="1560" w:type="dxa"/>
            <w:shd w:val="clear" w:color="auto" w:fill="D9D9D9" w:themeFill="background1" w:themeFillShade="D9"/>
            <w:vAlign w:val="center"/>
          </w:tcPr>
          <w:p w14:paraId="152749A0" w14:textId="7B11FA77" w:rsidR="00B95DE2" w:rsidRPr="00AA7925" w:rsidRDefault="00B95DE2" w:rsidP="00097C0C">
            <w:pPr>
              <w:jc w:val="center"/>
            </w:pPr>
            <w:r w:rsidRPr="003C2277">
              <w:t>CRCW12061K00FKEA</w:t>
            </w:r>
          </w:p>
        </w:tc>
        <w:tc>
          <w:tcPr>
            <w:tcW w:w="708" w:type="dxa"/>
            <w:shd w:val="clear" w:color="auto" w:fill="D9D9D9" w:themeFill="background1" w:themeFillShade="D9"/>
            <w:vAlign w:val="center"/>
          </w:tcPr>
          <w:p w14:paraId="1F40414A" w14:textId="2047CFE0" w:rsidR="00B95DE2" w:rsidRDefault="00B95DE2" w:rsidP="00097C0C">
            <w:pPr>
              <w:jc w:val="center"/>
            </w:pPr>
            <w:r>
              <w:t>2</w:t>
            </w:r>
          </w:p>
        </w:tc>
        <w:tc>
          <w:tcPr>
            <w:tcW w:w="2835" w:type="dxa"/>
            <w:shd w:val="clear" w:color="auto" w:fill="D9D9D9" w:themeFill="background1" w:themeFillShade="D9"/>
            <w:vAlign w:val="center"/>
          </w:tcPr>
          <w:p w14:paraId="7F157644" w14:textId="378E0A62" w:rsidR="00B95DE2" w:rsidRDefault="00B95DE2" w:rsidP="00097C0C">
            <w:pPr>
              <w:jc w:val="center"/>
            </w:pPr>
            <w:r>
              <w:t>1K current limiting and buzzer discharge resistors</w:t>
            </w:r>
          </w:p>
        </w:tc>
        <w:tc>
          <w:tcPr>
            <w:tcW w:w="3686" w:type="dxa"/>
            <w:shd w:val="clear" w:color="auto" w:fill="D9D9D9" w:themeFill="background1" w:themeFillShade="D9"/>
            <w:vAlign w:val="center"/>
          </w:tcPr>
          <w:p w14:paraId="75670C5B" w14:textId="3C659FA4" w:rsidR="00B95DE2" w:rsidRDefault="00B95DE2" w:rsidP="00A56B4F">
            <w:pPr>
              <w:jc w:val="center"/>
            </w:pPr>
            <w:r>
              <w:t>R2 discharges LS1 (buzzer) when Q1 (amplifier) turns off, since LS1 acts as capacitive load. R14 limits gate current of Q1 from MCU pin (PA18).</w:t>
            </w:r>
          </w:p>
        </w:tc>
      </w:tr>
      <w:tr w:rsidR="00B95DE2" w14:paraId="6B9B3B93" w14:textId="77777777" w:rsidTr="00A56B4F">
        <w:trPr>
          <w:cantSplit/>
          <w:trHeight w:val="1261"/>
        </w:trPr>
        <w:tc>
          <w:tcPr>
            <w:tcW w:w="562" w:type="dxa"/>
            <w:vMerge/>
            <w:shd w:val="clear" w:color="auto" w:fill="D9D9D9" w:themeFill="background1" w:themeFillShade="D9"/>
            <w:textDirection w:val="btLr"/>
          </w:tcPr>
          <w:p w14:paraId="23C7E055" w14:textId="77777777" w:rsidR="00B95DE2" w:rsidRPr="003C2277" w:rsidRDefault="00B95DE2" w:rsidP="0036083A">
            <w:pPr>
              <w:ind w:left="113" w:right="113"/>
              <w:jc w:val="center"/>
            </w:pPr>
          </w:p>
        </w:tc>
        <w:tc>
          <w:tcPr>
            <w:tcW w:w="1560" w:type="dxa"/>
            <w:shd w:val="clear" w:color="auto" w:fill="D9D9D9" w:themeFill="background1" w:themeFillShade="D9"/>
            <w:vAlign w:val="center"/>
          </w:tcPr>
          <w:p w14:paraId="45F5DEE4" w14:textId="24FDAA8A" w:rsidR="00B95DE2" w:rsidRPr="003C2277" w:rsidRDefault="006F0B3F" w:rsidP="00097C0C">
            <w:pPr>
              <w:jc w:val="center"/>
            </w:pPr>
            <w:r w:rsidRPr="006F0B3F">
              <w:t>RC1206FR-07100KL</w:t>
            </w:r>
          </w:p>
        </w:tc>
        <w:tc>
          <w:tcPr>
            <w:tcW w:w="708" w:type="dxa"/>
            <w:shd w:val="clear" w:color="auto" w:fill="D9D9D9" w:themeFill="background1" w:themeFillShade="D9"/>
            <w:vAlign w:val="center"/>
          </w:tcPr>
          <w:p w14:paraId="0474ABA5" w14:textId="32842CE7" w:rsidR="00B95DE2" w:rsidRDefault="006F0B3F" w:rsidP="00097C0C">
            <w:pPr>
              <w:jc w:val="center"/>
            </w:pPr>
            <w:r>
              <w:t>1</w:t>
            </w:r>
          </w:p>
        </w:tc>
        <w:tc>
          <w:tcPr>
            <w:tcW w:w="2835" w:type="dxa"/>
            <w:shd w:val="clear" w:color="auto" w:fill="D9D9D9" w:themeFill="background1" w:themeFillShade="D9"/>
            <w:vAlign w:val="center"/>
          </w:tcPr>
          <w:p w14:paraId="0AE9921E" w14:textId="38EDBDF3" w:rsidR="00B95DE2" w:rsidRDefault="006F0B3F" w:rsidP="00097C0C">
            <w:pPr>
              <w:jc w:val="center"/>
            </w:pPr>
            <w:r>
              <w:t>100K pull-down resistor</w:t>
            </w:r>
          </w:p>
        </w:tc>
        <w:tc>
          <w:tcPr>
            <w:tcW w:w="3686" w:type="dxa"/>
            <w:shd w:val="clear" w:color="auto" w:fill="D9D9D9" w:themeFill="background1" w:themeFillShade="D9"/>
            <w:vAlign w:val="center"/>
          </w:tcPr>
          <w:p w14:paraId="3D972CB7" w14:textId="6819AF44" w:rsidR="00B95DE2" w:rsidRDefault="006F0B3F" w:rsidP="00A56B4F">
            <w:pPr>
              <w:jc w:val="center"/>
            </w:pPr>
            <w:r>
              <w:t>Ensures MOSFET is in cutoff region unless PA18 is providing voltage</w:t>
            </w:r>
          </w:p>
        </w:tc>
      </w:tr>
      <w:tr w:rsidR="001F5F32" w14:paraId="23C52219" w14:textId="77777777" w:rsidTr="00A56B4F">
        <w:trPr>
          <w:cantSplit/>
          <w:trHeight w:val="1134"/>
        </w:trPr>
        <w:tc>
          <w:tcPr>
            <w:tcW w:w="562" w:type="dxa"/>
            <w:vMerge w:val="restart"/>
            <w:shd w:val="clear" w:color="auto" w:fill="auto"/>
            <w:textDirection w:val="btLr"/>
          </w:tcPr>
          <w:p w14:paraId="46C7D48B" w14:textId="3572302D" w:rsidR="001F5F32" w:rsidRPr="00476713" w:rsidRDefault="001F5F32" w:rsidP="0036083A">
            <w:pPr>
              <w:ind w:left="113" w:right="113"/>
              <w:jc w:val="center"/>
            </w:pPr>
            <w:r>
              <w:t>SD card</w:t>
            </w:r>
          </w:p>
        </w:tc>
        <w:tc>
          <w:tcPr>
            <w:tcW w:w="1560" w:type="dxa"/>
            <w:shd w:val="clear" w:color="auto" w:fill="auto"/>
            <w:vAlign w:val="center"/>
          </w:tcPr>
          <w:p w14:paraId="108A486D" w14:textId="091D5EBB" w:rsidR="001F5F32" w:rsidRPr="00AA7925" w:rsidRDefault="001F5F32" w:rsidP="00097C0C">
            <w:pPr>
              <w:jc w:val="center"/>
            </w:pPr>
            <w:r w:rsidRPr="00476713">
              <w:t>47219-2001</w:t>
            </w:r>
          </w:p>
        </w:tc>
        <w:tc>
          <w:tcPr>
            <w:tcW w:w="708" w:type="dxa"/>
            <w:shd w:val="clear" w:color="auto" w:fill="auto"/>
            <w:vAlign w:val="center"/>
          </w:tcPr>
          <w:p w14:paraId="24093472" w14:textId="2885C3E8" w:rsidR="001F5F32" w:rsidRDefault="001F5F32" w:rsidP="00097C0C">
            <w:pPr>
              <w:jc w:val="center"/>
            </w:pPr>
            <w:r>
              <w:t>1</w:t>
            </w:r>
          </w:p>
        </w:tc>
        <w:tc>
          <w:tcPr>
            <w:tcW w:w="2835" w:type="dxa"/>
            <w:shd w:val="clear" w:color="auto" w:fill="auto"/>
            <w:vAlign w:val="center"/>
          </w:tcPr>
          <w:p w14:paraId="102DD1C2" w14:textId="5500EA45" w:rsidR="001F5F32" w:rsidRDefault="001F5F32" w:rsidP="00097C0C">
            <w:pPr>
              <w:jc w:val="center"/>
            </w:pPr>
            <w:r>
              <w:t>SD card holder</w:t>
            </w:r>
          </w:p>
        </w:tc>
        <w:tc>
          <w:tcPr>
            <w:tcW w:w="3686" w:type="dxa"/>
            <w:shd w:val="clear" w:color="auto" w:fill="auto"/>
            <w:vAlign w:val="center"/>
          </w:tcPr>
          <w:p w14:paraId="48D4B8DF" w14:textId="26E16507" w:rsidR="001F5F32" w:rsidRDefault="001F5F32" w:rsidP="00A56B4F">
            <w:pPr>
              <w:jc w:val="center"/>
            </w:pPr>
            <w:r>
              <w:t>Chosen for its hinged design that should hold the SD card more firmly than a traditional SD card holder.</w:t>
            </w:r>
          </w:p>
        </w:tc>
      </w:tr>
      <w:tr w:rsidR="001F5F32" w14:paraId="555FBB64" w14:textId="77777777" w:rsidTr="00A56B4F">
        <w:trPr>
          <w:cantSplit/>
          <w:trHeight w:val="1134"/>
        </w:trPr>
        <w:tc>
          <w:tcPr>
            <w:tcW w:w="562" w:type="dxa"/>
            <w:vMerge/>
            <w:shd w:val="clear" w:color="auto" w:fill="auto"/>
            <w:textDirection w:val="btLr"/>
          </w:tcPr>
          <w:p w14:paraId="0CEAF5EB" w14:textId="77777777" w:rsidR="001F5F32" w:rsidRPr="005D2768" w:rsidRDefault="001F5F32" w:rsidP="0036083A">
            <w:pPr>
              <w:ind w:left="113" w:right="113"/>
              <w:jc w:val="center"/>
            </w:pPr>
          </w:p>
        </w:tc>
        <w:tc>
          <w:tcPr>
            <w:tcW w:w="1560" w:type="dxa"/>
            <w:shd w:val="clear" w:color="auto" w:fill="auto"/>
            <w:vAlign w:val="center"/>
          </w:tcPr>
          <w:p w14:paraId="5E4DCE96" w14:textId="0FF03341" w:rsidR="001F5F32" w:rsidRPr="00476713" w:rsidRDefault="001F5F32" w:rsidP="00097C0C">
            <w:pPr>
              <w:jc w:val="center"/>
            </w:pPr>
            <w:r w:rsidRPr="005D2768">
              <w:t>CRCW12062K20FKEA</w:t>
            </w:r>
          </w:p>
        </w:tc>
        <w:tc>
          <w:tcPr>
            <w:tcW w:w="708" w:type="dxa"/>
            <w:shd w:val="clear" w:color="auto" w:fill="auto"/>
            <w:vAlign w:val="center"/>
          </w:tcPr>
          <w:p w14:paraId="69FB4381" w14:textId="282BDAA7" w:rsidR="001F5F32" w:rsidRDefault="001F5F32" w:rsidP="00097C0C">
            <w:pPr>
              <w:jc w:val="center"/>
            </w:pPr>
            <w:r>
              <w:t>3</w:t>
            </w:r>
          </w:p>
        </w:tc>
        <w:tc>
          <w:tcPr>
            <w:tcW w:w="2835" w:type="dxa"/>
            <w:shd w:val="clear" w:color="auto" w:fill="auto"/>
            <w:vAlign w:val="center"/>
          </w:tcPr>
          <w:p w14:paraId="6759A518" w14:textId="4F51A499" w:rsidR="001F5F32" w:rsidRDefault="001F5F32" w:rsidP="00097C0C">
            <w:pPr>
              <w:jc w:val="center"/>
            </w:pPr>
            <w:r>
              <w:t>2.1kOhm resistor</w:t>
            </w:r>
          </w:p>
        </w:tc>
        <w:tc>
          <w:tcPr>
            <w:tcW w:w="3686" w:type="dxa"/>
            <w:vMerge w:val="restart"/>
            <w:shd w:val="clear" w:color="auto" w:fill="auto"/>
            <w:vAlign w:val="center"/>
          </w:tcPr>
          <w:p w14:paraId="751F85DF" w14:textId="216C3A24" w:rsidR="001F5F32" w:rsidRDefault="001F5F32" w:rsidP="00A56B4F">
            <w:pPr>
              <w:jc w:val="center"/>
            </w:pPr>
            <w:r>
              <w:t>Act as voltage divider to lower SPI levels from MCU to lower signal voltages for the SD card.</w:t>
            </w:r>
            <w:r w:rsidR="007903BB">
              <w:t xml:space="preserve"> Used as per </w:t>
            </w:r>
            <w:r w:rsidR="007903BB">
              <w:lastRenderedPageBreak/>
              <w:t xml:space="preserve">the </w:t>
            </w:r>
            <w:proofErr w:type="spellStart"/>
            <w:r w:rsidR="00B05A2A">
              <w:t>DFRobot</w:t>
            </w:r>
            <w:proofErr w:type="spellEnd"/>
            <w:r w:rsidR="00B05A2A">
              <w:t xml:space="preserve"> SD card shield schematic.</w:t>
            </w:r>
          </w:p>
        </w:tc>
      </w:tr>
      <w:tr w:rsidR="001F5F32" w14:paraId="32B804CA" w14:textId="77777777" w:rsidTr="00A56B4F">
        <w:trPr>
          <w:cantSplit/>
          <w:trHeight w:val="669"/>
        </w:trPr>
        <w:tc>
          <w:tcPr>
            <w:tcW w:w="562" w:type="dxa"/>
            <w:vMerge/>
            <w:shd w:val="clear" w:color="auto" w:fill="auto"/>
            <w:textDirection w:val="btLr"/>
          </w:tcPr>
          <w:p w14:paraId="2C21B4C7" w14:textId="77777777" w:rsidR="001F5F32" w:rsidRPr="00FC775E" w:rsidRDefault="001F5F32" w:rsidP="0036083A">
            <w:pPr>
              <w:ind w:left="113" w:right="113"/>
              <w:jc w:val="center"/>
            </w:pPr>
          </w:p>
        </w:tc>
        <w:tc>
          <w:tcPr>
            <w:tcW w:w="1560" w:type="dxa"/>
            <w:shd w:val="clear" w:color="auto" w:fill="auto"/>
            <w:vAlign w:val="center"/>
          </w:tcPr>
          <w:p w14:paraId="2987F870" w14:textId="57E5F62B" w:rsidR="001F5F32" w:rsidRPr="005D2768" w:rsidRDefault="001F5F32" w:rsidP="00097C0C">
            <w:pPr>
              <w:jc w:val="center"/>
            </w:pPr>
            <w:r w:rsidRPr="00FC775E">
              <w:t>CRCW12061K00FKEA</w:t>
            </w:r>
          </w:p>
        </w:tc>
        <w:tc>
          <w:tcPr>
            <w:tcW w:w="708" w:type="dxa"/>
            <w:shd w:val="clear" w:color="auto" w:fill="auto"/>
            <w:vAlign w:val="center"/>
          </w:tcPr>
          <w:p w14:paraId="6052B940" w14:textId="004A0A1A" w:rsidR="001F5F32" w:rsidRDefault="001F5F32" w:rsidP="00097C0C">
            <w:pPr>
              <w:jc w:val="center"/>
            </w:pPr>
            <w:r>
              <w:t>3</w:t>
            </w:r>
          </w:p>
        </w:tc>
        <w:tc>
          <w:tcPr>
            <w:tcW w:w="2835" w:type="dxa"/>
            <w:shd w:val="clear" w:color="auto" w:fill="auto"/>
            <w:vAlign w:val="center"/>
          </w:tcPr>
          <w:p w14:paraId="6099C0E9" w14:textId="010EF78C" w:rsidR="001F5F32" w:rsidRDefault="001F5F32" w:rsidP="00097C0C">
            <w:pPr>
              <w:jc w:val="center"/>
            </w:pPr>
            <w:r>
              <w:t>1kOhm resistor</w:t>
            </w:r>
          </w:p>
        </w:tc>
        <w:tc>
          <w:tcPr>
            <w:tcW w:w="3686" w:type="dxa"/>
            <w:vMerge/>
            <w:shd w:val="clear" w:color="auto" w:fill="auto"/>
            <w:vAlign w:val="center"/>
          </w:tcPr>
          <w:p w14:paraId="058AA3BC" w14:textId="77777777" w:rsidR="001F5F32" w:rsidRDefault="001F5F32" w:rsidP="00A56B4F">
            <w:pPr>
              <w:jc w:val="center"/>
            </w:pPr>
          </w:p>
        </w:tc>
      </w:tr>
      <w:tr w:rsidR="00C9353B" w14:paraId="7125D484" w14:textId="77777777" w:rsidTr="00A56B4F">
        <w:trPr>
          <w:cantSplit/>
          <w:trHeight w:val="707"/>
        </w:trPr>
        <w:tc>
          <w:tcPr>
            <w:tcW w:w="562" w:type="dxa"/>
            <w:vMerge/>
            <w:shd w:val="clear" w:color="auto" w:fill="auto"/>
            <w:textDirection w:val="btLr"/>
          </w:tcPr>
          <w:p w14:paraId="6FD19BA0" w14:textId="77777777" w:rsidR="00C9353B" w:rsidRPr="00EC3E44" w:rsidRDefault="00C9353B" w:rsidP="0036083A">
            <w:pPr>
              <w:ind w:left="113" w:right="113"/>
              <w:jc w:val="center"/>
            </w:pPr>
          </w:p>
        </w:tc>
        <w:tc>
          <w:tcPr>
            <w:tcW w:w="1560" w:type="dxa"/>
            <w:shd w:val="clear" w:color="auto" w:fill="auto"/>
            <w:vAlign w:val="center"/>
          </w:tcPr>
          <w:p w14:paraId="574C33F9" w14:textId="3A2C1181" w:rsidR="00C9353B" w:rsidRPr="00EC3E44" w:rsidRDefault="007114C9" w:rsidP="00097C0C">
            <w:pPr>
              <w:jc w:val="center"/>
            </w:pPr>
            <w:r w:rsidRPr="007114C9">
              <w:t>ERJ3EKF1002V</w:t>
            </w:r>
          </w:p>
        </w:tc>
        <w:tc>
          <w:tcPr>
            <w:tcW w:w="708" w:type="dxa"/>
            <w:shd w:val="clear" w:color="auto" w:fill="auto"/>
            <w:vAlign w:val="center"/>
          </w:tcPr>
          <w:p w14:paraId="2172B233" w14:textId="47A85196" w:rsidR="00C9353B" w:rsidRDefault="007114C9" w:rsidP="00097C0C">
            <w:pPr>
              <w:jc w:val="center"/>
            </w:pPr>
            <w:r>
              <w:t>4</w:t>
            </w:r>
          </w:p>
        </w:tc>
        <w:tc>
          <w:tcPr>
            <w:tcW w:w="2835" w:type="dxa"/>
            <w:shd w:val="clear" w:color="auto" w:fill="auto"/>
            <w:vAlign w:val="center"/>
          </w:tcPr>
          <w:p w14:paraId="482B00BB" w14:textId="60F54068" w:rsidR="00C9353B" w:rsidRDefault="007114C9" w:rsidP="00097C0C">
            <w:pPr>
              <w:jc w:val="center"/>
            </w:pPr>
            <w:r>
              <w:t xml:space="preserve">10kOhm </w:t>
            </w:r>
            <w:r w:rsidR="003307EF">
              <w:t>pullup</w:t>
            </w:r>
            <w:r w:rsidR="007903BB">
              <w:t xml:space="preserve"> resistors </w:t>
            </w:r>
          </w:p>
        </w:tc>
        <w:tc>
          <w:tcPr>
            <w:tcW w:w="3686" w:type="dxa"/>
            <w:shd w:val="clear" w:color="auto" w:fill="auto"/>
            <w:vAlign w:val="center"/>
          </w:tcPr>
          <w:p w14:paraId="34C7D43C" w14:textId="75224EF5" w:rsidR="00C9353B" w:rsidRDefault="007903BB" w:rsidP="00A56B4F">
            <w:pPr>
              <w:jc w:val="center"/>
            </w:pPr>
            <w:r>
              <w:t>Used as per the AliExpress SD card shield schematic</w:t>
            </w:r>
          </w:p>
        </w:tc>
      </w:tr>
      <w:tr w:rsidR="001F5F32" w14:paraId="33209F5B" w14:textId="77777777" w:rsidTr="00A56B4F">
        <w:trPr>
          <w:cantSplit/>
          <w:trHeight w:val="707"/>
        </w:trPr>
        <w:tc>
          <w:tcPr>
            <w:tcW w:w="562" w:type="dxa"/>
            <w:vMerge/>
            <w:shd w:val="clear" w:color="auto" w:fill="auto"/>
            <w:textDirection w:val="btLr"/>
          </w:tcPr>
          <w:p w14:paraId="0E3919C7" w14:textId="77777777" w:rsidR="001F5F32" w:rsidRPr="00EC3E44" w:rsidRDefault="001F5F32" w:rsidP="0036083A">
            <w:pPr>
              <w:ind w:left="113" w:right="113"/>
              <w:jc w:val="center"/>
            </w:pPr>
          </w:p>
        </w:tc>
        <w:tc>
          <w:tcPr>
            <w:tcW w:w="1560" w:type="dxa"/>
            <w:shd w:val="clear" w:color="auto" w:fill="auto"/>
            <w:vAlign w:val="center"/>
          </w:tcPr>
          <w:p w14:paraId="0B835280" w14:textId="0D9452CC" w:rsidR="001F5F32" w:rsidRPr="00FC775E" w:rsidRDefault="001F5F32" w:rsidP="00097C0C">
            <w:pPr>
              <w:jc w:val="center"/>
            </w:pPr>
            <w:r w:rsidRPr="00EC3E44">
              <w:t>C0402C104K8PACTU</w:t>
            </w:r>
          </w:p>
        </w:tc>
        <w:tc>
          <w:tcPr>
            <w:tcW w:w="708" w:type="dxa"/>
            <w:shd w:val="clear" w:color="auto" w:fill="auto"/>
            <w:vAlign w:val="center"/>
          </w:tcPr>
          <w:p w14:paraId="4800A30F" w14:textId="19C70D11" w:rsidR="001F5F32" w:rsidRDefault="001F5F32" w:rsidP="00097C0C">
            <w:pPr>
              <w:jc w:val="center"/>
            </w:pPr>
            <w:r>
              <w:t>1</w:t>
            </w:r>
          </w:p>
        </w:tc>
        <w:tc>
          <w:tcPr>
            <w:tcW w:w="2835" w:type="dxa"/>
            <w:shd w:val="clear" w:color="auto" w:fill="auto"/>
            <w:vAlign w:val="center"/>
          </w:tcPr>
          <w:p w14:paraId="5B7C56E1" w14:textId="3AE3076C" w:rsidR="001F5F32" w:rsidRDefault="001F5F32" w:rsidP="00097C0C">
            <w:pPr>
              <w:jc w:val="center"/>
            </w:pPr>
            <w:r>
              <w:t>Decoupling capacitor</w:t>
            </w:r>
          </w:p>
        </w:tc>
        <w:tc>
          <w:tcPr>
            <w:tcW w:w="3686" w:type="dxa"/>
            <w:shd w:val="clear" w:color="auto" w:fill="auto"/>
            <w:vAlign w:val="center"/>
          </w:tcPr>
          <w:p w14:paraId="4C1DED2C" w14:textId="6E0FFEB4" w:rsidR="001F5F32" w:rsidRDefault="001F5F32" w:rsidP="00A56B4F">
            <w:pPr>
              <w:jc w:val="center"/>
            </w:pPr>
            <w:r>
              <w:t>Decouples SD card supply from board-wide 3V3 rail.</w:t>
            </w:r>
          </w:p>
        </w:tc>
      </w:tr>
      <w:tr w:rsidR="001F5F32" w14:paraId="5E7E219D" w14:textId="77777777" w:rsidTr="00A56B4F">
        <w:trPr>
          <w:cantSplit/>
          <w:trHeight w:val="1397"/>
        </w:trPr>
        <w:tc>
          <w:tcPr>
            <w:tcW w:w="562" w:type="dxa"/>
            <w:vMerge w:val="restart"/>
            <w:shd w:val="clear" w:color="auto" w:fill="D9D9D9" w:themeFill="background1" w:themeFillShade="D9"/>
            <w:textDirection w:val="btLr"/>
          </w:tcPr>
          <w:p w14:paraId="0561CC59" w14:textId="25BDF6BE" w:rsidR="001F5F32" w:rsidRPr="00262BBB" w:rsidRDefault="001F5F32" w:rsidP="0036083A">
            <w:pPr>
              <w:ind w:left="113" w:right="113"/>
              <w:jc w:val="center"/>
            </w:pPr>
            <w:r>
              <w:t>SBG + UART to RS-232 converter</w:t>
            </w:r>
          </w:p>
        </w:tc>
        <w:tc>
          <w:tcPr>
            <w:tcW w:w="1560" w:type="dxa"/>
            <w:shd w:val="clear" w:color="auto" w:fill="D9D9D9" w:themeFill="background1" w:themeFillShade="D9"/>
            <w:vAlign w:val="center"/>
          </w:tcPr>
          <w:p w14:paraId="4BE8F2A9" w14:textId="12947C34" w:rsidR="001F5F32" w:rsidRPr="00EC3E44" w:rsidRDefault="001F5F32" w:rsidP="00097C0C">
            <w:pPr>
              <w:jc w:val="center"/>
            </w:pPr>
            <w:r w:rsidRPr="00262BBB">
              <w:t>SBG Ellipse2-N</w:t>
            </w:r>
            <w:r w:rsidR="001C3589">
              <w:t>-G4A3-B1</w:t>
            </w:r>
          </w:p>
        </w:tc>
        <w:tc>
          <w:tcPr>
            <w:tcW w:w="708" w:type="dxa"/>
            <w:shd w:val="clear" w:color="auto" w:fill="D9D9D9" w:themeFill="background1" w:themeFillShade="D9"/>
            <w:vAlign w:val="center"/>
          </w:tcPr>
          <w:p w14:paraId="42B21DD4" w14:textId="4F1B0A8F" w:rsidR="001F5F32" w:rsidRDefault="001F5F32" w:rsidP="00097C0C">
            <w:pPr>
              <w:jc w:val="center"/>
            </w:pPr>
            <w:r>
              <w:t>1</w:t>
            </w:r>
          </w:p>
        </w:tc>
        <w:tc>
          <w:tcPr>
            <w:tcW w:w="2835" w:type="dxa"/>
            <w:shd w:val="clear" w:color="auto" w:fill="D9D9D9" w:themeFill="background1" w:themeFillShade="D9"/>
            <w:vAlign w:val="center"/>
          </w:tcPr>
          <w:p w14:paraId="462F1F17" w14:textId="2C2D05E8" w:rsidR="001F5F32" w:rsidRDefault="001F5F32" w:rsidP="00097C0C">
            <w:pPr>
              <w:jc w:val="center"/>
            </w:pPr>
            <w:r>
              <w:t>SBG sensor package</w:t>
            </w:r>
          </w:p>
        </w:tc>
        <w:tc>
          <w:tcPr>
            <w:tcW w:w="3686" w:type="dxa"/>
            <w:shd w:val="clear" w:color="auto" w:fill="D9D9D9" w:themeFill="background1" w:themeFillShade="D9"/>
            <w:vAlign w:val="center"/>
          </w:tcPr>
          <w:p w14:paraId="18C87D5D" w14:textId="1FADC341" w:rsidR="001F5F32" w:rsidRDefault="001F5F32" w:rsidP="00A56B4F">
            <w:pPr>
              <w:jc w:val="center"/>
            </w:pPr>
            <w:r>
              <w:t>Provided by sponsor, contains accelerometer, barometer, gyroscope, magnetometer, and GPS as well as a common filter to ensure accurate sensor data.</w:t>
            </w:r>
          </w:p>
        </w:tc>
      </w:tr>
      <w:tr w:rsidR="001F5F32" w14:paraId="69EE6EB5" w14:textId="77777777" w:rsidTr="00A56B4F">
        <w:trPr>
          <w:cantSplit/>
          <w:trHeight w:val="837"/>
        </w:trPr>
        <w:tc>
          <w:tcPr>
            <w:tcW w:w="562" w:type="dxa"/>
            <w:vMerge/>
            <w:shd w:val="clear" w:color="auto" w:fill="D9D9D9" w:themeFill="background1" w:themeFillShade="D9"/>
            <w:textDirection w:val="btLr"/>
          </w:tcPr>
          <w:p w14:paraId="0B943645" w14:textId="77777777" w:rsidR="001F5F32" w:rsidRPr="00A933CE" w:rsidRDefault="001F5F32" w:rsidP="0036083A">
            <w:pPr>
              <w:ind w:left="113" w:right="113"/>
              <w:jc w:val="center"/>
            </w:pPr>
          </w:p>
        </w:tc>
        <w:tc>
          <w:tcPr>
            <w:tcW w:w="1560" w:type="dxa"/>
            <w:shd w:val="clear" w:color="auto" w:fill="D9D9D9" w:themeFill="background1" w:themeFillShade="D9"/>
            <w:vAlign w:val="center"/>
          </w:tcPr>
          <w:p w14:paraId="58F0D827" w14:textId="51C19C40" w:rsidR="001F5F32" w:rsidRPr="00262BBB" w:rsidRDefault="001F5F32" w:rsidP="00097C0C">
            <w:pPr>
              <w:jc w:val="center"/>
            </w:pPr>
            <w:r w:rsidRPr="00A933CE">
              <w:t>MAX3232EUE+T</w:t>
            </w:r>
          </w:p>
        </w:tc>
        <w:tc>
          <w:tcPr>
            <w:tcW w:w="708" w:type="dxa"/>
            <w:shd w:val="clear" w:color="auto" w:fill="D9D9D9" w:themeFill="background1" w:themeFillShade="D9"/>
            <w:vAlign w:val="center"/>
          </w:tcPr>
          <w:p w14:paraId="2AA13C24" w14:textId="52B90760" w:rsidR="001F5F32" w:rsidRDefault="001F5F32" w:rsidP="00097C0C">
            <w:pPr>
              <w:jc w:val="center"/>
            </w:pPr>
            <w:r>
              <w:t>1</w:t>
            </w:r>
          </w:p>
        </w:tc>
        <w:tc>
          <w:tcPr>
            <w:tcW w:w="2835" w:type="dxa"/>
            <w:shd w:val="clear" w:color="auto" w:fill="D9D9D9" w:themeFill="background1" w:themeFillShade="D9"/>
            <w:vAlign w:val="center"/>
          </w:tcPr>
          <w:p w14:paraId="068D011B" w14:textId="3A4F1527" w:rsidR="001F5F32" w:rsidRDefault="001F5F32" w:rsidP="00097C0C">
            <w:pPr>
              <w:jc w:val="center"/>
            </w:pPr>
            <w:r>
              <w:t>UART to RS-232 converter</w:t>
            </w:r>
          </w:p>
        </w:tc>
        <w:tc>
          <w:tcPr>
            <w:tcW w:w="3686" w:type="dxa"/>
            <w:shd w:val="clear" w:color="auto" w:fill="D9D9D9" w:themeFill="background1" w:themeFillShade="D9"/>
            <w:vAlign w:val="center"/>
          </w:tcPr>
          <w:p w14:paraId="6A701BFB" w14:textId="4C871C7C" w:rsidR="001F5F32" w:rsidRDefault="001F5F32" w:rsidP="00A56B4F">
            <w:pPr>
              <w:jc w:val="center"/>
            </w:pPr>
            <w:r>
              <w:t>Required since SBG uses RS-232 whereas MCU is only capable of UART.</w:t>
            </w:r>
          </w:p>
        </w:tc>
      </w:tr>
      <w:tr w:rsidR="001F5F32" w14:paraId="5520A642" w14:textId="77777777" w:rsidTr="00A56B4F">
        <w:trPr>
          <w:cantSplit/>
          <w:trHeight w:val="706"/>
        </w:trPr>
        <w:tc>
          <w:tcPr>
            <w:tcW w:w="562" w:type="dxa"/>
            <w:vMerge/>
            <w:shd w:val="clear" w:color="auto" w:fill="D9D9D9" w:themeFill="background1" w:themeFillShade="D9"/>
            <w:textDirection w:val="btLr"/>
          </w:tcPr>
          <w:p w14:paraId="356EFB75" w14:textId="77777777" w:rsidR="001F5F32" w:rsidRPr="00EC5379" w:rsidRDefault="001F5F32" w:rsidP="0036083A">
            <w:pPr>
              <w:ind w:left="113" w:right="113"/>
              <w:jc w:val="center"/>
            </w:pPr>
          </w:p>
        </w:tc>
        <w:tc>
          <w:tcPr>
            <w:tcW w:w="1560" w:type="dxa"/>
            <w:shd w:val="clear" w:color="auto" w:fill="D9D9D9" w:themeFill="background1" w:themeFillShade="D9"/>
            <w:vAlign w:val="center"/>
          </w:tcPr>
          <w:p w14:paraId="40CFA20F" w14:textId="28EA092E" w:rsidR="001F5F32" w:rsidRPr="00A933CE" w:rsidRDefault="001F5F32" w:rsidP="00EC5379">
            <w:pPr>
              <w:jc w:val="center"/>
            </w:pPr>
            <w:r w:rsidRPr="00EC5379">
              <w:t>C0402C104K8PACTU</w:t>
            </w:r>
          </w:p>
        </w:tc>
        <w:tc>
          <w:tcPr>
            <w:tcW w:w="708" w:type="dxa"/>
            <w:shd w:val="clear" w:color="auto" w:fill="D9D9D9" w:themeFill="background1" w:themeFillShade="D9"/>
            <w:vAlign w:val="center"/>
          </w:tcPr>
          <w:p w14:paraId="7888F71B" w14:textId="39A3A451" w:rsidR="001F5F32" w:rsidRDefault="001C3589" w:rsidP="00EC5379">
            <w:pPr>
              <w:jc w:val="center"/>
            </w:pPr>
            <w:r>
              <w:t>1</w:t>
            </w:r>
          </w:p>
        </w:tc>
        <w:tc>
          <w:tcPr>
            <w:tcW w:w="2835" w:type="dxa"/>
            <w:shd w:val="clear" w:color="auto" w:fill="D9D9D9" w:themeFill="background1" w:themeFillShade="D9"/>
            <w:vAlign w:val="center"/>
          </w:tcPr>
          <w:p w14:paraId="397CC8F6" w14:textId="55E38AF8" w:rsidR="001F5F32" w:rsidRDefault="001F5F32" w:rsidP="00EC5379">
            <w:pPr>
              <w:jc w:val="center"/>
            </w:pPr>
            <w:r>
              <w:t>Decoupling capacitor</w:t>
            </w:r>
          </w:p>
        </w:tc>
        <w:tc>
          <w:tcPr>
            <w:tcW w:w="3686" w:type="dxa"/>
            <w:shd w:val="clear" w:color="auto" w:fill="D9D9D9" w:themeFill="background1" w:themeFillShade="D9"/>
            <w:vAlign w:val="center"/>
          </w:tcPr>
          <w:p w14:paraId="03364C7A" w14:textId="15573A3E" w:rsidR="001F5F32" w:rsidRDefault="001F5F32" w:rsidP="00A56B4F">
            <w:pPr>
              <w:jc w:val="center"/>
            </w:pPr>
            <w:r>
              <w:t>Decouples MAX3232 from board-wide 5V rail.</w:t>
            </w:r>
          </w:p>
        </w:tc>
      </w:tr>
      <w:tr w:rsidR="001F5F32" w14:paraId="1EFD0C75" w14:textId="77777777" w:rsidTr="00A56B4F">
        <w:trPr>
          <w:cantSplit/>
          <w:trHeight w:val="689"/>
        </w:trPr>
        <w:tc>
          <w:tcPr>
            <w:tcW w:w="562" w:type="dxa"/>
            <w:vMerge/>
            <w:shd w:val="clear" w:color="auto" w:fill="D9D9D9" w:themeFill="background1" w:themeFillShade="D9"/>
            <w:textDirection w:val="btLr"/>
          </w:tcPr>
          <w:p w14:paraId="0EABF3D5" w14:textId="77777777" w:rsidR="001F5F32" w:rsidRPr="00A42291" w:rsidRDefault="001F5F32" w:rsidP="0036083A">
            <w:pPr>
              <w:ind w:left="113" w:right="113"/>
              <w:jc w:val="center"/>
            </w:pPr>
          </w:p>
        </w:tc>
        <w:tc>
          <w:tcPr>
            <w:tcW w:w="1560" w:type="dxa"/>
            <w:shd w:val="clear" w:color="auto" w:fill="D9D9D9" w:themeFill="background1" w:themeFillShade="D9"/>
            <w:vAlign w:val="center"/>
          </w:tcPr>
          <w:p w14:paraId="5EF9C1B0" w14:textId="41239F88" w:rsidR="001F5F32" w:rsidRPr="00EC5379" w:rsidRDefault="001F5F32" w:rsidP="00EC5379">
            <w:pPr>
              <w:jc w:val="center"/>
            </w:pPr>
            <w:r w:rsidRPr="00A42291">
              <w:t>GRM31CR71H475KA12L</w:t>
            </w:r>
          </w:p>
        </w:tc>
        <w:tc>
          <w:tcPr>
            <w:tcW w:w="708" w:type="dxa"/>
            <w:shd w:val="clear" w:color="auto" w:fill="D9D9D9" w:themeFill="background1" w:themeFillShade="D9"/>
            <w:vAlign w:val="center"/>
          </w:tcPr>
          <w:p w14:paraId="2E887101" w14:textId="49F3BBAC" w:rsidR="001F5F32" w:rsidRDefault="001F5F32" w:rsidP="00EC5379">
            <w:pPr>
              <w:jc w:val="center"/>
            </w:pPr>
            <w:r>
              <w:t>1</w:t>
            </w:r>
          </w:p>
        </w:tc>
        <w:tc>
          <w:tcPr>
            <w:tcW w:w="2835" w:type="dxa"/>
            <w:shd w:val="clear" w:color="auto" w:fill="D9D9D9" w:themeFill="background1" w:themeFillShade="D9"/>
            <w:vAlign w:val="center"/>
          </w:tcPr>
          <w:p w14:paraId="4363F4B3" w14:textId="283E055F" w:rsidR="001F5F32" w:rsidRDefault="001F5F32" w:rsidP="00EC5379">
            <w:pPr>
              <w:jc w:val="center"/>
            </w:pPr>
            <w:r>
              <w:t>4.7uF capacitor</w:t>
            </w:r>
          </w:p>
        </w:tc>
        <w:tc>
          <w:tcPr>
            <w:tcW w:w="3686" w:type="dxa"/>
            <w:vMerge w:val="restart"/>
            <w:shd w:val="clear" w:color="auto" w:fill="D9D9D9" w:themeFill="background1" w:themeFillShade="D9"/>
            <w:vAlign w:val="center"/>
          </w:tcPr>
          <w:p w14:paraId="6CAF5FDA" w14:textId="45682802" w:rsidR="001F5F32" w:rsidRDefault="001F5F32" w:rsidP="00A56B4F">
            <w:pPr>
              <w:jc w:val="center"/>
            </w:pPr>
            <w:r>
              <w:t>All four of these capacitors were chosen as per the MAX3232’s datasheet.</w:t>
            </w:r>
          </w:p>
        </w:tc>
      </w:tr>
      <w:tr w:rsidR="001F5F32" w14:paraId="25396103" w14:textId="77777777" w:rsidTr="00A56B4F">
        <w:trPr>
          <w:cantSplit/>
          <w:trHeight w:val="699"/>
        </w:trPr>
        <w:tc>
          <w:tcPr>
            <w:tcW w:w="562" w:type="dxa"/>
            <w:vMerge/>
            <w:shd w:val="clear" w:color="auto" w:fill="auto"/>
            <w:textDirection w:val="btLr"/>
          </w:tcPr>
          <w:p w14:paraId="041B0896" w14:textId="77777777" w:rsidR="001F5F32" w:rsidRPr="00A42291" w:rsidRDefault="001F5F32" w:rsidP="0036083A">
            <w:pPr>
              <w:ind w:left="113" w:right="113"/>
              <w:jc w:val="center"/>
            </w:pPr>
          </w:p>
        </w:tc>
        <w:tc>
          <w:tcPr>
            <w:tcW w:w="1560" w:type="dxa"/>
            <w:shd w:val="clear" w:color="auto" w:fill="D9D9D9" w:themeFill="background1" w:themeFillShade="D9"/>
            <w:vAlign w:val="center"/>
          </w:tcPr>
          <w:p w14:paraId="6238CA63" w14:textId="35A7DECC" w:rsidR="001F5F32" w:rsidRPr="00A42291" w:rsidRDefault="001F5F32" w:rsidP="00EC5379">
            <w:pPr>
              <w:jc w:val="center"/>
            </w:pPr>
            <w:r w:rsidRPr="00A42291">
              <w:t>12061C334KAZ2A</w:t>
            </w:r>
          </w:p>
        </w:tc>
        <w:tc>
          <w:tcPr>
            <w:tcW w:w="708" w:type="dxa"/>
            <w:shd w:val="clear" w:color="auto" w:fill="D9D9D9" w:themeFill="background1" w:themeFillShade="D9"/>
            <w:vAlign w:val="center"/>
          </w:tcPr>
          <w:p w14:paraId="37B91C4B" w14:textId="7A2FC689" w:rsidR="001F5F32" w:rsidRDefault="001F5F32" w:rsidP="00EC5379">
            <w:pPr>
              <w:jc w:val="center"/>
            </w:pPr>
            <w:r>
              <w:t>3</w:t>
            </w:r>
          </w:p>
        </w:tc>
        <w:tc>
          <w:tcPr>
            <w:tcW w:w="2835" w:type="dxa"/>
            <w:shd w:val="clear" w:color="auto" w:fill="D9D9D9" w:themeFill="background1" w:themeFillShade="D9"/>
            <w:vAlign w:val="center"/>
          </w:tcPr>
          <w:p w14:paraId="537F4B67" w14:textId="12557DE9" w:rsidR="001F5F32" w:rsidRDefault="001F5F32" w:rsidP="00EC5379">
            <w:pPr>
              <w:jc w:val="center"/>
            </w:pPr>
            <w:r>
              <w:t>330nF capacitor</w:t>
            </w:r>
          </w:p>
        </w:tc>
        <w:tc>
          <w:tcPr>
            <w:tcW w:w="3686" w:type="dxa"/>
            <w:vMerge/>
            <w:shd w:val="clear" w:color="auto" w:fill="auto"/>
            <w:vAlign w:val="center"/>
          </w:tcPr>
          <w:p w14:paraId="557C864F" w14:textId="77777777" w:rsidR="001F5F32" w:rsidRDefault="001F5F32" w:rsidP="00A56B4F">
            <w:pPr>
              <w:jc w:val="center"/>
            </w:pPr>
          </w:p>
        </w:tc>
      </w:tr>
      <w:tr w:rsidR="001470C1" w14:paraId="1B478DEC" w14:textId="77777777" w:rsidTr="00A56B4F">
        <w:trPr>
          <w:cantSplit/>
          <w:trHeight w:val="1276"/>
        </w:trPr>
        <w:tc>
          <w:tcPr>
            <w:tcW w:w="562" w:type="dxa"/>
            <w:vMerge w:val="restart"/>
            <w:shd w:val="clear" w:color="auto" w:fill="auto"/>
            <w:textDirection w:val="btLr"/>
          </w:tcPr>
          <w:p w14:paraId="5C131084" w14:textId="34430C07" w:rsidR="001470C1" w:rsidRPr="00A42291" w:rsidRDefault="001470C1" w:rsidP="009416EF">
            <w:pPr>
              <w:ind w:left="113" w:right="113"/>
              <w:jc w:val="center"/>
            </w:pPr>
            <w:r>
              <w:t>Reset switch</w:t>
            </w:r>
          </w:p>
        </w:tc>
        <w:tc>
          <w:tcPr>
            <w:tcW w:w="1560" w:type="dxa"/>
            <w:shd w:val="clear" w:color="auto" w:fill="auto"/>
            <w:vAlign w:val="center"/>
          </w:tcPr>
          <w:p w14:paraId="626D8186" w14:textId="0B3147B5" w:rsidR="001470C1" w:rsidRPr="00A42291" w:rsidRDefault="001470C1" w:rsidP="009416EF">
            <w:pPr>
              <w:jc w:val="center"/>
            </w:pPr>
            <w:r w:rsidRPr="008B090D">
              <w:t>A6H-2102</w:t>
            </w:r>
          </w:p>
        </w:tc>
        <w:tc>
          <w:tcPr>
            <w:tcW w:w="708" w:type="dxa"/>
            <w:shd w:val="clear" w:color="auto" w:fill="auto"/>
            <w:vAlign w:val="center"/>
          </w:tcPr>
          <w:p w14:paraId="1E0EEF43" w14:textId="7C989217" w:rsidR="001470C1" w:rsidRDefault="001470C1" w:rsidP="009416EF">
            <w:pPr>
              <w:jc w:val="center"/>
            </w:pPr>
            <w:r>
              <w:t>1</w:t>
            </w:r>
          </w:p>
        </w:tc>
        <w:tc>
          <w:tcPr>
            <w:tcW w:w="2835" w:type="dxa"/>
            <w:shd w:val="clear" w:color="auto" w:fill="auto"/>
            <w:vAlign w:val="center"/>
          </w:tcPr>
          <w:p w14:paraId="3DFDA14D" w14:textId="0429640F" w:rsidR="001470C1" w:rsidRDefault="001470C1" w:rsidP="009416EF">
            <w:pPr>
              <w:jc w:val="center"/>
            </w:pPr>
            <w:r>
              <w:t>Reset switch</w:t>
            </w:r>
          </w:p>
        </w:tc>
        <w:tc>
          <w:tcPr>
            <w:tcW w:w="3686" w:type="dxa"/>
            <w:shd w:val="clear" w:color="auto" w:fill="auto"/>
            <w:vAlign w:val="center"/>
          </w:tcPr>
          <w:p w14:paraId="4621D725" w14:textId="42F055E9" w:rsidR="001470C1" w:rsidRDefault="001470C1" w:rsidP="00A56B4F">
            <w:pPr>
              <w:jc w:val="center"/>
            </w:pPr>
            <w:r>
              <w:t>Dip switch chosen instead of momentary to prevent accidental actuation on impact or from acceleration.</w:t>
            </w:r>
          </w:p>
        </w:tc>
      </w:tr>
      <w:tr w:rsidR="001470C1" w14:paraId="357F25E8" w14:textId="77777777" w:rsidTr="00A56B4F">
        <w:trPr>
          <w:cantSplit/>
          <w:trHeight w:val="1252"/>
        </w:trPr>
        <w:tc>
          <w:tcPr>
            <w:tcW w:w="562" w:type="dxa"/>
            <w:vMerge/>
            <w:shd w:val="clear" w:color="auto" w:fill="auto"/>
            <w:textDirection w:val="btLr"/>
          </w:tcPr>
          <w:p w14:paraId="7431AB63" w14:textId="77777777" w:rsidR="001470C1" w:rsidRPr="00A42291" w:rsidRDefault="001470C1" w:rsidP="009416EF">
            <w:pPr>
              <w:ind w:left="113" w:right="113"/>
              <w:jc w:val="center"/>
            </w:pPr>
          </w:p>
        </w:tc>
        <w:tc>
          <w:tcPr>
            <w:tcW w:w="1560" w:type="dxa"/>
            <w:shd w:val="clear" w:color="auto" w:fill="auto"/>
            <w:vAlign w:val="center"/>
          </w:tcPr>
          <w:p w14:paraId="3088DB51" w14:textId="0779FEC1" w:rsidR="001470C1" w:rsidRPr="00A42291" w:rsidRDefault="001470C1" w:rsidP="009416EF">
            <w:pPr>
              <w:jc w:val="center"/>
            </w:pPr>
            <w:r w:rsidRPr="00AD7B04">
              <w:t>ERJ3EKF1002V</w:t>
            </w:r>
          </w:p>
        </w:tc>
        <w:tc>
          <w:tcPr>
            <w:tcW w:w="708" w:type="dxa"/>
            <w:shd w:val="clear" w:color="auto" w:fill="auto"/>
            <w:vAlign w:val="center"/>
          </w:tcPr>
          <w:p w14:paraId="0D529110" w14:textId="7BAEF016" w:rsidR="001470C1" w:rsidRDefault="001470C1" w:rsidP="009416EF">
            <w:pPr>
              <w:jc w:val="center"/>
            </w:pPr>
            <w:r>
              <w:t>1</w:t>
            </w:r>
          </w:p>
        </w:tc>
        <w:tc>
          <w:tcPr>
            <w:tcW w:w="2835" w:type="dxa"/>
            <w:shd w:val="clear" w:color="auto" w:fill="auto"/>
            <w:vAlign w:val="center"/>
          </w:tcPr>
          <w:p w14:paraId="3393D619" w14:textId="1E12B4D1" w:rsidR="001470C1" w:rsidRDefault="001470C1" w:rsidP="009416EF">
            <w:pPr>
              <w:jc w:val="center"/>
            </w:pPr>
            <w:r>
              <w:t xml:space="preserve">10kOhm </w:t>
            </w:r>
            <w:r w:rsidR="003307EF">
              <w:t>pullup</w:t>
            </w:r>
            <w:r>
              <w:t xml:space="preserve"> resistor</w:t>
            </w:r>
          </w:p>
        </w:tc>
        <w:tc>
          <w:tcPr>
            <w:tcW w:w="3686" w:type="dxa"/>
            <w:shd w:val="clear" w:color="auto" w:fill="auto"/>
            <w:vAlign w:val="center"/>
          </w:tcPr>
          <w:p w14:paraId="49895B44" w14:textId="684791ED" w:rsidR="001470C1" w:rsidRDefault="001470C1" w:rsidP="00A56B4F">
            <w:pPr>
              <w:jc w:val="center"/>
            </w:pPr>
            <w:r>
              <w:t>Pulls up RESETN pin of MCU until dip switch closes at which point it limits current flow from the 3V3 rail to GND to 0.33mA.</w:t>
            </w:r>
          </w:p>
        </w:tc>
      </w:tr>
      <w:tr w:rsidR="00514463" w14:paraId="379ACECA" w14:textId="77777777" w:rsidTr="00A56B4F">
        <w:trPr>
          <w:cantSplit/>
          <w:trHeight w:val="702"/>
        </w:trPr>
        <w:tc>
          <w:tcPr>
            <w:tcW w:w="562" w:type="dxa"/>
            <w:vMerge/>
            <w:shd w:val="clear" w:color="auto" w:fill="auto"/>
            <w:textDirection w:val="btLr"/>
          </w:tcPr>
          <w:p w14:paraId="0794504F" w14:textId="77777777" w:rsidR="00514463" w:rsidRPr="00A42291" w:rsidRDefault="00514463" w:rsidP="009416EF">
            <w:pPr>
              <w:ind w:left="113" w:right="113"/>
              <w:jc w:val="center"/>
            </w:pPr>
          </w:p>
        </w:tc>
        <w:tc>
          <w:tcPr>
            <w:tcW w:w="1560" w:type="dxa"/>
            <w:shd w:val="clear" w:color="auto" w:fill="auto"/>
            <w:vAlign w:val="center"/>
          </w:tcPr>
          <w:p w14:paraId="5FD99F1E" w14:textId="3BDDEFB4" w:rsidR="00514463" w:rsidRPr="00A42291" w:rsidRDefault="00514463" w:rsidP="009416EF">
            <w:pPr>
              <w:jc w:val="center"/>
            </w:pPr>
            <w:r w:rsidRPr="00011D4E">
              <w:t>C0402C104K8PACTU</w:t>
            </w:r>
          </w:p>
        </w:tc>
        <w:tc>
          <w:tcPr>
            <w:tcW w:w="708" w:type="dxa"/>
            <w:shd w:val="clear" w:color="auto" w:fill="auto"/>
            <w:vAlign w:val="center"/>
          </w:tcPr>
          <w:p w14:paraId="3ABA397C" w14:textId="4C41AFC8" w:rsidR="00514463" w:rsidRDefault="00514463" w:rsidP="009416EF">
            <w:pPr>
              <w:jc w:val="center"/>
            </w:pPr>
            <w:r>
              <w:t>1</w:t>
            </w:r>
          </w:p>
        </w:tc>
        <w:tc>
          <w:tcPr>
            <w:tcW w:w="2835" w:type="dxa"/>
            <w:shd w:val="clear" w:color="auto" w:fill="auto"/>
            <w:vAlign w:val="center"/>
          </w:tcPr>
          <w:p w14:paraId="153C1FFE" w14:textId="7D646DA2" w:rsidR="00514463" w:rsidRDefault="00514463" w:rsidP="009416EF">
            <w:pPr>
              <w:jc w:val="center"/>
            </w:pPr>
            <w:r>
              <w:t>100nF filter capacitor</w:t>
            </w:r>
          </w:p>
        </w:tc>
        <w:tc>
          <w:tcPr>
            <w:tcW w:w="3686" w:type="dxa"/>
            <w:vMerge w:val="restart"/>
            <w:shd w:val="clear" w:color="auto" w:fill="auto"/>
            <w:vAlign w:val="center"/>
          </w:tcPr>
          <w:p w14:paraId="3EA413DD" w14:textId="5E7F22ED" w:rsidR="00514463" w:rsidRDefault="00514463" w:rsidP="00A56B4F">
            <w:pPr>
              <w:jc w:val="center"/>
            </w:pPr>
            <w:r>
              <w:t xml:space="preserve">RC filter to prevent noise on </w:t>
            </w:r>
            <w:r w:rsidR="00E55182">
              <w:t xml:space="preserve">the RESETN net. Capacitor also limits helps dampen </w:t>
            </w:r>
            <w:r w:rsidR="000C621A">
              <w:t>current flow when SW1 closes and RESETN is pulled low.</w:t>
            </w:r>
          </w:p>
        </w:tc>
      </w:tr>
      <w:tr w:rsidR="00514463" w14:paraId="3F824DF1" w14:textId="77777777" w:rsidTr="000B263A">
        <w:trPr>
          <w:cantSplit/>
          <w:trHeight w:val="702"/>
        </w:trPr>
        <w:tc>
          <w:tcPr>
            <w:tcW w:w="562" w:type="dxa"/>
            <w:vMerge/>
            <w:shd w:val="clear" w:color="auto" w:fill="auto"/>
            <w:textDirection w:val="btLr"/>
          </w:tcPr>
          <w:p w14:paraId="71437449" w14:textId="77777777" w:rsidR="00514463" w:rsidRPr="00A42291" w:rsidRDefault="00514463" w:rsidP="009416EF">
            <w:pPr>
              <w:ind w:left="113" w:right="113"/>
              <w:jc w:val="center"/>
            </w:pPr>
          </w:p>
        </w:tc>
        <w:tc>
          <w:tcPr>
            <w:tcW w:w="1560" w:type="dxa"/>
            <w:shd w:val="clear" w:color="auto" w:fill="auto"/>
            <w:vAlign w:val="center"/>
          </w:tcPr>
          <w:p w14:paraId="43D10E6E" w14:textId="7FCD3A10" w:rsidR="00514463" w:rsidRPr="00011D4E" w:rsidRDefault="00514463" w:rsidP="009416EF">
            <w:pPr>
              <w:jc w:val="center"/>
            </w:pPr>
            <w:r w:rsidRPr="00514463">
              <w:t>ERJ-3EKF3300V</w:t>
            </w:r>
          </w:p>
        </w:tc>
        <w:tc>
          <w:tcPr>
            <w:tcW w:w="708" w:type="dxa"/>
            <w:shd w:val="clear" w:color="auto" w:fill="auto"/>
            <w:vAlign w:val="center"/>
          </w:tcPr>
          <w:p w14:paraId="462359D1" w14:textId="7F396E1F" w:rsidR="00514463" w:rsidRDefault="00514463" w:rsidP="009416EF">
            <w:pPr>
              <w:jc w:val="center"/>
            </w:pPr>
            <w:r>
              <w:t>1</w:t>
            </w:r>
          </w:p>
        </w:tc>
        <w:tc>
          <w:tcPr>
            <w:tcW w:w="2835" w:type="dxa"/>
            <w:shd w:val="clear" w:color="auto" w:fill="auto"/>
            <w:vAlign w:val="center"/>
          </w:tcPr>
          <w:p w14:paraId="5539882F" w14:textId="78BF5FEB" w:rsidR="00514463" w:rsidRDefault="00514463" w:rsidP="009416EF">
            <w:pPr>
              <w:jc w:val="center"/>
            </w:pPr>
            <w:r>
              <w:t>330Ohm filter capacitor</w:t>
            </w:r>
          </w:p>
        </w:tc>
        <w:tc>
          <w:tcPr>
            <w:tcW w:w="3686" w:type="dxa"/>
            <w:vMerge/>
            <w:shd w:val="clear" w:color="auto" w:fill="auto"/>
            <w:vAlign w:val="center"/>
          </w:tcPr>
          <w:p w14:paraId="1B2A4413" w14:textId="77777777" w:rsidR="00514463" w:rsidRDefault="00514463" w:rsidP="009416EF">
            <w:pPr>
              <w:jc w:val="left"/>
            </w:pPr>
          </w:p>
        </w:tc>
      </w:tr>
    </w:tbl>
    <w:p w14:paraId="328266A6" w14:textId="77777777" w:rsidR="00A329D4" w:rsidRDefault="00A329D4" w:rsidP="00C547EB">
      <w:pPr>
        <w:rPr>
          <w:highlight w:val="lightGray"/>
        </w:rPr>
      </w:pPr>
    </w:p>
    <w:p w14:paraId="18B14983" w14:textId="77777777" w:rsidR="00A329D4" w:rsidRDefault="00A329D4">
      <w:pPr>
        <w:jc w:val="left"/>
        <w:rPr>
          <w:b/>
          <w:bCs/>
          <w:highlight w:val="lightGray"/>
        </w:rPr>
      </w:pPr>
      <w:r>
        <w:rPr>
          <w:highlight w:val="lightGray"/>
        </w:rPr>
        <w:br w:type="page"/>
      </w:r>
    </w:p>
    <w:p w14:paraId="10420A69" w14:textId="4FA8C598" w:rsidR="00C978CD" w:rsidRDefault="006C0601" w:rsidP="00A329D4">
      <w:pPr>
        <w:pStyle w:val="Heading3"/>
      </w:pPr>
      <w:bookmarkStart w:id="22" w:name="_Toc134625120"/>
      <w:r>
        <w:lastRenderedPageBreak/>
        <w:t>Layout Considerations</w:t>
      </w:r>
      <w:bookmarkEnd w:id="22"/>
    </w:p>
    <w:p w14:paraId="1A8822F0" w14:textId="56C89C72" w:rsidR="00A329D4" w:rsidRPr="00D0344B" w:rsidRDefault="00C518CA" w:rsidP="007400FA">
      <w:pPr>
        <w:spacing w:before="240"/>
        <w:ind w:firstLine="576"/>
      </w:pPr>
      <w:r>
        <w:t xml:space="preserve">The SBG </w:t>
      </w:r>
      <w:r w:rsidR="006419DA">
        <w:t xml:space="preserve">needs to be along the rocket’s axis meaning that it had to be placed in the center of the board. The remaining components were molded around the SBG with the MCU being fitted </w:t>
      </w:r>
      <w:r w:rsidR="00437554">
        <w:t>in a relatively central location to allow as much access as possible to its pins.</w:t>
      </w:r>
      <w:r w:rsidR="00A67F9D">
        <w:t xml:space="preserve"> Each subsystem was built individually after which the subassemblies of components were aggregated toge</w:t>
      </w:r>
      <w:r w:rsidR="00124D8D">
        <w:t xml:space="preserve">ther, as close as possible to the MCU. </w:t>
      </w:r>
      <w:r w:rsidR="001B457C">
        <w:t xml:space="preserve">The MCU has a GND pad included below it because the VQFN package has a large ground plane to promote heat dissipation. The </w:t>
      </w:r>
      <w:r w:rsidR="00D0344B">
        <w:t xml:space="preserve">pad here serves the same purpose by promoting heat transfer with the </w:t>
      </w:r>
      <w:proofErr w:type="gramStart"/>
      <w:r w:rsidR="00D0344B">
        <w:t>board-wide</w:t>
      </w:r>
      <w:proofErr w:type="gramEnd"/>
      <w:r w:rsidR="00D0344B">
        <w:t xml:space="preserve"> GND plane. </w:t>
      </w:r>
    </w:p>
    <w:p w14:paraId="61208B11" w14:textId="248B8037" w:rsidR="004C0964" w:rsidRDefault="00A329D4" w:rsidP="007400FA">
      <w:pPr>
        <w:spacing w:before="240"/>
        <w:ind w:firstLine="576"/>
      </w:pPr>
      <w:r>
        <w:t xml:space="preserve">The two exceptions to this rule are the SD slot and the buzzer that were mounted farther from the MCU. The SD slot was mounted farther </w:t>
      </w:r>
      <w:r w:rsidR="009A43E0">
        <w:t>to not interfere with the SBG’s footprint whereas the buzzer was mounted close to the V_BATT pins of the right header since it is the sole component that requires V_BATT.</w:t>
      </w:r>
    </w:p>
    <w:p w14:paraId="27A0652A" w14:textId="56D0C28B" w:rsidR="00C547EB" w:rsidRDefault="004C0964" w:rsidP="007400FA">
      <w:pPr>
        <w:spacing w:before="240"/>
        <w:ind w:firstLine="576"/>
      </w:pPr>
      <w:r>
        <w:tab/>
      </w:r>
      <w:r w:rsidR="000C19D6">
        <w:t xml:space="preserve">The board has 4 layers to simplify the design process and allow more possibilities for future expansion as more features are added. The two intermediary layers are </w:t>
      </w:r>
      <w:r w:rsidR="00B9345B">
        <w:t>power planes for GND and 3V3 seeing as these are in high demand throughout the design.</w:t>
      </w:r>
      <w:r w:rsidR="000C19D6">
        <w:t xml:space="preserve"> </w:t>
      </w:r>
      <w:r w:rsidR="0066751D">
        <w:t xml:space="preserve">5V is routed on the bottom layer through a thicker trace with the SBG’s connector being placed close to the left header </w:t>
      </w:r>
      <w:r w:rsidR="008E2CB4">
        <w:t>since it draws the most power on this board. 5V power is then routed to the MAX3232 and the CAN transceiver.</w:t>
      </w:r>
    </w:p>
    <w:p w14:paraId="027817B5" w14:textId="03100A98" w:rsidR="00EE585D" w:rsidRDefault="00EE585D" w:rsidP="00EE585D">
      <w:pPr>
        <w:spacing w:before="240"/>
        <w:ind w:firstLine="576"/>
      </w:pPr>
      <w:r>
        <w:t xml:space="preserve">The crystal layouts were kept close to the MCU such that the crystal’s traces remained as short as possible. Beyond this, the power and ground planes were removed below each crystal and the ground traces going to the capacitors were extended such that they </w:t>
      </w:r>
      <w:r w:rsidR="00931CAA">
        <w:t>reach a via just outside of the plane cutouts.</w:t>
      </w:r>
    </w:p>
    <w:p w14:paraId="04E93A8E" w14:textId="77777777" w:rsidR="00EE585D" w:rsidRDefault="00EE585D" w:rsidP="007400FA">
      <w:pPr>
        <w:spacing w:before="240"/>
        <w:ind w:firstLine="576"/>
      </w:pPr>
    </w:p>
    <w:p w14:paraId="5FF962B6" w14:textId="77777777" w:rsidR="00AF4DB6" w:rsidRDefault="00C547EB" w:rsidP="00C547EB">
      <w:pPr>
        <w:pStyle w:val="Heading3"/>
      </w:pPr>
      <w:bookmarkStart w:id="23" w:name="_Toc134625121"/>
      <w:r>
        <w:lastRenderedPageBreak/>
        <w:t>Schematics</w:t>
      </w:r>
      <w:bookmarkEnd w:id="23"/>
    </w:p>
    <w:p w14:paraId="4672E92A" w14:textId="6F0F4D21" w:rsidR="00160DAC" w:rsidRDefault="00E44393" w:rsidP="00E91C49">
      <w:pPr>
        <w:keepNext/>
        <w:jc w:val="center"/>
      </w:pPr>
      <w:r>
        <w:rPr>
          <w:noProof/>
        </w:rPr>
        <w:drawing>
          <wp:inline distT="0" distB="0" distL="0" distR="0" wp14:anchorId="390EEF63" wp14:editId="0960FA27">
            <wp:extent cx="5753100" cy="6295219"/>
            <wp:effectExtent l="0" t="0" r="0" b="0"/>
            <wp:docPr id="15" name="Picture 15" descr="Char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hematic&#10;&#10;Description automatically generated"/>
                    <pic:cNvPicPr/>
                  </pic:nvPicPr>
                  <pic:blipFill>
                    <a:blip r:embed="rId27"/>
                    <a:stretch>
                      <a:fillRect/>
                    </a:stretch>
                  </pic:blipFill>
                  <pic:spPr>
                    <a:xfrm>
                      <a:off x="0" y="0"/>
                      <a:ext cx="5780339" cy="6325025"/>
                    </a:xfrm>
                    <a:prstGeom prst="rect">
                      <a:avLst/>
                    </a:prstGeom>
                  </pic:spPr>
                </pic:pic>
              </a:graphicData>
            </a:graphic>
          </wp:inline>
        </w:drawing>
      </w:r>
    </w:p>
    <w:p w14:paraId="4203D653" w14:textId="0D66DDD6" w:rsidR="00B778AD" w:rsidRDefault="00160DAC" w:rsidP="00160DAC">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3</w:t>
      </w:r>
      <w:r>
        <w:fldChar w:fldCharType="end"/>
      </w:r>
      <w:r>
        <w:t>. Hydra V1 logic board hierarchy schematic</w:t>
      </w:r>
    </w:p>
    <w:p w14:paraId="00920354" w14:textId="627CABF7" w:rsidR="00D97A87" w:rsidRDefault="00B778AD" w:rsidP="00D97A87">
      <w:pPr>
        <w:ind w:firstLine="576"/>
      </w:pPr>
      <w:r>
        <w:t xml:space="preserve">The schematic above includes the rough hierarchy for the MCU’s operation as well as the HYDRA board connectors and CAN transceiver. </w:t>
      </w:r>
      <w:r w:rsidR="003A1CEC">
        <w:t>From the top right of the MCU and going clockwise, the MCU communicates with the SBG sub</w:t>
      </w:r>
      <w:r w:rsidR="00F243E0">
        <w:t>-</w:t>
      </w:r>
      <w:r w:rsidR="003A1CEC">
        <w:t xml:space="preserve">schematic through UART, with the CAN transceiver using its onboard CAN controller, with the SD card using </w:t>
      </w:r>
      <w:r w:rsidR="00797558">
        <w:t xml:space="preserve">SPI, and with the UART, I2C, and </w:t>
      </w:r>
      <w:commentRangeStart w:id="24"/>
      <w:r w:rsidR="00797558">
        <w:t xml:space="preserve">SPI buses </w:t>
      </w:r>
      <w:commentRangeEnd w:id="24"/>
      <w:r w:rsidR="001621E2">
        <w:rPr>
          <w:rStyle w:val="CommentReference"/>
        </w:rPr>
        <w:commentReference w:id="24"/>
      </w:r>
      <w:r w:rsidR="00797558">
        <w:t xml:space="preserve">of the left header using </w:t>
      </w:r>
      <w:r w:rsidR="00507758">
        <w:t>their</w:t>
      </w:r>
      <w:r w:rsidR="00797558">
        <w:t xml:space="preserve"> respective protocols. Finally, a</w:t>
      </w:r>
      <w:r w:rsidR="00244A56">
        <w:t xml:space="preserve"> SWD</w:t>
      </w:r>
      <w:r w:rsidR="00797558">
        <w:t xml:space="preserve"> JTAG header is linked directly to the </w:t>
      </w:r>
      <w:r w:rsidR="00C81309">
        <w:t>MCU’s pins as well as the board’s 3V3 and GND rails</w:t>
      </w:r>
      <w:r w:rsidR="00244A56">
        <w:t xml:space="preserve"> as per the standardized 10-pin JTAG pinout</w:t>
      </w:r>
      <w:r w:rsidR="00C81309">
        <w:t>.</w:t>
      </w:r>
    </w:p>
    <w:p w14:paraId="4E43256E" w14:textId="4348FD11" w:rsidR="00160DAC" w:rsidRDefault="00E91C49" w:rsidP="00E91C49">
      <w:pPr>
        <w:keepNext/>
        <w:jc w:val="center"/>
      </w:pPr>
      <w:r>
        <w:rPr>
          <w:noProof/>
        </w:rPr>
        <w:lastRenderedPageBreak/>
        <w:drawing>
          <wp:inline distT="0" distB="0" distL="0" distR="0" wp14:anchorId="62214FD6" wp14:editId="36A02532">
            <wp:extent cx="5943600" cy="459232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8"/>
                    <a:stretch>
                      <a:fillRect/>
                    </a:stretch>
                  </pic:blipFill>
                  <pic:spPr>
                    <a:xfrm>
                      <a:off x="0" y="0"/>
                      <a:ext cx="5943600" cy="4592320"/>
                    </a:xfrm>
                    <a:prstGeom prst="rect">
                      <a:avLst/>
                    </a:prstGeom>
                  </pic:spPr>
                </pic:pic>
              </a:graphicData>
            </a:graphic>
          </wp:inline>
        </w:drawing>
      </w:r>
    </w:p>
    <w:p w14:paraId="3E538058" w14:textId="7D571710" w:rsidR="008B468E" w:rsidRDefault="00160DAC" w:rsidP="00160DAC">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4</w:t>
      </w:r>
      <w:r>
        <w:fldChar w:fldCharType="end"/>
      </w:r>
      <w:r>
        <w:t>. Hydra V1 logic board MCU pinout</w:t>
      </w:r>
    </w:p>
    <w:p w14:paraId="7E87C0DC" w14:textId="404DC1B6" w:rsidR="000C52FC" w:rsidRDefault="008B468E" w:rsidP="00E65B3A">
      <w:pPr>
        <w:ind w:firstLine="576"/>
      </w:pPr>
      <w:r>
        <w:t xml:space="preserve">The schematic above depicts the ATSAME51 to the left alongside its related power components </w:t>
      </w:r>
      <w:proofErr w:type="gramStart"/>
      <w:r>
        <w:t>with the exception of</w:t>
      </w:r>
      <w:proofErr w:type="gramEnd"/>
      <w:r>
        <w:t xml:space="preserve"> L2 and C13 which are include</w:t>
      </w:r>
      <w:r w:rsidR="008E3741">
        <w:t xml:space="preserve">d separately off to the </w:t>
      </w:r>
      <w:r w:rsidR="009B2DB0">
        <w:t>top</w:t>
      </w:r>
      <w:r w:rsidR="008E3741">
        <w:t xml:space="preserve"> right of the MCU. </w:t>
      </w:r>
      <w:r w:rsidR="00D97A87">
        <w:t>T</w:t>
      </w:r>
      <w:r w:rsidR="008E3741">
        <w:t xml:space="preserve">he two crystals and reset switch are included </w:t>
      </w:r>
      <w:r w:rsidR="009B2DB0">
        <w:t>next to</w:t>
      </w:r>
      <w:r w:rsidR="008E3741">
        <w:t xml:space="preserve"> the L2</w:t>
      </w:r>
      <w:r w:rsidR="009B2DB0">
        <w:t>/</w:t>
      </w:r>
      <w:r w:rsidR="008E3741">
        <w:t>C13 assembly</w:t>
      </w:r>
      <w:r w:rsidR="009B2DB0">
        <w:t xml:space="preserve">. </w:t>
      </w:r>
      <w:r w:rsidR="00345A4F">
        <w:t>The status LEDs and RESET switch are included below the two crystals.</w:t>
      </w:r>
    </w:p>
    <w:p w14:paraId="39708A94" w14:textId="77777777" w:rsidR="00160DAC" w:rsidRDefault="00160DAC" w:rsidP="00160DAC">
      <w:pPr>
        <w:ind w:firstLine="576"/>
        <w:rPr>
          <w:noProof/>
        </w:rPr>
      </w:pPr>
    </w:p>
    <w:p w14:paraId="0DE85F12" w14:textId="2FF178DC" w:rsidR="00160DAC" w:rsidRDefault="0022010F" w:rsidP="00160DAC">
      <w:pPr>
        <w:keepNext/>
        <w:jc w:val="center"/>
      </w:pPr>
      <w:r>
        <w:rPr>
          <w:noProof/>
        </w:rPr>
        <w:lastRenderedPageBreak/>
        <w:drawing>
          <wp:inline distT="0" distB="0" distL="0" distR="0" wp14:anchorId="5DB65142" wp14:editId="72109C46">
            <wp:extent cx="4700251" cy="7707085"/>
            <wp:effectExtent l="0" t="0" r="5715" b="8255"/>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29"/>
                    <a:stretch>
                      <a:fillRect/>
                    </a:stretch>
                  </pic:blipFill>
                  <pic:spPr>
                    <a:xfrm>
                      <a:off x="0" y="0"/>
                      <a:ext cx="4709217" cy="7721787"/>
                    </a:xfrm>
                    <a:prstGeom prst="rect">
                      <a:avLst/>
                    </a:prstGeom>
                  </pic:spPr>
                </pic:pic>
              </a:graphicData>
            </a:graphic>
          </wp:inline>
        </w:drawing>
      </w:r>
    </w:p>
    <w:p w14:paraId="1FF1B955" w14:textId="17C9FB43" w:rsidR="00C07D4A" w:rsidRDefault="00160DAC" w:rsidP="00160DAC">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5</w:t>
      </w:r>
      <w:r>
        <w:fldChar w:fldCharType="end"/>
      </w:r>
      <w:r>
        <w:t xml:space="preserve">. Hydra V1 logic board </w:t>
      </w:r>
      <w:r>
        <w:rPr>
          <w:noProof/>
        </w:rPr>
        <w:t>SBG pinout</w:t>
      </w:r>
    </w:p>
    <w:p w14:paraId="4CF2E884" w14:textId="7CFA97B6" w:rsidR="000D2A25" w:rsidRDefault="00C07D4A" w:rsidP="00C07D4A">
      <w:pPr>
        <w:jc w:val="left"/>
      </w:pPr>
      <w:r>
        <w:lastRenderedPageBreak/>
        <w:t>The schematic above depicts the SBG alongside its UART to RS-232 converter</w:t>
      </w:r>
      <w:r w:rsidR="007B68FE">
        <w:t xml:space="preserve"> that runs </w:t>
      </w:r>
      <w:proofErr w:type="gramStart"/>
      <w:r w:rsidR="007B68FE">
        <w:t>off of</w:t>
      </w:r>
      <w:proofErr w:type="gramEnd"/>
      <w:r w:rsidR="007B68FE">
        <w:t xml:space="preserve"> the board’s 5V rail. C15 through C18 were chosen as per the datasheet as depicted below for 4.5 &lt; </w:t>
      </w:r>
      <w:proofErr w:type="spellStart"/>
      <w:r w:rsidR="007B68FE">
        <w:t>Vcc</w:t>
      </w:r>
      <w:proofErr w:type="spellEnd"/>
      <w:r w:rsidR="007B68FE">
        <w:t xml:space="preserve"> &lt; 5.5 whereas C14 </w:t>
      </w:r>
      <w:r w:rsidR="006D1458">
        <w:t>is a</w:t>
      </w:r>
      <w:r w:rsidR="007B68FE">
        <w:t xml:space="preserve"> decoupling capacitor.</w:t>
      </w:r>
    </w:p>
    <w:p w14:paraId="7C61B8D5" w14:textId="77777777" w:rsidR="00160DAC" w:rsidRDefault="00160DAC" w:rsidP="000D2A25">
      <w:pPr>
        <w:jc w:val="center"/>
        <w:rPr>
          <w:noProof/>
        </w:rPr>
      </w:pPr>
    </w:p>
    <w:p w14:paraId="34506C8D" w14:textId="77777777" w:rsidR="00160DAC" w:rsidRDefault="000D2A25" w:rsidP="00160DAC">
      <w:pPr>
        <w:keepNext/>
        <w:jc w:val="center"/>
      </w:pPr>
      <w:r>
        <w:rPr>
          <w:noProof/>
        </w:rPr>
        <w:drawing>
          <wp:inline distT="0" distB="0" distL="0" distR="0" wp14:anchorId="2BA6FA02" wp14:editId="7F672F7F">
            <wp:extent cx="3429000" cy="140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4516"/>
                    <a:stretch/>
                  </pic:blipFill>
                  <pic:spPr bwMode="auto">
                    <a:xfrm>
                      <a:off x="0" y="0"/>
                      <a:ext cx="3429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C00FED3" w14:textId="3F1819F9" w:rsidR="009B04C0" w:rsidRDefault="00160DAC" w:rsidP="00160DAC">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6</w:t>
      </w:r>
      <w:r>
        <w:fldChar w:fldCharType="end"/>
      </w:r>
      <w:r>
        <w:t xml:space="preserve">. MAX3232EUE+T datasheet recommended capacitor </w:t>
      </w:r>
      <w:proofErr w:type="gramStart"/>
      <w:r>
        <w:t>values</w:t>
      </w:r>
      <w:proofErr w:type="gramEnd"/>
    </w:p>
    <w:p w14:paraId="4168FAEA" w14:textId="5E5E43B6" w:rsidR="006D1458" w:rsidRPr="006D1458" w:rsidRDefault="006D1458" w:rsidP="006D1458">
      <w:pPr>
        <w:jc w:val="left"/>
      </w:pPr>
      <w:r>
        <w:br w:type="page"/>
      </w:r>
    </w:p>
    <w:p w14:paraId="1F9C6552" w14:textId="5E3C0DF1" w:rsidR="005C030E" w:rsidRDefault="00671137" w:rsidP="005C030E">
      <w:pPr>
        <w:keepNext/>
        <w:jc w:val="center"/>
      </w:pPr>
      <w:r>
        <w:rPr>
          <w:noProof/>
        </w:rPr>
        <w:lastRenderedPageBreak/>
        <w:drawing>
          <wp:inline distT="0" distB="0" distL="0" distR="0" wp14:anchorId="40EFBB8E" wp14:editId="1CD3483C">
            <wp:extent cx="5943600" cy="5292090"/>
            <wp:effectExtent l="0" t="0" r="0" b="381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31"/>
                    <a:stretch>
                      <a:fillRect/>
                    </a:stretch>
                  </pic:blipFill>
                  <pic:spPr>
                    <a:xfrm>
                      <a:off x="0" y="0"/>
                      <a:ext cx="5943600" cy="5292090"/>
                    </a:xfrm>
                    <a:prstGeom prst="rect">
                      <a:avLst/>
                    </a:prstGeom>
                  </pic:spPr>
                </pic:pic>
              </a:graphicData>
            </a:graphic>
          </wp:inline>
        </w:drawing>
      </w:r>
    </w:p>
    <w:p w14:paraId="18CADCC4" w14:textId="7D5DFE46" w:rsidR="009B04C0" w:rsidRDefault="005C030E" w:rsidP="002D30FE">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7</w:t>
      </w:r>
      <w:r>
        <w:fldChar w:fldCharType="end"/>
      </w:r>
      <w:r>
        <w:t>. Hydra V1 logic board SD card schematic</w:t>
      </w:r>
    </w:p>
    <w:p w14:paraId="1BBB50F4" w14:textId="3A4EA762" w:rsidR="006D1458" w:rsidRPr="006D1458" w:rsidRDefault="006D1458" w:rsidP="006D1458">
      <w:r>
        <w:t xml:space="preserve">The SD card schematic includes three voltage divider pairs (R8/R7, R11/R10, R21/R20) alongside four </w:t>
      </w:r>
      <w:r w:rsidR="003307EF">
        <w:t>pullup</w:t>
      </w:r>
      <w:r>
        <w:t xml:space="preserve"> resistors (R6, R9, R19, R22)</w:t>
      </w:r>
      <w:r w:rsidR="003A11C9">
        <w:t xml:space="preserve"> and a decoupling capacitor (C19).</w:t>
      </w:r>
    </w:p>
    <w:p w14:paraId="0EAB1DAA" w14:textId="77777777" w:rsidR="001E3830" w:rsidRDefault="00D43412" w:rsidP="00D43412">
      <w:pPr>
        <w:pStyle w:val="Heading3"/>
      </w:pPr>
      <w:bookmarkStart w:id="25" w:name="_Toc134625122"/>
      <w:r>
        <w:lastRenderedPageBreak/>
        <w:t>PCB</w:t>
      </w:r>
      <w:bookmarkEnd w:id="25"/>
    </w:p>
    <w:p w14:paraId="3B43B1A3" w14:textId="0F8B4D52" w:rsidR="00160DAC" w:rsidRDefault="006014D0" w:rsidP="00160DAC">
      <w:pPr>
        <w:keepNext/>
      </w:pPr>
      <w:r>
        <w:rPr>
          <w:noProof/>
        </w:rPr>
        <w:drawing>
          <wp:inline distT="0" distB="0" distL="0" distR="0" wp14:anchorId="7A0F0C87" wp14:editId="3B9EA130">
            <wp:extent cx="5943600" cy="5864225"/>
            <wp:effectExtent l="0" t="0" r="0" b="3175"/>
            <wp:docPr id="20" name="Picture 20"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hematic&#10;&#10;Description automatically generated with medium confidence"/>
                    <pic:cNvPicPr/>
                  </pic:nvPicPr>
                  <pic:blipFill>
                    <a:blip r:embed="rId32"/>
                    <a:stretch>
                      <a:fillRect/>
                    </a:stretch>
                  </pic:blipFill>
                  <pic:spPr>
                    <a:xfrm>
                      <a:off x="0" y="0"/>
                      <a:ext cx="5943600" cy="5864225"/>
                    </a:xfrm>
                    <a:prstGeom prst="rect">
                      <a:avLst/>
                    </a:prstGeom>
                  </pic:spPr>
                </pic:pic>
              </a:graphicData>
            </a:graphic>
          </wp:inline>
        </w:drawing>
      </w:r>
    </w:p>
    <w:p w14:paraId="2F028AB0" w14:textId="2658478B" w:rsidR="00160DAC" w:rsidRDefault="00160DAC" w:rsidP="00160DAC">
      <w:pPr>
        <w:pStyle w:val="Caption"/>
        <w:jc w:val="center"/>
      </w:pPr>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8</w:t>
      </w:r>
      <w:r>
        <w:fldChar w:fldCharType="end"/>
      </w:r>
      <w:r>
        <w:t>. Hydra V1 logic PCB trace layout</w:t>
      </w:r>
    </w:p>
    <w:p w14:paraId="2C158E84" w14:textId="7B403111" w:rsidR="00007F9C" w:rsidRDefault="00314B5E" w:rsidP="00007F9C">
      <w:pPr>
        <w:keepNext/>
      </w:pPr>
      <w:r>
        <w:rPr>
          <w:noProof/>
        </w:rPr>
        <w:lastRenderedPageBreak/>
        <w:drawing>
          <wp:inline distT="0" distB="0" distL="0" distR="0" wp14:anchorId="68A7619E" wp14:editId="6E94F093">
            <wp:extent cx="5943600" cy="5748655"/>
            <wp:effectExtent l="0" t="0" r="0" b="4445"/>
            <wp:docPr id="21" name="Picture 21"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hematic&#10;&#10;Description automatically generated"/>
                    <pic:cNvPicPr/>
                  </pic:nvPicPr>
                  <pic:blipFill>
                    <a:blip r:embed="rId33"/>
                    <a:stretch>
                      <a:fillRect/>
                    </a:stretch>
                  </pic:blipFill>
                  <pic:spPr>
                    <a:xfrm>
                      <a:off x="0" y="0"/>
                      <a:ext cx="5943600" cy="5748655"/>
                    </a:xfrm>
                    <a:prstGeom prst="rect">
                      <a:avLst/>
                    </a:prstGeom>
                  </pic:spPr>
                </pic:pic>
              </a:graphicData>
            </a:graphic>
          </wp:inline>
        </w:drawing>
      </w:r>
    </w:p>
    <w:p w14:paraId="520930C0" w14:textId="24225A72" w:rsidR="00007F9C" w:rsidRDefault="00007F9C" w:rsidP="00B00CC5">
      <w:pPr>
        <w:pStyle w:val="Caption"/>
        <w:jc w:val="center"/>
      </w:pPr>
      <w:r>
        <w:t xml:space="preserve">Figure </w:t>
      </w:r>
      <w:r>
        <w:fldChar w:fldCharType="begin"/>
      </w:r>
      <w:r>
        <w:instrText>STYLEREF 1 \s</w:instrText>
      </w:r>
      <w:r>
        <w:fldChar w:fldCharType="separate"/>
      </w:r>
      <w:r w:rsidR="00D05FF5">
        <w:rPr>
          <w:noProof/>
        </w:rPr>
        <w:t>1</w:t>
      </w:r>
      <w:r>
        <w:fldChar w:fldCharType="end"/>
      </w:r>
      <w:r>
        <w:noBreakHyphen/>
      </w:r>
      <w:r>
        <w:fldChar w:fldCharType="begin"/>
      </w:r>
      <w:r>
        <w:instrText>SEQ Figure \* ARABIC \s 1</w:instrText>
      </w:r>
      <w:r>
        <w:fldChar w:fldCharType="separate"/>
      </w:r>
      <w:r w:rsidR="00D05FF5">
        <w:rPr>
          <w:noProof/>
        </w:rPr>
        <w:t>9</w:t>
      </w:r>
      <w:r>
        <w:fldChar w:fldCharType="end"/>
      </w:r>
      <w:r>
        <w:t>. Hydra V1 logic board 3D view</w:t>
      </w:r>
    </w:p>
    <w:p w14:paraId="51E3C094" w14:textId="77777777" w:rsidR="00033C93" w:rsidRDefault="00033C93">
      <w:pPr>
        <w:jc w:val="left"/>
      </w:pPr>
      <w:r>
        <w:br w:type="page"/>
      </w:r>
    </w:p>
    <w:p w14:paraId="4D1A4477" w14:textId="77777777" w:rsidR="00033C93" w:rsidRDefault="00033C93" w:rsidP="00033C93">
      <w:pPr>
        <w:pStyle w:val="Heading3"/>
      </w:pPr>
      <w:bookmarkStart w:id="26" w:name="_Toc134625123"/>
      <w:r>
        <w:lastRenderedPageBreak/>
        <w:t>Reflection</w:t>
      </w:r>
      <w:bookmarkEnd w:id="26"/>
    </w:p>
    <w:p w14:paraId="4B2F4F72" w14:textId="77777777" w:rsidR="00AA5B28" w:rsidRDefault="00AA5B28" w:rsidP="00AA5B28">
      <w:r>
        <w:t>The following is a list of issues that should be fixed in the next iteration:</w:t>
      </w:r>
    </w:p>
    <w:p w14:paraId="2624DAB7" w14:textId="77777777" w:rsidR="00B11AA1" w:rsidRDefault="00B11AA1" w:rsidP="00AA5B28">
      <w:pPr>
        <w:pStyle w:val="ListParagraph"/>
        <w:numPr>
          <w:ilvl w:val="0"/>
          <w:numId w:val="6"/>
        </w:numPr>
      </w:pPr>
      <w:r>
        <w:t xml:space="preserve">Place reset switch RC filter closer to </w:t>
      </w:r>
      <w:proofErr w:type="gramStart"/>
      <w:r>
        <w:t>MCU</w:t>
      </w:r>
      <w:proofErr w:type="gramEnd"/>
    </w:p>
    <w:p w14:paraId="74181583" w14:textId="0A46F18D" w:rsidR="00862FFC" w:rsidRDefault="00862FFC" w:rsidP="00AA5B28">
      <w:pPr>
        <w:pStyle w:val="ListParagraph"/>
        <w:numPr>
          <w:ilvl w:val="0"/>
          <w:numId w:val="6"/>
        </w:numPr>
      </w:pPr>
      <w:r>
        <w:t>Clear ground pad below MCU of silk screen (add to MCU part in Altium cloud?)</w:t>
      </w:r>
    </w:p>
    <w:p w14:paraId="0D29AFBB" w14:textId="1ADB1737" w:rsidR="00CF78C1" w:rsidRDefault="00CF78C1" w:rsidP="00CF78C1">
      <w:pPr>
        <w:pStyle w:val="ListParagraph"/>
        <w:numPr>
          <w:ilvl w:val="1"/>
          <w:numId w:val="6"/>
        </w:numPr>
      </w:pPr>
      <w:r>
        <w:t xml:space="preserve">Ensure VIAs connecting this pad don’t have thermal </w:t>
      </w:r>
      <w:proofErr w:type="gramStart"/>
      <w:r>
        <w:t>reliefs</w:t>
      </w:r>
      <w:proofErr w:type="gramEnd"/>
    </w:p>
    <w:p w14:paraId="101496F7" w14:textId="2076CF1F" w:rsidR="00927259" w:rsidRDefault="00B11AA1" w:rsidP="00927259">
      <w:pPr>
        <w:pStyle w:val="ListParagraph"/>
        <w:numPr>
          <w:ilvl w:val="0"/>
          <w:numId w:val="6"/>
        </w:numPr>
      </w:pPr>
      <w:r>
        <w:t xml:space="preserve">Clean up SD card </w:t>
      </w:r>
      <w:proofErr w:type="gramStart"/>
      <w:r>
        <w:t>circuit</w:t>
      </w:r>
      <w:proofErr w:type="gramEnd"/>
    </w:p>
    <w:p w14:paraId="089FF359" w14:textId="33EDF713" w:rsidR="009170A0" w:rsidRDefault="009170A0" w:rsidP="00AA5B28">
      <w:pPr>
        <w:pStyle w:val="ListParagraph"/>
        <w:numPr>
          <w:ilvl w:val="0"/>
          <w:numId w:val="6"/>
        </w:numPr>
      </w:pPr>
      <w:r>
        <w:t xml:space="preserve">Remove rewiring resistors where not </w:t>
      </w:r>
      <w:proofErr w:type="gramStart"/>
      <w:r>
        <w:t>needed</w:t>
      </w:r>
      <w:proofErr w:type="gramEnd"/>
    </w:p>
    <w:p w14:paraId="6941A8E5" w14:textId="194D5097" w:rsidR="00640566" w:rsidRDefault="00640566" w:rsidP="00AA5B28">
      <w:pPr>
        <w:pStyle w:val="ListParagraph"/>
        <w:numPr>
          <w:ilvl w:val="0"/>
          <w:numId w:val="6"/>
        </w:numPr>
      </w:pPr>
      <w:r>
        <w:t xml:space="preserve">Make whole top layer a ground </w:t>
      </w:r>
      <w:proofErr w:type="gramStart"/>
      <w:r>
        <w:t>pour</w:t>
      </w:r>
      <w:proofErr w:type="gramEnd"/>
    </w:p>
    <w:p w14:paraId="1DC26B03" w14:textId="1A6EDB51" w:rsidR="00604F39" w:rsidRDefault="00604F39" w:rsidP="00AA5B28">
      <w:pPr>
        <w:pStyle w:val="ListParagraph"/>
        <w:numPr>
          <w:ilvl w:val="0"/>
          <w:numId w:val="6"/>
        </w:numPr>
      </w:pPr>
      <w:r>
        <w:t>Fix silkscreen</w:t>
      </w:r>
    </w:p>
    <w:p w14:paraId="2421B905" w14:textId="688F11CC" w:rsidR="00604F39" w:rsidRDefault="00604F39" w:rsidP="00604F39">
      <w:pPr>
        <w:pStyle w:val="ListParagraph"/>
        <w:numPr>
          <w:ilvl w:val="1"/>
          <w:numId w:val="6"/>
        </w:numPr>
      </w:pPr>
      <w:r>
        <w:t xml:space="preserve">Make it </w:t>
      </w:r>
      <w:proofErr w:type="gramStart"/>
      <w:r>
        <w:t>readable</w:t>
      </w:r>
      <w:proofErr w:type="gramEnd"/>
    </w:p>
    <w:p w14:paraId="54A31DF6" w14:textId="29A0166A" w:rsidR="00604F39" w:rsidRDefault="00604F39" w:rsidP="00604F39">
      <w:pPr>
        <w:pStyle w:val="ListParagraph"/>
        <w:numPr>
          <w:ilvl w:val="1"/>
          <w:numId w:val="6"/>
        </w:numPr>
      </w:pPr>
      <w:r>
        <w:t xml:space="preserve">Omit certain component IDs but try to retain </w:t>
      </w:r>
      <w:proofErr w:type="gramStart"/>
      <w:r>
        <w:t>most</w:t>
      </w:r>
      <w:proofErr w:type="gramEnd"/>
    </w:p>
    <w:p w14:paraId="7E5F5CA9" w14:textId="015CDCB9" w:rsidR="00604F39" w:rsidRDefault="00923C80" w:rsidP="00604F39">
      <w:pPr>
        <w:pStyle w:val="ListParagraph"/>
        <w:numPr>
          <w:ilvl w:val="1"/>
          <w:numId w:val="6"/>
        </w:numPr>
      </w:pPr>
      <w:r>
        <w:t xml:space="preserve">Add SBG outline to </w:t>
      </w:r>
      <w:proofErr w:type="gramStart"/>
      <w:r>
        <w:t>component</w:t>
      </w:r>
      <w:proofErr w:type="gramEnd"/>
    </w:p>
    <w:p w14:paraId="3AD75E68" w14:textId="5CE3BE1B" w:rsidR="00923C80" w:rsidRDefault="00923C80" w:rsidP="00604F39">
      <w:pPr>
        <w:pStyle w:val="ListParagraph"/>
        <w:numPr>
          <w:ilvl w:val="1"/>
          <w:numId w:val="6"/>
        </w:numPr>
      </w:pPr>
      <w:r>
        <w:t>Add identifying text (place Altium project name and credits on PCB)</w:t>
      </w:r>
    </w:p>
    <w:p w14:paraId="33875B4D" w14:textId="10FE348C" w:rsidR="009170A0" w:rsidRDefault="00923C80" w:rsidP="009170A0">
      <w:pPr>
        <w:pStyle w:val="ListParagraph"/>
        <w:numPr>
          <w:ilvl w:val="1"/>
          <w:numId w:val="6"/>
        </w:numPr>
      </w:pPr>
      <w:r>
        <w:t xml:space="preserve">Add SBG logo (for </w:t>
      </w:r>
      <w:r w:rsidR="009170A0">
        <w:t>picture I intend to send to SBG – Serban)</w:t>
      </w:r>
    </w:p>
    <w:p w14:paraId="402CDB3C" w14:textId="544AC41A" w:rsidR="00B210A6" w:rsidRDefault="00B210A6" w:rsidP="009170A0">
      <w:pPr>
        <w:pStyle w:val="ListParagraph"/>
        <w:numPr>
          <w:ilvl w:val="1"/>
          <w:numId w:val="6"/>
        </w:numPr>
      </w:pPr>
      <w:r>
        <w:t>Label programming interface and each of the 3 status LEDs</w:t>
      </w:r>
    </w:p>
    <w:p w14:paraId="47AE8D32" w14:textId="02EEF2D6" w:rsidR="009170A0" w:rsidRDefault="009170A0" w:rsidP="009170A0">
      <w:pPr>
        <w:pStyle w:val="ListParagraph"/>
        <w:numPr>
          <w:ilvl w:val="0"/>
          <w:numId w:val="6"/>
        </w:numPr>
      </w:pPr>
      <w:r>
        <w:t xml:space="preserve">Make all components 0603s except decoupling capacitors which are </w:t>
      </w:r>
      <w:proofErr w:type="gramStart"/>
      <w:r>
        <w:t>0402s</w:t>
      </w:r>
      <w:proofErr w:type="gramEnd"/>
    </w:p>
    <w:p w14:paraId="10EDC14D" w14:textId="271A08AD" w:rsidR="00B210A6" w:rsidRDefault="00B210A6" w:rsidP="009170A0">
      <w:pPr>
        <w:pStyle w:val="ListParagraph"/>
        <w:numPr>
          <w:ilvl w:val="0"/>
          <w:numId w:val="6"/>
        </w:numPr>
      </w:pPr>
      <w:r>
        <w:t xml:space="preserve">Make buzzer MOSFET adequately sized </w:t>
      </w:r>
      <w:r>
        <w:rPr>
          <w:rFonts w:ascii="Wingdings" w:eastAsia="Wingdings" w:hAnsi="Wingdings" w:cs="Wingdings"/>
        </w:rPr>
        <w:t>à</w:t>
      </w:r>
      <w:r>
        <w:t xml:space="preserve"> </w:t>
      </w:r>
      <w:proofErr w:type="gramStart"/>
      <w:r>
        <w:t>smaller</w:t>
      </w:r>
      <w:proofErr w:type="gramEnd"/>
    </w:p>
    <w:p w14:paraId="4CF05761" w14:textId="50C24C1A" w:rsidR="00B26914" w:rsidRDefault="00B26914" w:rsidP="009170A0">
      <w:pPr>
        <w:pStyle w:val="ListParagraph"/>
        <w:numPr>
          <w:ilvl w:val="0"/>
          <w:numId w:val="6"/>
        </w:numPr>
      </w:pPr>
      <w:r>
        <w:t>Change SBG connector to something more sensible (not JST but maybe JST-SM?)</w:t>
      </w:r>
    </w:p>
    <w:p w14:paraId="4D733154" w14:textId="5841ED16" w:rsidR="00322325" w:rsidRDefault="00322325" w:rsidP="00322325">
      <w:pPr>
        <w:pStyle w:val="ListParagraph"/>
        <w:numPr>
          <w:ilvl w:val="1"/>
          <w:numId w:val="6"/>
        </w:numPr>
      </w:pPr>
      <w:r>
        <w:t xml:space="preserve">Molex might be best since we do have </w:t>
      </w:r>
      <w:proofErr w:type="gramStart"/>
      <w:r>
        <w:t>extras</w:t>
      </w:r>
      <w:proofErr w:type="gramEnd"/>
    </w:p>
    <w:p w14:paraId="23D09A30" w14:textId="7EB72BD4" w:rsidR="00322325" w:rsidRDefault="00322325" w:rsidP="00322325">
      <w:pPr>
        <w:pStyle w:val="ListParagraph"/>
        <w:numPr>
          <w:ilvl w:val="2"/>
          <w:numId w:val="6"/>
        </w:numPr>
      </w:pPr>
      <w:r>
        <w:t>Might not want this connector to be the same as ejection or power connectors to ensure the board is retard-</w:t>
      </w:r>
      <w:proofErr w:type="gramStart"/>
      <w:r>
        <w:t>proof</w:t>
      </w:r>
      <w:proofErr w:type="gramEnd"/>
    </w:p>
    <w:p w14:paraId="284B6737" w14:textId="06436424" w:rsidR="00927259" w:rsidRDefault="00927259" w:rsidP="00927259">
      <w:pPr>
        <w:pStyle w:val="ListParagraph"/>
        <w:numPr>
          <w:ilvl w:val="1"/>
          <w:numId w:val="6"/>
        </w:numPr>
      </w:pPr>
      <w:r>
        <w:t xml:space="preserve">Also pay attention to vertical clearance, use right angled connector if </w:t>
      </w:r>
      <w:proofErr w:type="gramStart"/>
      <w:r>
        <w:t>possible</w:t>
      </w:r>
      <w:proofErr w:type="gramEnd"/>
      <w:r>
        <w:t xml:space="preserve"> pointing backwards towards rear wire channel of PCB stack</w:t>
      </w:r>
    </w:p>
    <w:p w14:paraId="182BA106" w14:textId="77777777" w:rsidR="00604F39" w:rsidRDefault="00604F39" w:rsidP="00AA5B28">
      <w:pPr>
        <w:pStyle w:val="ListParagraph"/>
        <w:numPr>
          <w:ilvl w:val="0"/>
          <w:numId w:val="6"/>
        </w:numPr>
      </w:pPr>
      <w:r>
        <w:t xml:space="preserve">Spread out components on </w:t>
      </w:r>
      <w:proofErr w:type="gramStart"/>
      <w:r>
        <w:t>PCB</w:t>
      </w:r>
      <w:proofErr w:type="gramEnd"/>
    </w:p>
    <w:p w14:paraId="22217419" w14:textId="77777777" w:rsidR="00604F39" w:rsidRDefault="00604F39" w:rsidP="00604F39">
      <w:pPr>
        <w:pStyle w:val="ListParagraph"/>
        <w:numPr>
          <w:ilvl w:val="1"/>
          <w:numId w:val="6"/>
        </w:numPr>
      </w:pPr>
      <w:r>
        <w:t xml:space="preserve">Organize by </w:t>
      </w:r>
      <w:proofErr w:type="gramStart"/>
      <w:r>
        <w:t>system</w:t>
      </w:r>
      <w:proofErr w:type="gramEnd"/>
    </w:p>
    <w:p w14:paraId="7F8EF201" w14:textId="71883714" w:rsidR="0088669D" w:rsidRDefault="0088669D" w:rsidP="00604F39">
      <w:pPr>
        <w:pStyle w:val="ListParagraph"/>
        <w:numPr>
          <w:ilvl w:val="1"/>
          <w:numId w:val="6"/>
        </w:numPr>
      </w:pPr>
      <w:r>
        <w:t>Move MAX3232 and CAN transceiver</w:t>
      </w:r>
      <w:r w:rsidR="003517F7">
        <w:t xml:space="preserve"> away from MCU but keep power circuitry and crystals </w:t>
      </w:r>
      <w:proofErr w:type="spellStart"/>
      <w:proofErr w:type="gramStart"/>
      <w:r w:rsidR="003517F7">
        <w:t>closeby</w:t>
      </w:r>
      <w:proofErr w:type="spellEnd"/>
      <w:proofErr w:type="gramEnd"/>
    </w:p>
    <w:p w14:paraId="724E8507" w14:textId="0891E8C7" w:rsidR="0030217A" w:rsidRDefault="0030217A" w:rsidP="0030217A">
      <w:pPr>
        <w:pStyle w:val="ListParagraph"/>
        <w:numPr>
          <w:ilvl w:val="2"/>
          <w:numId w:val="6"/>
        </w:numPr>
      </w:pPr>
      <w:r>
        <w:t xml:space="preserve">Not sure how long the traces can be between MCU and these </w:t>
      </w:r>
      <w:proofErr w:type="gramStart"/>
      <w:r>
        <w:t>ICs</w:t>
      </w:r>
      <w:proofErr w:type="gramEnd"/>
      <w:r>
        <w:t xml:space="preserve"> </w:t>
      </w:r>
      <w:r w:rsidR="00E635DB">
        <w:t>but it should be ok. Check with Simon or Seb or someone who knows what they’re doing</w:t>
      </w:r>
      <w:r w:rsidR="00013451">
        <w:t xml:space="preserve"> before making these </w:t>
      </w:r>
      <w:proofErr w:type="gramStart"/>
      <w:r w:rsidR="00013451">
        <w:t>changes</w:t>
      </w:r>
      <w:proofErr w:type="gramEnd"/>
    </w:p>
    <w:p w14:paraId="37A05F22" w14:textId="77777777" w:rsidR="004A7E7F" w:rsidRDefault="00B210A6" w:rsidP="00604F39">
      <w:pPr>
        <w:pStyle w:val="ListParagraph"/>
        <w:numPr>
          <w:ilvl w:val="1"/>
          <w:numId w:val="6"/>
        </w:numPr>
      </w:pPr>
      <w:r>
        <w:t>Maybe at labelling text or some cool design on the board</w:t>
      </w:r>
    </w:p>
    <w:p w14:paraId="371F4F31" w14:textId="77777777" w:rsidR="004A7E7F" w:rsidRDefault="004A7E7F" w:rsidP="004A7E7F">
      <w:pPr>
        <w:pStyle w:val="ListParagraph"/>
        <w:numPr>
          <w:ilvl w:val="0"/>
          <w:numId w:val="6"/>
        </w:numPr>
      </w:pPr>
      <w:r>
        <w:t xml:space="preserve">Move buzzer to </w:t>
      </w:r>
      <w:proofErr w:type="gramStart"/>
      <w:r>
        <w:t>PA19</w:t>
      </w:r>
      <w:proofErr w:type="gramEnd"/>
    </w:p>
    <w:p w14:paraId="069E6075" w14:textId="77777777" w:rsidR="001833C0" w:rsidRDefault="004A7E7F" w:rsidP="004A7E7F">
      <w:pPr>
        <w:pStyle w:val="ListParagraph"/>
        <w:numPr>
          <w:ilvl w:val="0"/>
          <w:numId w:val="6"/>
        </w:numPr>
      </w:pPr>
      <w:r>
        <w:t xml:space="preserve">Change programming header to smaller size and fix programming </w:t>
      </w:r>
      <w:proofErr w:type="gramStart"/>
      <w:r>
        <w:t>pinout</w:t>
      </w:r>
      <w:proofErr w:type="gramEnd"/>
    </w:p>
    <w:p w14:paraId="7F161065" w14:textId="17BC12C7" w:rsidR="00E15AA6" w:rsidRDefault="001833C0" w:rsidP="004A7E7F">
      <w:pPr>
        <w:pStyle w:val="ListParagraph"/>
        <w:numPr>
          <w:ilvl w:val="0"/>
          <w:numId w:val="6"/>
        </w:numPr>
      </w:pPr>
      <w:r>
        <w:t>Add thermal pad to MCU footprint</w:t>
      </w:r>
      <w:r w:rsidR="00E15AA6">
        <w:br w:type="page"/>
      </w:r>
    </w:p>
    <w:p w14:paraId="25B8345E" w14:textId="43991498" w:rsidR="00E15AA6" w:rsidRDefault="00E15AA6" w:rsidP="00E15AA6">
      <w:pPr>
        <w:pStyle w:val="Heading2"/>
      </w:pPr>
      <w:bookmarkStart w:id="27" w:name="_Toc134625124"/>
      <w:r>
        <w:lastRenderedPageBreak/>
        <w:t>Power Board</w:t>
      </w:r>
      <w:r w:rsidR="00364660">
        <w:t xml:space="preserve"> (HYDRA_V1_POWER)</w:t>
      </w:r>
      <w:bookmarkEnd w:id="27"/>
    </w:p>
    <w:p w14:paraId="3C2C5E55" w14:textId="77777777" w:rsidR="002536DF" w:rsidRDefault="004044D0" w:rsidP="004044D0">
      <w:pPr>
        <w:pStyle w:val="Heading3"/>
      </w:pPr>
      <w:bookmarkStart w:id="28" w:name="_Toc134625125"/>
      <w:r>
        <w:t>Overview</w:t>
      </w:r>
      <w:bookmarkEnd w:id="28"/>
    </w:p>
    <w:p w14:paraId="6F449529" w14:textId="4D267136" w:rsidR="00817F9D" w:rsidRDefault="002536DF" w:rsidP="00DA4864">
      <w:pPr>
        <w:ind w:firstLine="432"/>
      </w:pPr>
      <w:r>
        <w:t>The first iteration of the pow</w:t>
      </w:r>
      <w:r w:rsidR="00DA4864">
        <w:t xml:space="preserve">er board is as </w:t>
      </w:r>
      <w:proofErr w:type="gramStart"/>
      <w:r w:rsidR="00DA4864">
        <w:t>barebones</w:t>
      </w:r>
      <w:proofErr w:type="gramEnd"/>
      <w:r w:rsidR="00DA4864">
        <w:t xml:space="preserve"> as possible and only includes a 3V3 regulator alongside a 5V regulator. </w:t>
      </w:r>
      <w:proofErr w:type="gramStart"/>
      <w:r w:rsidR="00977939">
        <w:t>Both of the power</w:t>
      </w:r>
      <w:proofErr w:type="gramEnd"/>
      <w:r w:rsidR="00977939">
        <w:t xml:space="preserve"> regulators receive power through a set of </w:t>
      </w:r>
      <w:r w:rsidR="009746A9">
        <w:t>safety switches which interact wit</w:t>
      </w:r>
      <w:r w:rsidR="00460CA9">
        <w:t xml:space="preserve">h a rod protruding from the rocket’s body. This mechanism is redundant for Hydra V1 since the flight computer </w:t>
      </w:r>
      <w:r w:rsidR="00DC5F8B">
        <w:t xml:space="preserve">is not in charge of any flight </w:t>
      </w:r>
      <w:proofErr w:type="gramStart"/>
      <w:r w:rsidR="00DC5F8B">
        <w:t>functionality</w:t>
      </w:r>
      <w:proofErr w:type="gramEnd"/>
      <w:r w:rsidR="00DC5F8B">
        <w:t xml:space="preserve"> however it will be required with future Hydra </w:t>
      </w:r>
      <w:r w:rsidR="00817F9D">
        <w:t>versions.</w:t>
      </w:r>
    </w:p>
    <w:p w14:paraId="4D8635E5" w14:textId="765D2B15" w:rsidR="00AE4B83" w:rsidRDefault="000F234B" w:rsidP="00DA4864">
      <w:pPr>
        <w:ind w:firstLine="432"/>
      </w:pPr>
      <w:r>
        <w:rPr>
          <w:noProof/>
        </w:rPr>
        <w:drawing>
          <wp:anchor distT="0" distB="0" distL="114300" distR="114300" simplePos="0" relativeHeight="251658242" behindDoc="1" locked="0" layoutInCell="1" allowOverlap="1" wp14:anchorId="50CB50A6" wp14:editId="09B96F00">
            <wp:simplePos x="0" y="0"/>
            <wp:positionH relativeFrom="column">
              <wp:posOffset>2917190</wp:posOffset>
            </wp:positionH>
            <wp:positionV relativeFrom="paragraph">
              <wp:posOffset>46355</wp:posOffset>
            </wp:positionV>
            <wp:extent cx="2980055" cy="2506980"/>
            <wp:effectExtent l="0" t="0" r="0" b="7620"/>
            <wp:wrapTight wrapText="bothSides">
              <wp:wrapPolygon edited="0">
                <wp:start x="0" y="0"/>
                <wp:lineTo x="0" y="21502"/>
                <wp:lineTo x="21402" y="21502"/>
                <wp:lineTo x="21402"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80055" cy="2506980"/>
                    </a:xfrm>
                    <a:prstGeom prst="rect">
                      <a:avLst/>
                    </a:prstGeom>
                  </pic:spPr>
                </pic:pic>
              </a:graphicData>
            </a:graphic>
            <wp14:sizeRelH relativeFrom="margin">
              <wp14:pctWidth>0</wp14:pctWidth>
            </wp14:sizeRelH>
            <wp14:sizeRelV relativeFrom="margin">
              <wp14:pctHeight>0</wp14:pctHeight>
            </wp14:sizeRelV>
          </wp:anchor>
        </w:drawing>
      </w:r>
      <w:r w:rsidR="00AE4B83">
        <w:t xml:space="preserve">The only </w:t>
      </w:r>
      <w:r w:rsidR="00F24BC5">
        <w:t>circuit</w:t>
      </w:r>
      <w:r w:rsidR="00A52892">
        <w:t xml:space="preserve"> </w:t>
      </w:r>
      <w:r w:rsidR="00BE5B40">
        <w:t xml:space="preserve">requiring explanation in this rendition of the power board is the reverse polarity protection included at the input. </w:t>
      </w:r>
      <w:r w:rsidR="00F91556">
        <w:t>This circuit allows current to flow through Q1 when the polarity is correct since the GND power</w:t>
      </w:r>
      <w:r w:rsidR="008A5EC0">
        <w:t xml:space="preserve"> port</w:t>
      </w:r>
      <w:r w:rsidR="00F91556">
        <w:t xml:space="preserve"> will be ground and the MOSFETs drain (pin 4 of Q1) will be positive. </w:t>
      </w:r>
      <w:r w:rsidR="007F2DD1">
        <w:t xml:space="preserve">In this configuration, the MOSFET’s body diode conducts current from the </w:t>
      </w:r>
      <w:r w:rsidR="00BA3272">
        <w:t xml:space="preserve">drain </w:t>
      </w:r>
      <w:r w:rsidR="00547EB0">
        <w:t>to the sour</w:t>
      </w:r>
      <w:r w:rsidR="008A5EC0">
        <w:t>ce</w:t>
      </w:r>
      <w:r w:rsidR="002F26EA">
        <w:t xml:space="preserve"> (pin </w:t>
      </w:r>
      <w:r w:rsidR="008E2D2C">
        <w:t>3</w:t>
      </w:r>
      <w:r w:rsidR="002F26EA">
        <w:t xml:space="preserve"> of Q1)</w:t>
      </w:r>
      <w:r w:rsidR="008A5EC0">
        <w:t xml:space="preserve">. </w:t>
      </w:r>
      <w:r w:rsidR="004435D8">
        <w:t xml:space="preserve">Additionally, R3 </w:t>
      </w:r>
      <w:r w:rsidR="00970E63">
        <w:t>c</w:t>
      </w:r>
      <w:r w:rsidR="00557129">
        <w:t>onnects</w:t>
      </w:r>
      <w:r w:rsidR="004435D8">
        <w:t xml:space="preserve"> the ground power port to the MOSFET’s gate which pulls it low and excite</w:t>
      </w:r>
      <w:r w:rsidR="00557129">
        <w:t>s</w:t>
      </w:r>
      <w:r w:rsidR="004435D8">
        <w:t xml:space="preserve"> the MOSFET such that it can conduct current in both directions. </w:t>
      </w:r>
      <w:r w:rsidR="008A5EC0">
        <w:t>During a reverse polarity event, the MOSFET’s drain becomes negative whereas the GND power</w:t>
      </w:r>
      <w:r w:rsidR="00DB0E4B">
        <w:t xml:space="preserve"> </w:t>
      </w:r>
      <w:r w:rsidR="008A5EC0">
        <w:t xml:space="preserve">port becomes positive. This results in </w:t>
      </w:r>
      <w:r w:rsidR="003F6FF5">
        <w:t>the gate</w:t>
      </w:r>
      <w:r w:rsidR="00AB14A6">
        <w:t xml:space="preserve"> (pin </w:t>
      </w:r>
      <w:r w:rsidR="008E2D2C">
        <w:t>1 of Q1)</w:t>
      </w:r>
      <w:r w:rsidR="003F6FF5">
        <w:t xml:space="preserve"> potential being higher than the source potential therefore shutting off the MOSFET and preventing current flow in both directions. The body diode will not conduct since </w:t>
      </w:r>
      <w:r w:rsidR="00654F9B">
        <w:t>it is oriented</w:t>
      </w:r>
      <w:r w:rsidR="00303C04">
        <w:t xml:space="preserve"> the wrong way and the MOSFET will prevent current flow in the other direction. The Zener diode (D3)</w:t>
      </w:r>
      <w:r w:rsidR="00B76160">
        <w:t xml:space="preserve"> </w:t>
      </w:r>
      <w:r w:rsidR="00FE6D9C">
        <w:t>prevents the voltage difference between the gate and source from ever exceeding 12V</w:t>
      </w:r>
      <w:r w:rsidR="00B76160">
        <w:t>, during an overvoltage event for example,</w:t>
      </w:r>
      <w:r w:rsidR="00A6103A">
        <w:t xml:space="preserve"> which could damage the MOSFET.</w:t>
      </w:r>
    </w:p>
    <w:p w14:paraId="663F1455" w14:textId="556BB823" w:rsidR="00AF6AA2" w:rsidRDefault="00AF6AA2" w:rsidP="00DA4864">
      <w:pPr>
        <w:ind w:firstLine="432"/>
      </w:pPr>
    </w:p>
    <w:p w14:paraId="321AB653" w14:textId="77777777" w:rsidR="00817F9D" w:rsidRDefault="00817F9D" w:rsidP="00817F9D">
      <w:pPr>
        <w:pStyle w:val="Heading3"/>
      </w:pPr>
      <w:bookmarkStart w:id="29" w:name="_Toc134625126"/>
      <w:r>
        <w:t>Component List</w:t>
      </w:r>
      <w:bookmarkEnd w:id="29"/>
    </w:p>
    <w:p w14:paraId="3CEA5E70" w14:textId="7867153B" w:rsidR="00290ED2" w:rsidRDefault="00290ED2" w:rsidP="00290ED2">
      <w:pPr>
        <w:pStyle w:val="Caption"/>
        <w:keepNext/>
        <w:jc w:val="center"/>
      </w:pPr>
      <w:bookmarkStart w:id="30" w:name="_Toc126256818"/>
      <w:r>
        <w:t xml:space="preserve">Table </w:t>
      </w:r>
      <w:r>
        <w:fldChar w:fldCharType="begin"/>
      </w:r>
      <w:r>
        <w:instrText>SEQ Table \* ARABIC</w:instrText>
      </w:r>
      <w:r>
        <w:fldChar w:fldCharType="separate"/>
      </w:r>
      <w:r w:rsidR="007336EE">
        <w:rPr>
          <w:noProof/>
        </w:rPr>
        <w:t>2</w:t>
      </w:r>
      <w:r>
        <w:fldChar w:fldCharType="end"/>
      </w:r>
      <w:r>
        <w:t>. Hydra V1 Power Board Component List</w:t>
      </w:r>
      <w:bookmarkEnd w:id="30"/>
    </w:p>
    <w:tbl>
      <w:tblPr>
        <w:tblStyle w:val="TableGrid"/>
        <w:tblW w:w="0" w:type="auto"/>
        <w:tblLayout w:type="fixed"/>
        <w:tblLook w:val="04A0" w:firstRow="1" w:lastRow="0" w:firstColumn="1" w:lastColumn="0" w:noHBand="0" w:noVBand="1"/>
      </w:tblPr>
      <w:tblGrid>
        <w:gridCol w:w="1435"/>
        <w:gridCol w:w="720"/>
        <w:gridCol w:w="2700"/>
        <w:gridCol w:w="4495"/>
      </w:tblGrid>
      <w:tr w:rsidR="00817F9D" w14:paraId="61239DAC" w14:textId="77777777" w:rsidTr="00097C0C">
        <w:trPr>
          <w:trHeight w:val="395"/>
        </w:trPr>
        <w:tc>
          <w:tcPr>
            <w:tcW w:w="1435" w:type="dxa"/>
            <w:vAlign w:val="center"/>
          </w:tcPr>
          <w:p w14:paraId="3E2FDEDE" w14:textId="77777777" w:rsidR="00817F9D" w:rsidRDefault="00817F9D" w:rsidP="00097C0C">
            <w:pPr>
              <w:jc w:val="center"/>
            </w:pPr>
            <w:r>
              <w:t>Part #</w:t>
            </w:r>
          </w:p>
        </w:tc>
        <w:tc>
          <w:tcPr>
            <w:tcW w:w="720" w:type="dxa"/>
            <w:vAlign w:val="center"/>
          </w:tcPr>
          <w:p w14:paraId="4D85BFEB" w14:textId="77777777" w:rsidR="00817F9D" w:rsidRDefault="00817F9D" w:rsidP="00097C0C">
            <w:pPr>
              <w:jc w:val="center"/>
            </w:pPr>
            <w:r>
              <w:t>QTY</w:t>
            </w:r>
          </w:p>
        </w:tc>
        <w:tc>
          <w:tcPr>
            <w:tcW w:w="2700" w:type="dxa"/>
            <w:vAlign w:val="center"/>
          </w:tcPr>
          <w:p w14:paraId="1F2068F9" w14:textId="77777777" w:rsidR="00817F9D" w:rsidRDefault="00817F9D" w:rsidP="00097C0C">
            <w:pPr>
              <w:jc w:val="center"/>
            </w:pPr>
            <w:r>
              <w:t>Purpose</w:t>
            </w:r>
          </w:p>
        </w:tc>
        <w:tc>
          <w:tcPr>
            <w:tcW w:w="4495" w:type="dxa"/>
            <w:vAlign w:val="center"/>
          </w:tcPr>
          <w:p w14:paraId="3967E0B0" w14:textId="77777777" w:rsidR="00817F9D" w:rsidRDefault="00817F9D" w:rsidP="00097C0C">
            <w:pPr>
              <w:jc w:val="center"/>
            </w:pPr>
            <w:r>
              <w:t>Comment</w:t>
            </w:r>
          </w:p>
        </w:tc>
      </w:tr>
      <w:tr w:rsidR="00065B81" w14:paraId="51279875" w14:textId="77777777" w:rsidTr="00097C0C">
        <w:tc>
          <w:tcPr>
            <w:tcW w:w="1435" w:type="dxa"/>
            <w:vAlign w:val="center"/>
          </w:tcPr>
          <w:p w14:paraId="4E83CFC6" w14:textId="6A1B9B8B" w:rsidR="00065B81" w:rsidRDefault="00065B81" w:rsidP="00065B81">
            <w:pPr>
              <w:jc w:val="center"/>
            </w:pPr>
            <w:r w:rsidRPr="002E3D50">
              <w:t>C0805C103J5RACTU</w:t>
            </w:r>
          </w:p>
        </w:tc>
        <w:tc>
          <w:tcPr>
            <w:tcW w:w="720" w:type="dxa"/>
            <w:vAlign w:val="center"/>
          </w:tcPr>
          <w:p w14:paraId="31C6BD3A" w14:textId="402B2293" w:rsidR="00065B81" w:rsidRDefault="00065B81" w:rsidP="00065B81">
            <w:pPr>
              <w:jc w:val="center"/>
            </w:pPr>
            <w:r>
              <w:t>2</w:t>
            </w:r>
          </w:p>
        </w:tc>
        <w:tc>
          <w:tcPr>
            <w:tcW w:w="2700" w:type="dxa"/>
            <w:vAlign w:val="center"/>
          </w:tcPr>
          <w:p w14:paraId="30563795" w14:textId="51DA3DA3" w:rsidR="00065B81" w:rsidRDefault="00065B81" w:rsidP="00065B81">
            <w:pPr>
              <w:jc w:val="center"/>
            </w:pPr>
            <w:r>
              <w:t>10nF 50V boost capacitor</w:t>
            </w:r>
          </w:p>
        </w:tc>
        <w:tc>
          <w:tcPr>
            <w:tcW w:w="4495" w:type="dxa"/>
            <w:vAlign w:val="center"/>
          </w:tcPr>
          <w:p w14:paraId="769F1CFA" w14:textId="3C7B870F" w:rsidR="00065B81" w:rsidRDefault="00065B81" w:rsidP="00065B81">
            <w:r>
              <w:t>Value based on datasheet</w:t>
            </w:r>
            <w:r>
              <w:fldChar w:fldCharType="begin"/>
            </w:r>
            <w:r>
              <w:instrText xml:space="preserve"> ADDIN ZOTERO_ITEM CSL_CITATION {"citationID":"SJALn7t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t>. Shared between both regulators since their datasheet both require identical values here.</w:t>
            </w:r>
          </w:p>
        </w:tc>
      </w:tr>
      <w:tr w:rsidR="00065B81" w14:paraId="1CC2E1A7" w14:textId="77777777" w:rsidTr="00097C0C">
        <w:tc>
          <w:tcPr>
            <w:tcW w:w="1435" w:type="dxa"/>
            <w:vAlign w:val="center"/>
          </w:tcPr>
          <w:p w14:paraId="0368D435" w14:textId="69F9130D" w:rsidR="00065B81" w:rsidRDefault="00065B81" w:rsidP="00065B81">
            <w:pPr>
              <w:jc w:val="center"/>
            </w:pPr>
            <w:r w:rsidRPr="00551F2F">
              <w:t>B540C-13-F</w:t>
            </w:r>
          </w:p>
        </w:tc>
        <w:tc>
          <w:tcPr>
            <w:tcW w:w="720" w:type="dxa"/>
            <w:vAlign w:val="center"/>
          </w:tcPr>
          <w:p w14:paraId="67A19DCA" w14:textId="792BB83C" w:rsidR="00065B81" w:rsidRDefault="000572DD" w:rsidP="00065B81">
            <w:pPr>
              <w:jc w:val="center"/>
            </w:pPr>
            <w:r>
              <w:t>2</w:t>
            </w:r>
          </w:p>
        </w:tc>
        <w:tc>
          <w:tcPr>
            <w:tcW w:w="2700" w:type="dxa"/>
            <w:vAlign w:val="center"/>
          </w:tcPr>
          <w:p w14:paraId="3E2F327D" w14:textId="6C2F8A1F" w:rsidR="00065B81" w:rsidRDefault="00065B81" w:rsidP="00065B81">
            <w:pPr>
              <w:jc w:val="center"/>
            </w:pPr>
            <w:r>
              <w:t>40V 5A Schottky Diode</w:t>
            </w:r>
          </w:p>
        </w:tc>
        <w:tc>
          <w:tcPr>
            <w:tcW w:w="4495" w:type="dxa"/>
            <w:vAlign w:val="center"/>
          </w:tcPr>
          <w:p w14:paraId="33B0B2AA" w14:textId="08D95A4C" w:rsidR="00065B81" w:rsidRDefault="00065B81" w:rsidP="00065B81">
            <w:r>
              <w:t>Value based on datasheet</w:t>
            </w:r>
            <w:r>
              <w:fldChar w:fldCharType="begin"/>
            </w:r>
            <w:r>
              <w:instrText xml:space="preserve"> ADDIN ZOTERO_ITEM CSL_CITATION {"citationID":"xiI2bGEQ","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0572DD" w14:paraId="267B7C34" w14:textId="77777777" w:rsidTr="00097C0C">
        <w:tc>
          <w:tcPr>
            <w:tcW w:w="1435" w:type="dxa"/>
            <w:vAlign w:val="center"/>
          </w:tcPr>
          <w:p w14:paraId="00AE211F" w14:textId="25DCF2D9" w:rsidR="000572DD" w:rsidRPr="00551F2F" w:rsidRDefault="008A092D" w:rsidP="00065B81">
            <w:pPr>
              <w:jc w:val="center"/>
            </w:pPr>
            <w:r w:rsidRPr="008A092D">
              <w:t>HSMG-C190</w:t>
            </w:r>
          </w:p>
        </w:tc>
        <w:tc>
          <w:tcPr>
            <w:tcW w:w="720" w:type="dxa"/>
            <w:vAlign w:val="center"/>
          </w:tcPr>
          <w:p w14:paraId="333955AA" w14:textId="285D3318" w:rsidR="000572DD" w:rsidRDefault="008A092D" w:rsidP="00065B81">
            <w:pPr>
              <w:jc w:val="center"/>
            </w:pPr>
            <w:r>
              <w:t>2</w:t>
            </w:r>
          </w:p>
        </w:tc>
        <w:tc>
          <w:tcPr>
            <w:tcW w:w="2700" w:type="dxa"/>
            <w:vAlign w:val="center"/>
          </w:tcPr>
          <w:p w14:paraId="39982577" w14:textId="5867252A" w:rsidR="000572DD" w:rsidRDefault="00FE6626" w:rsidP="00065B81">
            <w:pPr>
              <w:jc w:val="center"/>
            </w:pPr>
            <w:r>
              <w:t>Indicator LED</w:t>
            </w:r>
          </w:p>
        </w:tc>
        <w:tc>
          <w:tcPr>
            <w:tcW w:w="4495" w:type="dxa"/>
            <w:vAlign w:val="center"/>
          </w:tcPr>
          <w:p w14:paraId="1CE208E2" w14:textId="2473C856" w:rsidR="000572DD" w:rsidRDefault="00FE6626" w:rsidP="00065B81">
            <w:r>
              <w:t xml:space="preserve">One used per </w:t>
            </w:r>
            <w:proofErr w:type="gramStart"/>
            <w:r>
              <w:t>regulator,</w:t>
            </w:r>
            <w:proofErr w:type="gramEnd"/>
            <w:r>
              <w:t xml:space="preserve"> these are arbitrarily chosen</w:t>
            </w:r>
            <w:r w:rsidR="009C7FBD">
              <w:t>.</w:t>
            </w:r>
          </w:p>
        </w:tc>
      </w:tr>
      <w:tr w:rsidR="00817F9D" w14:paraId="04CB56C8" w14:textId="77777777" w:rsidTr="00BB2957">
        <w:tc>
          <w:tcPr>
            <w:tcW w:w="1435" w:type="dxa"/>
            <w:shd w:val="clear" w:color="auto" w:fill="D9D9D9" w:themeFill="background1" w:themeFillShade="D9"/>
            <w:vAlign w:val="center"/>
          </w:tcPr>
          <w:p w14:paraId="0DD8C4B7" w14:textId="5D050D34" w:rsidR="00817F9D" w:rsidRDefault="00E31C08" w:rsidP="00097C0C">
            <w:pPr>
              <w:jc w:val="center"/>
            </w:pPr>
            <w:r w:rsidRPr="00E31C08">
              <w:t>LM2677S-5.0/NOPB</w:t>
            </w:r>
          </w:p>
        </w:tc>
        <w:tc>
          <w:tcPr>
            <w:tcW w:w="720" w:type="dxa"/>
            <w:shd w:val="clear" w:color="auto" w:fill="D9D9D9" w:themeFill="background1" w:themeFillShade="D9"/>
            <w:vAlign w:val="center"/>
          </w:tcPr>
          <w:p w14:paraId="4FFF53BB" w14:textId="7ADB0638" w:rsidR="00817F9D" w:rsidRDefault="00E31C08" w:rsidP="00097C0C">
            <w:pPr>
              <w:jc w:val="center"/>
            </w:pPr>
            <w:r>
              <w:t>1</w:t>
            </w:r>
          </w:p>
        </w:tc>
        <w:tc>
          <w:tcPr>
            <w:tcW w:w="2700" w:type="dxa"/>
            <w:shd w:val="clear" w:color="auto" w:fill="D9D9D9" w:themeFill="background1" w:themeFillShade="D9"/>
            <w:vAlign w:val="center"/>
          </w:tcPr>
          <w:p w14:paraId="113C1011" w14:textId="1959CE83" w:rsidR="00817F9D" w:rsidRDefault="00E31C08" w:rsidP="00097C0C">
            <w:pPr>
              <w:jc w:val="center"/>
            </w:pPr>
            <w:r>
              <w:t>5V regulator</w:t>
            </w:r>
          </w:p>
        </w:tc>
        <w:tc>
          <w:tcPr>
            <w:tcW w:w="4495" w:type="dxa"/>
            <w:shd w:val="clear" w:color="auto" w:fill="D9D9D9" w:themeFill="background1" w:themeFillShade="D9"/>
          </w:tcPr>
          <w:p w14:paraId="48411B91" w14:textId="4AFA9A72" w:rsidR="00817F9D" w:rsidRDefault="00817F9D" w:rsidP="00097C0C">
            <w:r>
              <w:t xml:space="preserve">Chosen </w:t>
            </w:r>
            <w:r w:rsidR="00E31C08">
              <w:t>for simplicity of application circuit and high output current of 5A which is excessive for the Hydra V1.</w:t>
            </w:r>
          </w:p>
        </w:tc>
      </w:tr>
      <w:tr w:rsidR="00E31C08" w14:paraId="51A7DF49" w14:textId="77777777" w:rsidTr="00BB2957">
        <w:tc>
          <w:tcPr>
            <w:tcW w:w="1435" w:type="dxa"/>
            <w:shd w:val="clear" w:color="auto" w:fill="D9D9D9" w:themeFill="background1" w:themeFillShade="D9"/>
            <w:vAlign w:val="center"/>
          </w:tcPr>
          <w:p w14:paraId="61F9B0C4" w14:textId="1A3CE8EB" w:rsidR="00E31C08" w:rsidRPr="00E31C08" w:rsidRDefault="00DA4FE0" w:rsidP="00097C0C">
            <w:pPr>
              <w:jc w:val="center"/>
            </w:pPr>
            <w:r w:rsidRPr="00DA4FE0">
              <w:t>16TQC15M</w:t>
            </w:r>
          </w:p>
        </w:tc>
        <w:tc>
          <w:tcPr>
            <w:tcW w:w="720" w:type="dxa"/>
            <w:shd w:val="clear" w:color="auto" w:fill="D9D9D9" w:themeFill="background1" w:themeFillShade="D9"/>
            <w:vAlign w:val="center"/>
          </w:tcPr>
          <w:p w14:paraId="42FF460A" w14:textId="2DC02EE1" w:rsidR="00E31C08" w:rsidRDefault="00DA4FE0" w:rsidP="00097C0C">
            <w:pPr>
              <w:jc w:val="center"/>
            </w:pPr>
            <w:r>
              <w:t>3</w:t>
            </w:r>
          </w:p>
        </w:tc>
        <w:tc>
          <w:tcPr>
            <w:tcW w:w="2700" w:type="dxa"/>
            <w:shd w:val="clear" w:color="auto" w:fill="D9D9D9" w:themeFill="background1" w:themeFillShade="D9"/>
            <w:vAlign w:val="center"/>
          </w:tcPr>
          <w:p w14:paraId="562ECA9E" w14:textId="5D0EC2C7" w:rsidR="00E31C08" w:rsidRDefault="00DA4FE0" w:rsidP="00097C0C">
            <w:pPr>
              <w:jc w:val="center"/>
            </w:pPr>
            <w:r>
              <w:t>15uF</w:t>
            </w:r>
            <w:r w:rsidR="009572C4">
              <w:t xml:space="preserve"> 16V</w:t>
            </w:r>
            <w:r>
              <w:t xml:space="preserve"> input </w:t>
            </w:r>
            <w:r w:rsidR="0082122A">
              <w:t xml:space="preserve">surge </w:t>
            </w:r>
            <w:r>
              <w:t>capacitor</w:t>
            </w:r>
          </w:p>
        </w:tc>
        <w:tc>
          <w:tcPr>
            <w:tcW w:w="4495" w:type="dxa"/>
            <w:shd w:val="clear" w:color="auto" w:fill="D9D9D9" w:themeFill="background1" w:themeFillShade="D9"/>
          </w:tcPr>
          <w:p w14:paraId="5C1FF932" w14:textId="1569BAED" w:rsidR="00E31C08" w:rsidRDefault="004E28BD" w:rsidP="00097C0C">
            <w:r>
              <w:t>Number and value of capacitors used is based on datasheet</w:t>
            </w:r>
            <w:r w:rsidR="007640E7">
              <w:fldChar w:fldCharType="begin"/>
            </w:r>
            <w:r w:rsidR="007640E7">
              <w:instrText xml:space="preserve"> ADDIN ZOTERO_ITEM CSL_CITATION {"citationID":"9aL4aPGE","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rsidR="007640E7">
              <w:fldChar w:fldCharType="separate"/>
            </w:r>
            <w:r w:rsidR="007640E7" w:rsidRPr="007640E7">
              <w:t>[2]</w:t>
            </w:r>
            <w:r w:rsidR="007640E7">
              <w:fldChar w:fldCharType="end"/>
            </w:r>
            <w:r w:rsidR="009C7FBD">
              <w:t>.</w:t>
            </w:r>
          </w:p>
        </w:tc>
      </w:tr>
      <w:tr w:rsidR="007640E7" w14:paraId="750B51FD" w14:textId="77777777" w:rsidTr="00BB2957">
        <w:tc>
          <w:tcPr>
            <w:tcW w:w="1435" w:type="dxa"/>
            <w:shd w:val="clear" w:color="auto" w:fill="D9D9D9" w:themeFill="background1" w:themeFillShade="D9"/>
            <w:vAlign w:val="center"/>
          </w:tcPr>
          <w:p w14:paraId="6464CFE0" w14:textId="3A9A06F0" w:rsidR="007640E7" w:rsidRPr="00DA4FE0" w:rsidRDefault="008A7BDC" w:rsidP="00097C0C">
            <w:pPr>
              <w:jc w:val="center"/>
            </w:pPr>
            <w:commentRangeStart w:id="31"/>
            <w:r>
              <w:lastRenderedPageBreak/>
              <w:t>ANY</w:t>
            </w:r>
          </w:p>
        </w:tc>
        <w:tc>
          <w:tcPr>
            <w:tcW w:w="720" w:type="dxa"/>
            <w:shd w:val="clear" w:color="auto" w:fill="D9D9D9" w:themeFill="background1" w:themeFillShade="D9"/>
            <w:vAlign w:val="center"/>
          </w:tcPr>
          <w:p w14:paraId="0A87A6D6" w14:textId="618CCD53" w:rsidR="007640E7" w:rsidRDefault="00DE63D9" w:rsidP="00097C0C">
            <w:pPr>
              <w:jc w:val="center"/>
            </w:pPr>
            <w:r>
              <w:t>1</w:t>
            </w:r>
          </w:p>
        </w:tc>
        <w:tc>
          <w:tcPr>
            <w:tcW w:w="2700" w:type="dxa"/>
            <w:shd w:val="clear" w:color="auto" w:fill="D9D9D9" w:themeFill="background1" w:themeFillShade="D9"/>
            <w:vAlign w:val="center"/>
          </w:tcPr>
          <w:p w14:paraId="111806C8" w14:textId="22B0E248" w:rsidR="007640E7" w:rsidRDefault="008A7BDC" w:rsidP="00097C0C">
            <w:pPr>
              <w:jc w:val="center"/>
            </w:pPr>
            <w:r>
              <w:t>470nF &gt;15V 1812(</w:t>
            </w:r>
            <w:r w:rsidR="00C137C0">
              <w:t>4532) capacitor</w:t>
            </w:r>
          </w:p>
        </w:tc>
        <w:tc>
          <w:tcPr>
            <w:tcW w:w="4495" w:type="dxa"/>
            <w:shd w:val="clear" w:color="auto" w:fill="D9D9D9" w:themeFill="background1" w:themeFillShade="D9"/>
            <w:vAlign w:val="center"/>
          </w:tcPr>
          <w:p w14:paraId="61C8F27B" w14:textId="3C2222B5" w:rsidR="007640E7" w:rsidRDefault="00C137C0" w:rsidP="00BF70AD">
            <w:pPr>
              <w:jc w:val="left"/>
            </w:pPr>
            <w:r>
              <w:t>Value based on datasheet</w:t>
            </w:r>
            <w:r>
              <w:fldChar w:fldCharType="begin"/>
            </w:r>
            <w:r>
              <w:instrText xml:space="preserve"> ADDIN ZOTERO_ITEM CSL_CITATION {"citationID":"k64HXrI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commentRangeEnd w:id="31"/>
            <w:r w:rsidR="00F5256C">
              <w:rPr>
                <w:rStyle w:val="CommentReference"/>
              </w:rPr>
              <w:commentReference w:id="31"/>
            </w:r>
            <w:r w:rsidR="009C7FBD">
              <w:t>.</w:t>
            </w:r>
          </w:p>
        </w:tc>
      </w:tr>
      <w:tr w:rsidR="00105314" w14:paraId="1628F98D" w14:textId="77777777" w:rsidTr="00BB2957">
        <w:tc>
          <w:tcPr>
            <w:tcW w:w="1435" w:type="dxa"/>
            <w:shd w:val="clear" w:color="auto" w:fill="D9D9D9" w:themeFill="background1" w:themeFillShade="D9"/>
            <w:vAlign w:val="center"/>
          </w:tcPr>
          <w:p w14:paraId="089CAAE5" w14:textId="637F042C" w:rsidR="00105314" w:rsidRPr="00551F2F" w:rsidRDefault="00105314" w:rsidP="00105314">
            <w:pPr>
              <w:jc w:val="center"/>
            </w:pPr>
            <w:r w:rsidRPr="007B25E1">
              <w:t>SRP6060FA-220M</w:t>
            </w:r>
          </w:p>
        </w:tc>
        <w:tc>
          <w:tcPr>
            <w:tcW w:w="720" w:type="dxa"/>
            <w:shd w:val="clear" w:color="auto" w:fill="D9D9D9" w:themeFill="background1" w:themeFillShade="D9"/>
            <w:vAlign w:val="center"/>
          </w:tcPr>
          <w:p w14:paraId="7D54C876" w14:textId="1ACFEE4B" w:rsidR="00105314" w:rsidRDefault="00105314" w:rsidP="00105314">
            <w:pPr>
              <w:jc w:val="center"/>
            </w:pPr>
            <w:r>
              <w:t>1</w:t>
            </w:r>
          </w:p>
        </w:tc>
        <w:tc>
          <w:tcPr>
            <w:tcW w:w="2700" w:type="dxa"/>
            <w:shd w:val="clear" w:color="auto" w:fill="D9D9D9" w:themeFill="background1" w:themeFillShade="D9"/>
            <w:vAlign w:val="center"/>
          </w:tcPr>
          <w:p w14:paraId="389B5CB1" w14:textId="305DF435" w:rsidR="00105314" w:rsidRDefault="0082122A" w:rsidP="00105314">
            <w:pPr>
              <w:jc w:val="center"/>
            </w:pPr>
            <w:r>
              <w:t>22uH 5A o</w:t>
            </w:r>
            <w:r w:rsidR="00105314">
              <w:t>utput inductor</w:t>
            </w:r>
          </w:p>
        </w:tc>
        <w:tc>
          <w:tcPr>
            <w:tcW w:w="4495" w:type="dxa"/>
            <w:shd w:val="clear" w:color="auto" w:fill="D9D9D9" w:themeFill="background1" w:themeFillShade="D9"/>
            <w:vAlign w:val="center"/>
          </w:tcPr>
          <w:p w14:paraId="3B3FB5A9" w14:textId="049A52EC" w:rsidR="00105314" w:rsidRDefault="00105314" w:rsidP="00105314">
            <w:pPr>
              <w:jc w:val="left"/>
            </w:pPr>
            <w:r>
              <w:t>Value based on datasheet</w:t>
            </w:r>
            <w:r>
              <w:fldChar w:fldCharType="begin"/>
            </w:r>
            <w:r w:rsidR="00FB36FA">
              <w:instrText xml:space="preserve"> ADDIN ZOTERO_ITEM CSL_CITATION {"citationID":"PshbKRd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105314" w14:paraId="7E98B82E" w14:textId="77777777" w:rsidTr="00BB2957">
        <w:tc>
          <w:tcPr>
            <w:tcW w:w="1435" w:type="dxa"/>
            <w:shd w:val="clear" w:color="auto" w:fill="D9D9D9" w:themeFill="background1" w:themeFillShade="D9"/>
            <w:vAlign w:val="center"/>
          </w:tcPr>
          <w:p w14:paraId="426F18A6" w14:textId="76231E61" w:rsidR="00105314" w:rsidRPr="007B25E1" w:rsidRDefault="00105314" w:rsidP="00105314">
            <w:pPr>
              <w:jc w:val="center"/>
            </w:pPr>
            <w:r w:rsidRPr="00BF70AD">
              <w:t>25SVPF180M</w:t>
            </w:r>
          </w:p>
        </w:tc>
        <w:tc>
          <w:tcPr>
            <w:tcW w:w="720" w:type="dxa"/>
            <w:shd w:val="clear" w:color="auto" w:fill="D9D9D9" w:themeFill="background1" w:themeFillShade="D9"/>
            <w:vAlign w:val="center"/>
          </w:tcPr>
          <w:p w14:paraId="3B115E23" w14:textId="3C515511" w:rsidR="00105314" w:rsidRDefault="00105314" w:rsidP="00105314">
            <w:pPr>
              <w:jc w:val="center"/>
            </w:pPr>
            <w:r>
              <w:t>2</w:t>
            </w:r>
          </w:p>
        </w:tc>
        <w:tc>
          <w:tcPr>
            <w:tcW w:w="2700" w:type="dxa"/>
            <w:shd w:val="clear" w:color="auto" w:fill="D9D9D9" w:themeFill="background1" w:themeFillShade="D9"/>
            <w:vAlign w:val="center"/>
          </w:tcPr>
          <w:p w14:paraId="245549A5" w14:textId="02DD005A" w:rsidR="00105314" w:rsidRDefault="00105314" w:rsidP="00105314">
            <w:pPr>
              <w:jc w:val="center"/>
            </w:pPr>
            <w:r>
              <w:t>180uF output surge capacitor</w:t>
            </w:r>
          </w:p>
        </w:tc>
        <w:tc>
          <w:tcPr>
            <w:tcW w:w="4495" w:type="dxa"/>
            <w:shd w:val="clear" w:color="auto" w:fill="D9D9D9" w:themeFill="background1" w:themeFillShade="D9"/>
            <w:vAlign w:val="center"/>
          </w:tcPr>
          <w:p w14:paraId="76F70C1D" w14:textId="2F6BE10E" w:rsidR="00105314" w:rsidRDefault="00105314" w:rsidP="00105314">
            <w:pPr>
              <w:jc w:val="left"/>
            </w:pPr>
            <w:r>
              <w:t>Number and value of capacitors used is based on datasheet</w:t>
            </w:r>
            <w:r>
              <w:fldChar w:fldCharType="begin"/>
            </w:r>
            <w:r w:rsidR="00FB36FA">
              <w:instrText xml:space="preserve"> ADDIN ZOTERO_ITEM CSL_CITATION {"citationID":"7w4T5z2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7640E7">
              <w:t>[2]</w:t>
            </w:r>
            <w:r>
              <w:fldChar w:fldCharType="end"/>
            </w:r>
            <w:r w:rsidR="009C7FBD">
              <w:t>.</w:t>
            </w:r>
          </w:p>
        </w:tc>
      </w:tr>
      <w:tr w:rsidR="0056412C" w14:paraId="1A0E7860" w14:textId="77777777" w:rsidTr="00BB2957">
        <w:tc>
          <w:tcPr>
            <w:tcW w:w="1435" w:type="dxa"/>
            <w:shd w:val="clear" w:color="auto" w:fill="D9D9D9" w:themeFill="background1" w:themeFillShade="D9"/>
            <w:vAlign w:val="center"/>
          </w:tcPr>
          <w:p w14:paraId="4C5E25BD" w14:textId="261DD960" w:rsidR="0056412C" w:rsidRPr="00BF70AD" w:rsidRDefault="0056412C" w:rsidP="00105314">
            <w:pPr>
              <w:jc w:val="center"/>
            </w:pPr>
            <w:r w:rsidRPr="0056412C">
              <w:t>CRCW1206140RFKEA</w:t>
            </w:r>
          </w:p>
        </w:tc>
        <w:tc>
          <w:tcPr>
            <w:tcW w:w="720" w:type="dxa"/>
            <w:shd w:val="clear" w:color="auto" w:fill="D9D9D9" w:themeFill="background1" w:themeFillShade="D9"/>
            <w:vAlign w:val="center"/>
          </w:tcPr>
          <w:p w14:paraId="52DA8F30" w14:textId="62290C3E" w:rsidR="0056412C" w:rsidRDefault="0056412C" w:rsidP="00105314">
            <w:pPr>
              <w:jc w:val="center"/>
            </w:pPr>
            <w:r>
              <w:t>1</w:t>
            </w:r>
          </w:p>
        </w:tc>
        <w:tc>
          <w:tcPr>
            <w:tcW w:w="2700" w:type="dxa"/>
            <w:shd w:val="clear" w:color="auto" w:fill="D9D9D9" w:themeFill="background1" w:themeFillShade="D9"/>
            <w:vAlign w:val="center"/>
          </w:tcPr>
          <w:p w14:paraId="25B401E0" w14:textId="35DC75C8" w:rsidR="0056412C" w:rsidRDefault="00E6775A" w:rsidP="00105314">
            <w:pPr>
              <w:jc w:val="center"/>
            </w:pPr>
            <w:r>
              <w:t xml:space="preserve">140Ohm 1206(3216) </w:t>
            </w:r>
            <w:r w:rsidR="0056412C">
              <w:t>LED resistor</w:t>
            </w:r>
          </w:p>
        </w:tc>
        <w:tc>
          <w:tcPr>
            <w:tcW w:w="4495" w:type="dxa"/>
            <w:shd w:val="clear" w:color="auto" w:fill="D9D9D9" w:themeFill="background1" w:themeFillShade="D9"/>
            <w:vAlign w:val="center"/>
          </w:tcPr>
          <w:p w14:paraId="05B8B543" w14:textId="58A5AE33" w:rsidR="0056412C" w:rsidRDefault="00FB36FA" w:rsidP="00105314">
            <w:pPr>
              <w:jc w:val="left"/>
            </w:pPr>
            <w:r>
              <w:t>Based on forward current</w:t>
            </w:r>
            <w:r>
              <w:fldChar w:fldCharType="begin"/>
            </w:r>
            <w:r>
              <w:instrText xml:space="preserve"> ADDIN ZOTERO_ITEM CSL_CITATION {"citationID":"NwRcWBiT","properties":{"formattedCitation":"[3]","plainCitation":"[3]","noteIndex":0},"citationItems":[{"id":126,"uris":["http://zotero.org/users/local/8dJ93hRW/items/98GPLMYG"],"itemData":{"id":126,"type":"webpage","title":"LED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00FB36FA">
              <w:t>[3]</w:t>
            </w:r>
            <w:r>
              <w:fldChar w:fldCharType="end"/>
            </w:r>
            <w:r w:rsidR="009C7FBD">
              <w:t>.</w:t>
            </w:r>
          </w:p>
        </w:tc>
      </w:tr>
      <w:tr w:rsidR="00BE1E83" w14:paraId="0952BB90" w14:textId="77777777" w:rsidTr="00097C0C">
        <w:tc>
          <w:tcPr>
            <w:tcW w:w="1435" w:type="dxa"/>
            <w:shd w:val="clear" w:color="auto" w:fill="A6A6A6" w:themeFill="background1" w:themeFillShade="A6"/>
            <w:vAlign w:val="center"/>
          </w:tcPr>
          <w:p w14:paraId="75B3FBE8" w14:textId="3FABE206" w:rsidR="00BE1E83" w:rsidRPr="0056412C" w:rsidRDefault="00BE1E83" w:rsidP="00BE1E83">
            <w:pPr>
              <w:jc w:val="center"/>
            </w:pPr>
            <w:r w:rsidRPr="00BE1E83">
              <w:t>LM2678S-3.3/NOPB</w:t>
            </w:r>
          </w:p>
        </w:tc>
        <w:tc>
          <w:tcPr>
            <w:tcW w:w="720" w:type="dxa"/>
            <w:shd w:val="clear" w:color="auto" w:fill="A6A6A6" w:themeFill="background1" w:themeFillShade="A6"/>
            <w:vAlign w:val="center"/>
          </w:tcPr>
          <w:p w14:paraId="14D3EF4A" w14:textId="400AD7C5" w:rsidR="00BE1E83" w:rsidRDefault="00BE1E83" w:rsidP="00BE1E83">
            <w:pPr>
              <w:jc w:val="center"/>
            </w:pPr>
            <w:r>
              <w:t>1</w:t>
            </w:r>
          </w:p>
        </w:tc>
        <w:tc>
          <w:tcPr>
            <w:tcW w:w="2700" w:type="dxa"/>
            <w:shd w:val="clear" w:color="auto" w:fill="A6A6A6" w:themeFill="background1" w:themeFillShade="A6"/>
            <w:vAlign w:val="center"/>
          </w:tcPr>
          <w:p w14:paraId="218FB50A" w14:textId="6C93B30F" w:rsidR="00BE1E83" w:rsidRDefault="00BE1E83" w:rsidP="00BE1E83">
            <w:pPr>
              <w:jc w:val="center"/>
            </w:pPr>
            <w:r>
              <w:t>3V3 regulator</w:t>
            </w:r>
          </w:p>
        </w:tc>
        <w:tc>
          <w:tcPr>
            <w:tcW w:w="4495" w:type="dxa"/>
            <w:shd w:val="clear" w:color="auto" w:fill="A6A6A6" w:themeFill="background1" w:themeFillShade="A6"/>
          </w:tcPr>
          <w:p w14:paraId="2120FB3B" w14:textId="37B3A061" w:rsidR="00BE1E83" w:rsidRDefault="00BE1E83" w:rsidP="00BE1E83">
            <w:pPr>
              <w:jc w:val="left"/>
            </w:pPr>
            <w:r>
              <w:t>Chosen for simplicity of application circuit and high output current of 5A which is excessive for the Hydra V1.</w:t>
            </w:r>
          </w:p>
        </w:tc>
      </w:tr>
      <w:tr w:rsidR="009572C4" w14:paraId="49C21BA3" w14:textId="77777777" w:rsidTr="00097C0C">
        <w:tc>
          <w:tcPr>
            <w:tcW w:w="1435" w:type="dxa"/>
            <w:shd w:val="clear" w:color="auto" w:fill="A6A6A6" w:themeFill="background1" w:themeFillShade="A6"/>
            <w:vAlign w:val="center"/>
          </w:tcPr>
          <w:p w14:paraId="12BC5F04" w14:textId="5AC21C8B" w:rsidR="009572C4" w:rsidRPr="00BE1E83" w:rsidRDefault="009572C4" w:rsidP="009572C4">
            <w:pPr>
              <w:jc w:val="center"/>
            </w:pPr>
            <w:r w:rsidRPr="00717A0F">
              <w:t>EEHZA1V680XP</w:t>
            </w:r>
          </w:p>
        </w:tc>
        <w:tc>
          <w:tcPr>
            <w:tcW w:w="720" w:type="dxa"/>
            <w:shd w:val="clear" w:color="auto" w:fill="A6A6A6" w:themeFill="background1" w:themeFillShade="A6"/>
            <w:vAlign w:val="center"/>
          </w:tcPr>
          <w:p w14:paraId="5F95CA28" w14:textId="4728257A" w:rsidR="009572C4" w:rsidRDefault="009572C4" w:rsidP="009572C4">
            <w:pPr>
              <w:jc w:val="center"/>
            </w:pPr>
            <w:r>
              <w:t>2</w:t>
            </w:r>
          </w:p>
        </w:tc>
        <w:tc>
          <w:tcPr>
            <w:tcW w:w="2700" w:type="dxa"/>
            <w:shd w:val="clear" w:color="auto" w:fill="A6A6A6" w:themeFill="background1" w:themeFillShade="A6"/>
            <w:vAlign w:val="center"/>
          </w:tcPr>
          <w:p w14:paraId="10795918" w14:textId="2C60DB70" w:rsidR="009572C4" w:rsidRDefault="009572C4" w:rsidP="009572C4">
            <w:pPr>
              <w:jc w:val="center"/>
            </w:pPr>
            <w:r>
              <w:t>65uF 35V input surge capacitor</w:t>
            </w:r>
          </w:p>
        </w:tc>
        <w:tc>
          <w:tcPr>
            <w:tcW w:w="4495" w:type="dxa"/>
            <w:shd w:val="clear" w:color="auto" w:fill="A6A6A6" w:themeFill="background1" w:themeFillShade="A6"/>
          </w:tcPr>
          <w:p w14:paraId="1A5BAB2A" w14:textId="3394232C" w:rsidR="009572C4" w:rsidRDefault="009572C4" w:rsidP="009572C4">
            <w:pPr>
              <w:jc w:val="left"/>
            </w:pPr>
            <w:r>
              <w:t>Number and value of capacitors used is based on datasheet</w:t>
            </w:r>
            <w:r>
              <w:fldChar w:fldCharType="begin"/>
            </w:r>
            <w:r w:rsidR="00F036D9">
              <w:instrText xml:space="preserve"> ADDIN ZOTERO_ITEM CSL_CITATION {"citationID":"bsazfCQF","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7640E7">
              <w:t>[2]</w:t>
            </w:r>
            <w:r>
              <w:fldChar w:fldCharType="end"/>
            </w:r>
            <w:r w:rsidR="009C7FBD">
              <w:t>.</w:t>
            </w:r>
          </w:p>
        </w:tc>
      </w:tr>
      <w:tr w:rsidR="00B9668A" w14:paraId="2132CED1" w14:textId="77777777" w:rsidTr="00097C0C">
        <w:tc>
          <w:tcPr>
            <w:tcW w:w="1435" w:type="dxa"/>
            <w:shd w:val="clear" w:color="auto" w:fill="A6A6A6" w:themeFill="background1" w:themeFillShade="A6"/>
            <w:vAlign w:val="center"/>
          </w:tcPr>
          <w:p w14:paraId="46CFD676" w14:textId="267DA23E" w:rsidR="00B9668A" w:rsidRPr="00717A0F" w:rsidRDefault="00B9668A" w:rsidP="00B9668A">
            <w:pPr>
              <w:jc w:val="center"/>
            </w:pPr>
            <w:r w:rsidRPr="000023C6">
              <w:t>74477110</w:t>
            </w:r>
          </w:p>
        </w:tc>
        <w:tc>
          <w:tcPr>
            <w:tcW w:w="720" w:type="dxa"/>
            <w:shd w:val="clear" w:color="auto" w:fill="A6A6A6" w:themeFill="background1" w:themeFillShade="A6"/>
            <w:vAlign w:val="center"/>
          </w:tcPr>
          <w:p w14:paraId="2E63388C" w14:textId="3CC5E93C" w:rsidR="00B9668A" w:rsidRDefault="00B9668A" w:rsidP="00B9668A">
            <w:pPr>
              <w:jc w:val="center"/>
            </w:pPr>
            <w:r>
              <w:t>1</w:t>
            </w:r>
          </w:p>
        </w:tc>
        <w:tc>
          <w:tcPr>
            <w:tcW w:w="2700" w:type="dxa"/>
            <w:shd w:val="clear" w:color="auto" w:fill="A6A6A6" w:themeFill="background1" w:themeFillShade="A6"/>
            <w:vAlign w:val="center"/>
          </w:tcPr>
          <w:p w14:paraId="2F7D17DF" w14:textId="6630D82D" w:rsidR="00B9668A" w:rsidRDefault="00B9668A" w:rsidP="00B9668A">
            <w:pPr>
              <w:jc w:val="center"/>
            </w:pPr>
            <w:r>
              <w:t>10uH 5.5A output inductor</w:t>
            </w:r>
          </w:p>
        </w:tc>
        <w:tc>
          <w:tcPr>
            <w:tcW w:w="4495" w:type="dxa"/>
            <w:shd w:val="clear" w:color="auto" w:fill="A6A6A6" w:themeFill="background1" w:themeFillShade="A6"/>
            <w:vAlign w:val="center"/>
          </w:tcPr>
          <w:p w14:paraId="6D0984A6" w14:textId="7C94CE18" w:rsidR="00B9668A" w:rsidRDefault="00B9668A" w:rsidP="00B9668A">
            <w:pPr>
              <w:jc w:val="left"/>
            </w:pPr>
            <w:r>
              <w:t>Value based on datasheet</w:t>
            </w:r>
            <w:r>
              <w:fldChar w:fldCharType="begin"/>
            </w:r>
            <w:r w:rsidR="00F036D9">
              <w:instrText xml:space="preserve"> ADDIN ZOTERO_ITEM CSL_CITATION {"citationID":"jWw9hBen","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B9668A" w14:paraId="039F85C2" w14:textId="77777777" w:rsidTr="00097C0C">
        <w:tc>
          <w:tcPr>
            <w:tcW w:w="1435" w:type="dxa"/>
            <w:shd w:val="clear" w:color="auto" w:fill="A6A6A6" w:themeFill="background1" w:themeFillShade="A6"/>
            <w:vAlign w:val="center"/>
          </w:tcPr>
          <w:p w14:paraId="401F92B7" w14:textId="069ECE36" w:rsidR="00B9668A" w:rsidRPr="000023C6" w:rsidRDefault="00B9668A" w:rsidP="00B9668A">
            <w:pPr>
              <w:jc w:val="center"/>
            </w:pPr>
            <w:r w:rsidRPr="00B9668A">
              <w:t>16SVPC120M</w:t>
            </w:r>
          </w:p>
        </w:tc>
        <w:tc>
          <w:tcPr>
            <w:tcW w:w="720" w:type="dxa"/>
            <w:shd w:val="clear" w:color="auto" w:fill="A6A6A6" w:themeFill="background1" w:themeFillShade="A6"/>
            <w:vAlign w:val="center"/>
          </w:tcPr>
          <w:p w14:paraId="164C5F4F" w14:textId="15599F26" w:rsidR="00B9668A" w:rsidRDefault="00B9668A" w:rsidP="00B9668A">
            <w:pPr>
              <w:jc w:val="center"/>
            </w:pPr>
            <w:r>
              <w:t>1</w:t>
            </w:r>
          </w:p>
        </w:tc>
        <w:tc>
          <w:tcPr>
            <w:tcW w:w="2700" w:type="dxa"/>
            <w:shd w:val="clear" w:color="auto" w:fill="A6A6A6" w:themeFill="background1" w:themeFillShade="A6"/>
            <w:vAlign w:val="center"/>
          </w:tcPr>
          <w:p w14:paraId="0AF11199" w14:textId="258B8B05" w:rsidR="00B9668A" w:rsidRDefault="00B9668A" w:rsidP="00B9668A">
            <w:pPr>
              <w:jc w:val="center"/>
            </w:pPr>
            <w:r>
              <w:t>120uF output surge capacitor</w:t>
            </w:r>
          </w:p>
        </w:tc>
        <w:tc>
          <w:tcPr>
            <w:tcW w:w="4495" w:type="dxa"/>
            <w:shd w:val="clear" w:color="auto" w:fill="A6A6A6" w:themeFill="background1" w:themeFillShade="A6"/>
            <w:vAlign w:val="center"/>
          </w:tcPr>
          <w:p w14:paraId="5D3CE163" w14:textId="633883BD" w:rsidR="00B9668A" w:rsidRDefault="00B9668A" w:rsidP="00B9668A">
            <w:pPr>
              <w:jc w:val="left"/>
            </w:pPr>
            <w:r>
              <w:t>Value based on datasheet</w:t>
            </w:r>
            <w:r>
              <w:fldChar w:fldCharType="begin"/>
            </w:r>
            <w:r w:rsidR="00F036D9">
              <w:instrText xml:space="preserve"> ADDIN ZOTERO_ITEM CSL_CITATION {"citationID":"yrz06EBb","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00C137C0">
              <w:t>[2]</w:t>
            </w:r>
            <w:r>
              <w:fldChar w:fldCharType="end"/>
            </w:r>
            <w:r w:rsidR="009C7FBD">
              <w:t>.</w:t>
            </w:r>
          </w:p>
        </w:tc>
      </w:tr>
      <w:tr w:rsidR="00413C9E" w14:paraId="08D6CF26" w14:textId="77777777" w:rsidTr="00097C0C">
        <w:tc>
          <w:tcPr>
            <w:tcW w:w="1435" w:type="dxa"/>
            <w:shd w:val="clear" w:color="auto" w:fill="A6A6A6" w:themeFill="background1" w:themeFillShade="A6"/>
            <w:vAlign w:val="center"/>
          </w:tcPr>
          <w:p w14:paraId="2AA12649" w14:textId="10E5C6E3" w:rsidR="00413C9E" w:rsidRPr="00B9668A" w:rsidRDefault="008E28B9" w:rsidP="00413C9E">
            <w:pPr>
              <w:jc w:val="center"/>
            </w:pPr>
            <w:r w:rsidRPr="008E28B9">
              <w:t>CRCW120660R4FKEA</w:t>
            </w:r>
          </w:p>
        </w:tc>
        <w:tc>
          <w:tcPr>
            <w:tcW w:w="720" w:type="dxa"/>
            <w:shd w:val="clear" w:color="auto" w:fill="A6A6A6" w:themeFill="background1" w:themeFillShade="A6"/>
            <w:vAlign w:val="center"/>
          </w:tcPr>
          <w:p w14:paraId="03467BD1" w14:textId="66F8D657" w:rsidR="00413C9E" w:rsidRDefault="00413C9E" w:rsidP="00413C9E">
            <w:pPr>
              <w:jc w:val="center"/>
            </w:pPr>
            <w:r>
              <w:t>1</w:t>
            </w:r>
          </w:p>
        </w:tc>
        <w:tc>
          <w:tcPr>
            <w:tcW w:w="2700" w:type="dxa"/>
            <w:shd w:val="clear" w:color="auto" w:fill="A6A6A6" w:themeFill="background1" w:themeFillShade="A6"/>
            <w:vAlign w:val="center"/>
          </w:tcPr>
          <w:p w14:paraId="4208A45E" w14:textId="0E7E1A40" w:rsidR="00413C9E" w:rsidRDefault="008E28B9" w:rsidP="00413C9E">
            <w:pPr>
              <w:jc w:val="center"/>
            </w:pPr>
            <w:r>
              <w:t xml:space="preserve">60Ohm </w:t>
            </w:r>
            <w:r w:rsidR="00D5384A">
              <w:t xml:space="preserve">1206(3216) </w:t>
            </w:r>
            <w:r w:rsidR="00413C9E">
              <w:t>LED resistor</w:t>
            </w:r>
          </w:p>
        </w:tc>
        <w:tc>
          <w:tcPr>
            <w:tcW w:w="4495" w:type="dxa"/>
            <w:shd w:val="clear" w:color="auto" w:fill="A6A6A6" w:themeFill="background1" w:themeFillShade="A6"/>
            <w:vAlign w:val="center"/>
          </w:tcPr>
          <w:p w14:paraId="609680C4" w14:textId="0081036D" w:rsidR="00413C9E" w:rsidRDefault="00413C9E" w:rsidP="00413C9E">
            <w:pPr>
              <w:jc w:val="left"/>
            </w:pPr>
            <w:r>
              <w:t>Based on forward current</w:t>
            </w:r>
            <w:r>
              <w:fldChar w:fldCharType="begin"/>
            </w:r>
            <w:r w:rsidR="00F036D9">
              <w:instrText xml:space="preserve"> ADDIN ZOTERO_ITEM CSL_CITATION {"citationID":"sljtCEBL","properties":{"formattedCitation":"[3]","plainCitation":"[3]","noteIndex":0},"citationItems":[{"id":126,"uris":["http://zotero.org/users/local/8dJ93hRW/items/98GPLMYG"],"itemData":{"id":126,"type":"webpage","title":"LED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00FB36FA">
              <w:t>[3]</w:t>
            </w:r>
            <w:r>
              <w:fldChar w:fldCharType="end"/>
            </w:r>
            <w:r w:rsidR="009C7FBD">
              <w:t>.</w:t>
            </w:r>
          </w:p>
        </w:tc>
      </w:tr>
      <w:tr w:rsidR="00413C9E" w14:paraId="756785BF" w14:textId="77777777" w:rsidTr="00413C9E">
        <w:tc>
          <w:tcPr>
            <w:tcW w:w="1435" w:type="dxa"/>
            <w:shd w:val="clear" w:color="auto" w:fill="auto"/>
            <w:vAlign w:val="center"/>
          </w:tcPr>
          <w:p w14:paraId="57143B78" w14:textId="76B18BC2" w:rsidR="00413C9E" w:rsidRDefault="00BB5830" w:rsidP="00413C9E">
            <w:pPr>
              <w:jc w:val="center"/>
            </w:pPr>
            <w:r w:rsidRPr="00BB5830">
              <w:t>43045-0402</w:t>
            </w:r>
          </w:p>
        </w:tc>
        <w:tc>
          <w:tcPr>
            <w:tcW w:w="720" w:type="dxa"/>
            <w:shd w:val="clear" w:color="auto" w:fill="auto"/>
            <w:vAlign w:val="center"/>
          </w:tcPr>
          <w:p w14:paraId="3E3A4EC6" w14:textId="144B8C70" w:rsidR="00413C9E" w:rsidRDefault="00BB5830" w:rsidP="00413C9E">
            <w:pPr>
              <w:jc w:val="center"/>
            </w:pPr>
            <w:r>
              <w:t>1</w:t>
            </w:r>
          </w:p>
        </w:tc>
        <w:tc>
          <w:tcPr>
            <w:tcW w:w="2700" w:type="dxa"/>
            <w:shd w:val="clear" w:color="auto" w:fill="auto"/>
            <w:vAlign w:val="center"/>
          </w:tcPr>
          <w:p w14:paraId="5DECD626" w14:textId="3EC829B8" w:rsidR="00413C9E" w:rsidRDefault="00BB5830" w:rsidP="00413C9E">
            <w:pPr>
              <w:jc w:val="center"/>
            </w:pPr>
            <w:r>
              <w:t>Battery connector</w:t>
            </w:r>
          </w:p>
        </w:tc>
        <w:tc>
          <w:tcPr>
            <w:tcW w:w="4495" w:type="dxa"/>
            <w:shd w:val="clear" w:color="auto" w:fill="auto"/>
            <w:vAlign w:val="center"/>
          </w:tcPr>
          <w:p w14:paraId="61E04FF0" w14:textId="6CBFF412" w:rsidR="00413C9E" w:rsidRDefault="00BB5830" w:rsidP="00413C9E">
            <w:pPr>
              <w:jc w:val="left"/>
            </w:pPr>
            <w:r>
              <w:t>Chosen for locking ability and high current capacity</w:t>
            </w:r>
            <w:commentRangeStart w:id="32"/>
            <w:r w:rsidR="003375FC">
              <w:t xml:space="preserve"> (5A per pin at 2</w:t>
            </w:r>
            <w:r w:rsidR="005F5D78">
              <w:t>50</w:t>
            </w:r>
            <w:r w:rsidR="003375FC">
              <w:t>VDC)</w:t>
            </w:r>
            <w:r>
              <w:t xml:space="preserve">. </w:t>
            </w:r>
            <w:commentRangeEnd w:id="32"/>
            <w:r w:rsidR="00CD74D5">
              <w:rPr>
                <w:rStyle w:val="CommentReference"/>
              </w:rPr>
              <w:commentReference w:id="32"/>
            </w:r>
            <w:r>
              <w:t xml:space="preserve">It has 4 </w:t>
            </w:r>
            <w:proofErr w:type="gramStart"/>
            <w:r>
              <w:t>pins</w:t>
            </w:r>
            <w:proofErr w:type="gramEnd"/>
            <w:r>
              <w:t xml:space="preserve"> </w:t>
            </w:r>
            <w:r w:rsidR="003375FC">
              <w:t xml:space="preserve">so each battery terminal uses two </w:t>
            </w:r>
            <w:r w:rsidR="005F5D78">
              <w:t xml:space="preserve">for a combined </w:t>
            </w:r>
            <w:r w:rsidR="00DE4AC0">
              <w:t>10A current capacity.</w:t>
            </w:r>
          </w:p>
        </w:tc>
      </w:tr>
      <w:tr w:rsidR="00524885" w14:paraId="36927243" w14:textId="77777777" w:rsidTr="00413C9E">
        <w:tc>
          <w:tcPr>
            <w:tcW w:w="1435" w:type="dxa"/>
            <w:shd w:val="clear" w:color="auto" w:fill="auto"/>
            <w:vAlign w:val="center"/>
          </w:tcPr>
          <w:p w14:paraId="427930B3" w14:textId="7E90171D" w:rsidR="00524885" w:rsidRPr="00BB5830" w:rsidRDefault="00524885" w:rsidP="00413C9E">
            <w:pPr>
              <w:jc w:val="center"/>
            </w:pPr>
            <w:r w:rsidRPr="00524885">
              <w:t>FQD17P06TM</w:t>
            </w:r>
          </w:p>
        </w:tc>
        <w:tc>
          <w:tcPr>
            <w:tcW w:w="720" w:type="dxa"/>
            <w:shd w:val="clear" w:color="auto" w:fill="auto"/>
            <w:vAlign w:val="center"/>
          </w:tcPr>
          <w:p w14:paraId="3E4E2B07" w14:textId="78D3B815" w:rsidR="00524885" w:rsidRDefault="00524885" w:rsidP="00413C9E">
            <w:pPr>
              <w:jc w:val="center"/>
            </w:pPr>
            <w:r>
              <w:t>1</w:t>
            </w:r>
          </w:p>
        </w:tc>
        <w:tc>
          <w:tcPr>
            <w:tcW w:w="2700" w:type="dxa"/>
            <w:shd w:val="clear" w:color="auto" w:fill="auto"/>
            <w:vAlign w:val="center"/>
          </w:tcPr>
          <w:p w14:paraId="57D589E0" w14:textId="1C1261E2" w:rsidR="00524885" w:rsidRDefault="00524885" w:rsidP="00413C9E">
            <w:pPr>
              <w:jc w:val="center"/>
            </w:pPr>
            <w:r>
              <w:t xml:space="preserve">60V 12A P-Channel </w:t>
            </w:r>
            <w:r w:rsidR="0030097F">
              <w:t xml:space="preserve">reverse polarity protection </w:t>
            </w:r>
            <w:r>
              <w:t>MOSFET</w:t>
            </w:r>
          </w:p>
        </w:tc>
        <w:tc>
          <w:tcPr>
            <w:tcW w:w="4495" w:type="dxa"/>
            <w:shd w:val="clear" w:color="auto" w:fill="auto"/>
            <w:vAlign w:val="center"/>
          </w:tcPr>
          <w:p w14:paraId="36174A84" w14:textId="32735552" w:rsidR="00524885" w:rsidRDefault="0030097F" w:rsidP="00413C9E">
            <w:pPr>
              <w:jc w:val="left"/>
            </w:pPr>
            <w:r>
              <w:t xml:space="preserve">Chosen since surface mount and enough current capacity for our purposes </w:t>
            </w:r>
            <w:r w:rsidR="00BF2EA7">
              <w:t xml:space="preserve">however </w:t>
            </w:r>
            <w:r w:rsidR="00BF2EA7" w:rsidRPr="00BF2EA7">
              <w:rPr>
                <w:highlight w:val="yellow"/>
              </w:rPr>
              <w:t>may be switched due to availability issues at the time of this writing.</w:t>
            </w:r>
          </w:p>
        </w:tc>
      </w:tr>
      <w:tr w:rsidR="00BF2EA7" w14:paraId="058754DC" w14:textId="77777777" w:rsidTr="00413C9E">
        <w:tc>
          <w:tcPr>
            <w:tcW w:w="1435" w:type="dxa"/>
            <w:shd w:val="clear" w:color="auto" w:fill="auto"/>
            <w:vAlign w:val="center"/>
          </w:tcPr>
          <w:p w14:paraId="65AF7AEF" w14:textId="14FF116C" w:rsidR="00BF2EA7" w:rsidRPr="00524885" w:rsidRDefault="00AB16C1" w:rsidP="00413C9E">
            <w:pPr>
              <w:jc w:val="center"/>
            </w:pPr>
            <w:r w:rsidRPr="00AB16C1">
              <w:t>MMSZ5242BT1G</w:t>
            </w:r>
          </w:p>
        </w:tc>
        <w:tc>
          <w:tcPr>
            <w:tcW w:w="720" w:type="dxa"/>
            <w:shd w:val="clear" w:color="auto" w:fill="auto"/>
            <w:vAlign w:val="center"/>
          </w:tcPr>
          <w:p w14:paraId="180C0056" w14:textId="184C2957" w:rsidR="00BF2EA7" w:rsidRDefault="00AB16C1" w:rsidP="00413C9E">
            <w:pPr>
              <w:jc w:val="center"/>
            </w:pPr>
            <w:r>
              <w:t>1</w:t>
            </w:r>
          </w:p>
        </w:tc>
        <w:tc>
          <w:tcPr>
            <w:tcW w:w="2700" w:type="dxa"/>
            <w:shd w:val="clear" w:color="auto" w:fill="auto"/>
            <w:vAlign w:val="center"/>
          </w:tcPr>
          <w:p w14:paraId="1F75B118" w14:textId="1941A6C6" w:rsidR="00BF2EA7" w:rsidRDefault="00AB16C1" w:rsidP="00413C9E">
            <w:pPr>
              <w:jc w:val="center"/>
            </w:pPr>
            <w:r>
              <w:t>12V Zener 0.5W diode to regulate reverse voltage for P-Channel MOSFET</w:t>
            </w:r>
          </w:p>
        </w:tc>
        <w:tc>
          <w:tcPr>
            <w:tcW w:w="4495" w:type="dxa"/>
            <w:shd w:val="clear" w:color="auto" w:fill="auto"/>
            <w:vAlign w:val="center"/>
          </w:tcPr>
          <w:p w14:paraId="0117B4FF" w14:textId="66E4BACE" w:rsidR="00BF2EA7" w:rsidRDefault="001E3B3E" w:rsidP="00413C9E">
            <w:pPr>
              <w:jc w:val="left"/>
            </w:pPr>
            <w:r>
              <w:t>Zener voltage was chosen to match nominal battery voltage. Current limiting resistor tabulated below ensures power through Zener does not exceed 0.5W.</w:t>
            </w:r>
          </w:p>
        </w:tc>
      </w:tr>
      <w:tr w:rsidR="001E3B3E" w14:paraId="6EF762A1" w14:textId="77777777" w:rsidTr="003334DD">
        <w:tc>
          <w:tcPr>
            <w:tcW w:w="1435" w:type="dxa"/>
            <w:shd w:val="clear" w:color="auto" w:fill="auto"/>
            <w:vAlign w:val="center"/>
          </w:tcPr>
          <w:p w14:paraId="6724FE17" w14:textId="08EBEF7D" w:rsidR="001E3B3E" w:rsidRPr="00AB16C1" w:rsidRDefault="00BC056F" w:rsidP="003334DD">
            <w:pPr>
              <w:jc w:val="center"/>
            </w:pPr>
            <w:r w:rsidRPr="00BC056F">
              <w:t>CRCW12061K20FKEA</w:t>
            </w:r>
          </w:p>
        </w:tc>
        <w:tc>
          <w:tcPr>
            <w:tcW w:w="720" w:type="dxa"/>
            <w:shd w:val="clear" w:color="auto" w:fill="auto"/>
            <w:vAlign w:val="center"/>
          </w:tcPr>
          <w:p w14:paraId="1134B437" w14:textId="5E4F4674" w:rsidR="001E3B3E" w:rsidRDefault="00BC056F" w:rsidP="00356375">
            <w:pPr>
              <w:jc w:val="center"/>
            </w:pPr>
            <w:r>
              <w:t>1</w:t>
            </w:r>
          </w:p>
        </w:tc>
        <w:tc>
          <w:tcPr>
            <w:tcW w:w="2700" w:type="dxa"/>
            <w:shd w:val="clear" w:color="auto" w:fill="auto"/>
            <w:vAlign w:val="center"/>
          </w:tcPr>
          <w:p w14:paraId="2DF25F20" w14:textId="498559BC" w:rsidR="001E3B3E" w:rsidRDefault="00BC056F" w:rsidP="00356375">
            <w:pPr>
              <w:jc w:val="center"/>
            </w:pPr>
            <w:r>
              <w:t xml:space="preserve">1.2k 1206(3216) </w:t>
            </w:r>
            <w:r w:rsidR="003D6074">
              <w:t>current limiting resistor for Zener</w:t>
            </w:r>
          </w:p>
        </w:tc>
        <w:tc>
          <w:tcPr>
            <w:tcW w:w="4495" w:type="dxa"/>
            <w:shd w:val="clear" w:color="auto" w:fill="auto"/>
            <w:vAlign w:val="center"/>
          </w:tcPr>
          <w:p w14:paraId="46380A7E" w14:textId="1444EF39" w:rsidR="001E3B3E" w:rsidRDefault="003D6074" w:rsidP="00413C9E">
            <w:pPr>
              <w:jc w:val="left"/>
            </w:pPr>
            <w:commentRangeStart w:id="33"/>
            <w:r>
              <w:t xml:space="preserve">Maintains max current through Zener as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12</m:t>
                  </m:r>
                </m:num>
                <m:den>
                  <m:r>
                    <w:rPr>
                      <w:rFonts w:ascii="Cambria Math" w:hAnsi="Cambria Math"/>
                    </w:rPr>
                    <m:t>1200</m:t>
                  </m:r>
                </m:den>
              </m:f>
              <m:r>
                <w:rPr>
                  <w:rFonts w:ascii="Cambria Math" w:hAnsi="Cambria Math"/>
                </w:rPr>
                <m:t>=10mA</m:t>
              </m:r>
              <w:commentRangeEnd w:id="33"/>
              <m:r>
                <m:rPr>
                  <m:sty m:val="p"/>
                </m:rPr>
                <w:rPr>
                  <w:rStyle w:val="CommentReference"/>
                </w:rPr>
                <w:commentReference w:id="33"/>
              </m:r>
            </m:oMath>
          </w:p>
        </w:tc>
      </w:tr>
      <w:tr w:rsidR="00677EFE" w14:paraId="66CC9BA7" w14:textId="77777777" w:rsidTr="00413C9E">
        <w:tc>
          <w:tcPr>
            <w:tcW w:w="1435" w:type="dxa"/>
            <w:shd w:val="clear" w:color="auto" w:fill="auto"/>
            <w:vAlign w:val="center"/>
          </w:tcPr>
          <w:p w14:paraId="08AA7BE5" w14:textId="52CA903E" w:rsidR="00677EFE" w:rsidRPr="00BC056F" w:rsidRDefault="007B421B" w:rsidP="00413C9E">
            <w:pPr>
              <w:jc w:val="center"/>
            </w:pPr>
            <w:r w:rsidRPr="007B421B">
              <w:t>SS-5GL2D</w:t>
            </w:r>
          </w:p>
        </w:tc>
        <w:tc>
          <w:tcPr>
            <w:tcW w:w="720" w:type="dxa"/>
            <w:shd w:val="clear" w:color="auto" w:fill="auto"/>
            <w:vAlign w:val="center"/>
          </w:tcPr>
          <w:p w14:paraId="0F5FC19B" w14:textId="400C77E2" w:rsidR="00677EFE" w:rsidRDefault="007B421B" w:rsidP="00413C9E">
            <w:pPr>
              <w:jc w:val="center"/>
            </w:pPr>
            <w:r>
              <w:t>2</w:t>
            </w:r>
          </w:p>
        </w:tc>
        <w:tc>
          <w:tcPr>
            <w:tcW w:w="2700" w:type="dxa"/>
            <w:shd w:val="clear" w:color="auto" w:fill="auto"/>
            <w:vAlign w:val="center"/>
          </w:tcPr>
          <w:p w14:paraId="679320BC" w14:textId="3093D337" w:rsidR="00677EFE" w:rsidRDefault="007B421B" w:rsidP="00413C9E">
            <w:pPr>
              <w:jc w:val="center"/>
            </w:pPr>
            <w:r>
              <w:t>5A safety disconnect switch</w:t>
            </w:r>
          </w:p>
        </w:tc>
        <w:tc>
          <w:tcPr>
            <w:tcW w:w="4495" w:type="dxa"/>
            <w:shd w:val="clear" w:color="auto" w:fill="auto"/>
            <w:vAlign w:val="center"/>
          </w:tcPr>
          <w:p w14:paraId="125BCCCD" w14:textId="1D4FCD3F" w:rsidR="00677EFE" w:rsidRDefault="007B421B" w:rsidP="00413C9E">
            <w:pPr>
              <w:jc w:val="left"/>
            </w:pPr>
            <w:r>
              <w:t>Two are used in parallel since they are rated for 5A each and we need 10A.</w:t>
            </w:r>
          </w:p>
        </w:tc>
      </w:tr>
      <w:tr w:rsidR="007B421B" w14:paraId="22BEC516" w14:textId="77777777" w:rsidTr="00413C9E">
        <w:tc>
          <w:tcPr>
            <w:tcW w:w="1435" w:type="dxa"/>
            <w:shd w:val="clear" w:color="auto" w:fill="auto"/>
            <w:vAlign w:val="center"/>
          </w:tcPr>
          <w:p w14:paraId="0861F9CB" w14:textId="56B031CE" w:rsidR="007B421B" w:rsidRPr="007B421B" w:rsidRDefault="00F83069" w:rsidP="00413C9E">
            <w:pPr>
              <w:jc w:val="center"/>
            </w:pPr>
            <w:r w:rsidRPr="00F83069">
              <w:t>EEEFK1H101P</w:t>
            </w:r>
          </w:p>
        </w:tc>
        <w:tc>
          <w:tcPr>
            <w:tcW w:w="720" w:type="dxa"/>
            <w:shd w:val="clear" w:color="auto" w:fill="auto"/>
            <w:vAlign w:val="center"/>
          </w:tcPr>
          <w:p w14:paraId="31B898CB" w14:textId="40739ACE" w:rsidR="007B421B" w:rsidRDefault="00F83069" w:rsidP="00413C9E">
            <w:pPr>
              <w:jc w:val="center"/>
            </w:pPr>
            <w:r>
              <w:t>1</w:t>
            </w:r>
          </w:p>
        </w:tc>
        <w:tc>
          <w:tcPr>
            <w:tcW w:w="2700" w:type="dxa"/>
            <w:shd w:val="clear" w:color="auto" w:fill="auto"/>
            <w:vAlign w:val="center"/>
          </w:tcPr>
          <w:p w14:paraId="11CA787E" w14:textId="1517A48B" w:rsidR="007B421B" w:rsidRDefault="00F83069" w:rsidP="00413C9E">
            <w:pPr>
              <w:jc w:val="center"/>
            </w:pPr>
            <w:r>
              <w:t>100uF 50V input surge capacitor</w:t>
            </w:r>
          </w:p>
        </w:tc>
        <w:tc>
          <w:tcPr>
            <w:tcW w:w="4495" w:type="dxa"/>
            <w:shd w:val="clear" w:color="auto" w:fill="auto"/>
            <w:vAlign w:val="center"/>
          </w:tcPr>
          <w:p w14:paraId="1F7D3DF6" w14:textId="326489C0" w:rsidR="007B421B" w:rsidRDefault="009F03BB" w:rsidP="00413C9E">
            <w:pPr>
              <w:jc w:val="left"/>
            </w:pPr>
            <w:r>
              <w:t xml:space="preserve">Acts as an input surge capacitor for the </w:t>
            </w:r>
            <w:proofErr w:type="gramStart"/>
            <w:r>
              <w:t>board as a whole</w:t>
            </w:r>
            <w:proofErr w:type="gramEnd"/>
            <w:r>
              <w:t>.</w:t>
            </w:r>
          </w:p>
        </w:tc>
      </w:tr>
      <w:tr w:rsidR="00E83E5D" w14:paraId="41F53425" w14:textId="77777777" w:rsidTr="00097C0C">
        <w:tc>
          <w:tcPr>
            <w:tcW w:w="1435" w:type="dxa"/>
            <w:vAlign w:val="center"/>
          </w:tcPr>
          <w:p w14:paraId="6DE68B74" w14:textId="0EC61626" w:rsidR="00E83E5D" w:rsidRDefault="009D1F91" w:rsidP="00097C0C">
            <w:pPr>
              <w:jc w:val="center"/>
            </w:pPr>
            <w:r w:rsidRPr="009D1F91">
              <w:t>PRT-12790</w:t>
            </w:r>
          </w:p>
        </w:tc>
        <w:tc>
          <w:tcPr>
            <w:tcW w:w="720" w:type="dxa"/>
            <w:vAlign w:val="center"/>
          </w:tcPr>
          <w:p w14:paraId="4080E204" w14:textId="77777777" w:rsidR="00E83E5D" w:rsidRDefault="00E83E5D" w:rsidP="00097C0C">
            <w:pPr>
              <w:jc w:val="center"/>
            </w:pPr>
            <w:r>
              <w:t>2</w:t>
            </w:r>
          </w:p>
        </w:tc>
        <w:tc>
          <w:tcPr>
            <w:tcW w:w="2700" w:type="dxa"/>
            <w:vAlign w:val="center"/>
          </w:tcPr>
          <w:p w14:paraId="2B6B9D7A" w14:textId="77777777" w:rsidR="00E83E5D" w:rsidRDefault="00E83E5D" w:rsidP="00097C0C">
            <w:pPr>
              <w:jc w:val="center"/>
            </w:pPr>
            <w:r>
              <w:t>Inter-board header</w:t>
            </w:r>
          </w:p>
        </w:tc>
        <w:tc>
          <w:tcPr>
            <w:tcW w:w="4495" w:type="dxa"/>
          </w:tcPr>
          <w:p w14:paraId="5A852BFB" w14:textId="77777777" w:rsidR="00E83E5D" w:rsidRDefault="00E83E5D" w:rsidP="00097C0C">
            <w:r>
              <w:t>Standard component for all Hydra Boards</w:t>
            </w:r>
          </w:p>
        </w:tc>
      </w:tr>
    </w:tbl>
    <w:p w14:paraId="05A3C8B5" w14:textId="77777777" w:rsidR="005C6AFA" w:rsidRPr="00475BB9" w:rsidRDefault="005C6AFA" w:rsidP="005C6AFA">
      <w:pPr>
        <w:spacing w:before="240"/>
      </w:pPr>
    </w:p>
    <w:tbl>
      <w:tblPr>
        <w:tblStyle w:val="TableGrid"/>
        <w:tblW w:w="0" w:type="auto"/>
        <w:jc w:val="center"/>
        <w:tblLook w:val="04A0" w:firstRow="1" w:lastRow="0" w:firstColumn="1" w:lastColumn="0" w:noHBand="0" w:noVBand="1"/>
      </w:tblPr>
      <w:tblGrid>
        <w:gridCol w:w="900"/>
        <w:gridCol w:w="3330"/>
      </w:tblGrid>
      <w:tr w:rsidR="00056311" w14:paraId="23153BED" w14:textId="77777777" w:rsidTr="00056311">
        <w:trPr>
          <w:trHeight w:val="422"/>
          <w:jc w:val="center"/>
        </w:trPr>
        <w:tc>
          <w:tcPr>
            <w:tcW w:w="900" w:type="dxa"/>
            <w:shd w:val="clear" w:color="auto" w:fill="auto"/>
          </w:tcPr>
          <w:p w14:paraId="4861E473" w14:textId="77777777" w:rsidR="00056311" w:rsidRDefault="00056311" w:rsidP="00056311"/>
        </w:tc>
        <w:tc>
          <w:tcPr>
            <w:tcW w:w="3330" w:type="dxa"/>
            <w:vAlign w:val="center"/>
          </w:tcPr>
          <w:p w14:paraId="6E85EE56" w14:textId="56962FEC" w:rsidR="00056311" w:rsidRDefault="00056311" w:rsidP="00056311">
            <w:pPr>
              <w:jc w:val="center"/>
            </w:pPr>
            <w:r>
              <w:t>Common components</w:t>
            </w:r>
          </w:p>
        </w:tc>
      </w:tr>
      <w:tr w:rsidR="005C6AFA" w14:paraId="0116B9CE" w14:textId="77777777" w:rsidTr="00056311">
        <w:trPr>
          <w:trHeight w:val="440"/>
          <w:jc w:val="center"/>
        </w:trPr>
        <w:tc>
          <w:tcPr>
            <w:tcW w:w="900" w:type="dxa"/>
            <w:shd w:val="clear" w:color="auto" w:fill="D9D9D9" w:themeFill="background1" w:themeFillShade="D9"/>
          </w:tcPr>
          <w:p w14:paraId="77999056" w14:textId="77777777" w:rsidR="005C6AFA" w:rsidRDefault="005C6AFA" w:rsidP="00056311"/>
        </w:tc>
        <w:tc>
          <w:tcPr>
            <w:tcW w:w="3330" w:type="dxa"/>
            <w:vAlign w:val="center"/>
          </w:tcPr>
          <w:p w14:paraId="59432CB3" w14:textId="5BEA59C7" w:rsidR="005C6AFA" w:rsidRDefault="005C6AFA" w:rsidP="00056311">
            <w:pPr>
              <w:jc w:val="center"/>
            </w:pPr>
            <w:r>
              <w:t>5V regulator components</w:t>
            </w:r>
          </w:p>
        </w:tc>
      </w:tr>
      <w:tr w:rsidR="005C6AFA" w14:paraId="0FE4D13B" w14:textId="77777777" w:rsidTr="00056311">
        <w:trPr>
          <w:trHeight w:val="449"/>
          <w:jc w:val="center"/>
        </w:trPr>
        <w:tc>
          <w:tcPr>
            <w:tcW w:w="900" w:type="dxa"/>
            <w:shd w:val="clear" w:color="auto" w:fill="A6A6A6" w:themeFill="background1" w:themeFillShade="A6"/>
          </w:tcPr>
          <w:p w14:paraId="5FE2C117" w14:textId="77777777" w:rsidR="005C6AFA" w:rsidRDefault="005C6AFA" w:rsidP="00056311"/>
        </w:tc>
        <w:tc>
          <w:tcPr>
            <w:tcW w:w="3330" w:type="dxa"/>
            <w:vAlign w:val="center"/>
          </w:tcPr>
          <w:p w14:paraId="19168479" w14:textId="190497C0" w:rsidR="005C6AFA" w:rsidRDefault="00056311" w:rsidP="00056311">
            <w:pPr>
              <w:jc w:val="center"/>
            </w:pPr>
            <w:r>
              <w:t>3V3 regulator components</w:t>
            </w:r>
          </w:p>
        </w:tc>
      </w:tr>
    </w:tbl>
    <w:p w14:paraId="025762AA" w14:textId="77777777" w:rsidR="00D2699D" w:rsidRDefault="00D2699D" w:rsidP="00D2699D">
      <w:pPr>
        <w:pStyle w:val="Heading3"/>
      </w:pPr>
      <w:bookmarkStart w:id="34" w:name="_Toc134625127"/>
      <w:r>
        <w:lastRenderedPageBreak/>
        <w:t>Layout Considerations</w:t>
      </w:r>
      <w:bookmarkEnd w:id="34"/>
    </w:p>
    <w:p w14:paraId="1C1469C1" w14:textId="16F4D1DA" w:rsidR="00003C45" w:rsidRDefault="00062580" w:rsidP="007D63DE">
      <w:pPr>
        <w:ind w:firstLine="432"/>
      </w:pPr>
      <w:r>
        <w:t xml:space="preserve">The current power board layout is concentrated </w:t>
      </w:r>
      <w:proofErr w:type="gramStart"/>
      <w:r>
        <w:t>to leave</w:t>
      </w:r>
      <w:proofErr w:type="gramEnd"/>
      <w:r>
        <w:t xml:space="preserve"> space for future power board upgrades</w:t>
      </w:r>
      <w:r w:rsidR="007D63DE">
        <w:t xml:space="preserve"> and keep the traces as short as possible.</w:t>
      </w:r>
      <w:r w:rsidR="00954709">
        <w:t xml:space="preserve"> </w:t>
      </w:r>
      <w:r w:rsidR="00003C45">
        <w:t xml:space="preserve">The layout for </w:t>
      </w:r>
      <w:r w:rsidR="005E69B2">
        <w:t>each regulator is compacted to ensure the capacitors and inductors remain as close as possible to the regulation IC as per recommendation from the datasheet.</w:t>
      </w:r>
    </w:p>
    <w:p w14:paraId="451663CF" w14:textId="6F68A1CF" w:rsidR="007062A3" w:rsidRDefault="00743973" w:rsidP="007D63DE">
      <w:pPr>
        <w:ind w:firstLine="432"/>
      </w:pPr>
      <w:r>
        <w:t xml:space="preserve">Additionally, this is a </w:t>
      </w:r>
      <w:proofErr w:type="gramStart"/>
      <w:r>
        <w:t>4 layer</w:t>
      </w:r>
      <w:proofErr w:type="gramEnd"/>
      <w:r>
        <w:t xml:space="preserve"> board containing GND and VCC planes within the stack to simplify the board’s trace layout</w:t>
      </w:r>
      <w:r w:rsidR="00A762F0">
        <w:t xml:space="preserve">. This is not entirely necessary for the time </w:t>
      </w:r>
      <w:proofErr w:type="gramStart"/>
      <w:r w:rsidR="00A762F0">
        <w:t>being</w:t>
      </w:r>
      <w:proofErr w:type="gramEnd"/>
      <w:r w:rsidR="00A762F0">
        <w:t xml:space="preserve"> however it will be necessary with future power board versions that will integrate significantly more functionality. As such, 4 layers </w:t>
      </w:r>
      <w:r w:rsidR="00094987">
        <w:t>are</w:t>
      </w:r>
      <w:r w:rsidR="00A762F0">
        <w:t xml:space="preserve"> kept </w:t>
      </w:r>
      <w:proofErr w:type="gramStart"/>
      <w:r w:rsidR="00A762F0">
        <w:t>to simplify</w:t>
      </w:r>
      <w:proofErr w:type="gramEnd"/>
      <w:r w:rsidR="00A762F0">
        <w:t xml:space="preserve"> the process of designing future boards as the </w:t>
      </w:r>
      <w:r w:rsidR="00094987">
        <w:t>power regulator layout will not need to be changed and we will have tested the layout prior to ordering a second board with more functionality.</w:t>
      </w:r>
    </w:p>
    <w:p w14:paraId="228ECF1B" w14:textId="77777777" w:rsidR="007062A3" w:rsidRDefault="007062A3">
      <w:pPr>
        <w:jc w:val="left"/>
      </w:pPr>
      <w:r>
        <w:br w:type="page"/>
      </w:r>
    </w:p>
    <w:p w14:paraId="56BC8741" w14:textId="3EFDF04A" w:rsidR="007062A3" w:rsidRDefault="007062A3" w:rsidP="007062A3">
      <w:pPr>
        <w:pStyle w:val="Heading3"/>
      </w:pPr>
      <w:bookmarkStart w:id="35" w:name="_Toc134625128"/>
      <w:r>
        <w:lastRenderedPageBreak/>
        <w:t>Schematic</w:t>
      </w:r>
      <w:r w:rsidR="00210F88">
        <w:t>s</w:t>
      </w:r>
      <w:bookmarkEnd w:id="35"/>
    </w:p>
    <w:p w14:paraId="12BDD26D" w14:textId="77777777" w:rsidR="00C10EC5" w:rsidRDefault="00C10EC5" w:rsidP="00C10EC5">
      <w:pPr>
        <w:keepNext/>
        <w:jc w:val="center"/>
      </w:pPr>
      <w:r>
        <w:rPr>
          <w:noProof/>
        </w:rPr>
        <w:drawing>
          <wp:inline distT="0" distB="0" distL="0" distR="0" wp14:anchorId="69745567" wp14:editId="25EBB2EA">
            <wp:extent cx="5943600" cy="3360420"/>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35"/>
                    <a:stretch>
                      <a:fillRect/>
                    </a:stretch>
                  </pic:blipFill>
                  <pic:spPr>
                    <a:xfrm>
                      <a:off x="0" y="0"/>
                      <a:ext cx="5943600" cy="3360420"/>
                    </a:xfrm>
                    <a:prstGeom prst="rect">
                      <a:avLst/>
                    </a:prstGeom>
                  </pic:spPr>
                </pic:pic>
              </a:graphicData>
            </a:graphic>
          </wp:inline>
        </w:drawing>
      </w:r>
    </w:p>
    <w:p w14:paraId="173E4A9C" w14:textId="183D9466" w:rsidR="00C10EC5" w:rsidRDefault="00C10EC5" w:rsidP="00C10EC5">
      <w:pPr>
        <w:pStyle w:val="Caption"/>
        <w:jc w:val="center"/>
      </w:pPr>
      <w:bookmarkStart w:id="36" w:name="_Toc126256837"/>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10</w:t>
      </w:r>
      <w:r>
        <w:fldChar w:fldCharType="end"/>
      </w:r>
      <w:r>
        <w:t>. Connectors and reverse polarity protection schematic</w:t>
      </w:r>
      <w:bookmarkEnd w:id="36"/>
    </w:p>
    <w:p w14:paraId="6AD5936A" w14:textId="77777777" w:rsidR="00A8623A" w:rsidRDefault="00A8623A" w:rsidP="00A8623A">
      <w:pPr>
        <w:keepNext/>
        <w:jc w:val="center"/>
      </w:pPr>
      <w:r>
        <w:rPr>
          <w:noProof/>
        </w:rPr>
        <w:drawing>
          <wp:inline distT="0" distB="0" distL="0" distR="0" wp14:anchorId="4B97D639" wp14:editId="7D51A789">
            <wp:extent cx="5943600" cy="373697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6"/>
                    <a:stretch>
                      <a:fillRect/>
                    </a:stretch>
                  </pic:blipFill>
                  <pic:spPr>
                    <a:xfrm>
                      <a:off x="0" y="0"/>
                      <a:ext cx="5943600" cy="3736975"/>
                    </a:xfrm>
                    <a:prstGeom prst="rect">
                      <a:avLst/>
                    </a:prstGeom>
                  </pic:spPr>
                </pic:pic>
              </a:graphicData>
            </a:graphic>
          </wp:inline>
        </w:drawing>
      </w:r>
    </w:p>
    <w:p w14:paraId="50BB2F1B" w14:textId="3B11C69A" w:rsidR="000D4A9B" w:rsidRPr="000D4A9B" w:rsidRDefault="00A8623A" w:rsidP="00A8623A">
      <w:pPr>
        <w:pStyle w:val="Caption"/>
        <w:jc w:val="center"/>
      </w:pPr>
      <w:bookmarkStart w:id="37" w:name="_Toc126256838"/>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11</w:t>
      </w:r>
      <w:r>
        <w:fldChar w:fldCharType="end"/>
      </w:r>
      <w:r>
        <w:t>. 5V and 3V3 regulator schematic w/ LEDs</w:t>
      </w:r>
      <w:bookmarkEnd w:id="37"/>
    </w:p>
    <w:p w14:paraId="1193A662" w14:textId="77777777" w:rsidR="000E2E8C" w:rsidRDefault="00DA568A" w:rsidP="00DA568A">
      <w:pPr>
        <w:pStyle w:val="Heading3"/>
      </w:pPr>
      <w:bookmarkStart w:id="38" w:name="_Toc134625129"/>
      <w:r>
        <w:lastRenderedPageBreak/>
        <w:t>PCB</w:t>
      </w:r>
      <w:bookmarkEnd w:id="38"/>
    </w:p>
    <w:p w14:paraId="72169231" w14:textId="77777777" w:rsidR="004F5B64" w:rsidRDefault="004F5B64" w:rsidP="004F5B64">
      <w:pPr>
        <w:keepNext/>
        <w:jc w:val="center"/>
      </w:pPr>
      <w:r>
        <w:rPr>
          <w:noProof/>
        </w:rPr>
        <w:drawing>
          <wp:inline distT="0" distB="0" distL="0" distR="0" wp14:anchorId="6CAA5857" wp14:editId="1B7A8B85">
            <wp:extent cx="5943600" cy="55346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534660"/>
                    </a:xfrm>
                    <a:prstGeom prst="rect">
                      <a:avLst/>
                    </a:prstGeom>
                  </pic:spPr>
                </pic:pic>
              </a:graphicData>
            </a:graphic>
          </wp:inline>
        </w:drawing>
      </w:r>
    </w:p>
    <w:p w14:paraId="66F352A4" w14:textId="1F0BF281" w:rsidR="00E255C2" w:rsidRDefault="004F5B64" w:rsidP="004F5B64">
      <w:pPr>
        <w:pStyle w:val="Caption"/>
        <w:jc w:val="center"/>
      </w:pPr>
      <w:bookmarkStart w:id="39" w:name="_Toc126256839"/>
      <w:r>
        <w:t xml:space="preserve">Figure </w:t>
      </w:r>
      <w:r>
        <w:fldChar w:fldCharType="begin"/>
      </w:r>
      <w:r>
        <w:instrText>STYLEREF 1 \s</w:instrText>
      </w:r>
      <w:r>
        <w:fldChar w:fldCharType="separate"/>
      </w:r>
      <w:r w:rsidR="00D05FF5">
        <w:rPr>
          <w:noProof/>
        </w:rPr>
        <w:t>1</w:t>
      </w:r>
      <w:r>
        <w:fldChar w:fldCharType="end"/>
      </w:r>
      <w:r w:rsidR="00007F9C">
        <w:noBreakHyphen/>
      </w:r>
      <w:r>
        <w:fldChar w:fldCharType="begin"/>
      </w:r>
      <w:r>
        <w:instrText>SEQ Figure \* ARABIC \s 1</w:instrText>
      </w:r>
      <w:r>
        <w:fldChar w:fldCharType="separate"/>
      </w:r>
      <w:r w:rsidR="00D05FF5">
        <w:rPr>
          <w:noProof/>
        </w:rPr>
        <w:t>12</w:t>
      </w:r>
      <w:r>
        <w:fldChar w:fldCharType="end"/>
      </w:r>
      <w:r>
        <w:t>. Hydra V1 Power Board PCB Layout (PWR and GND planes omitted)</w:t>
      </w:r>
      <w:bookmarkEnd w:id="39"/>
    </w:p>
    <w:p w14:paraId="6FD24639" w14:textId="77777777" w:rsidR="00076FFC" w:rsidRDefault="00076FFC">
      <w:pPr>
        <w:jc w:val="left"/>
      </w:pPr>
      <w:r>
        <w:br w:type="page"/>
      </w:r>
    </w:p>
    <w:p w14:paraId="0F7EF573" w14:textId="77777777" w:rsidR="00DE3AA7" w:rsidRPr="00DE3AA7" w:rsidRDefault="00A218E1" w:rsidP="00076FFC">
      <w:pPr>
        <w:pStyle w:val="Heading3"/>
        <w:rPr>
          <w:sz w:val="20"/>
          <w:szCs w:val="20"/>
        </w:rPr>
      </w:pPr>
      <w:bookmarkStart w:id="40" w:name="_Toc134625130"/>
      <w:r>
        <w:lastRenderedPageBreak/>
        <w:t>Reflection</w:t>
      </w:r>
      <w:bookmarkEnd w:id="40"/>
    </w:p>
    <w:p w14:paraId="5F4DBDB2" w14:textId="53C67578" w:rsidR="00E255C2" w:rsidRPr="00DE3AA7" w:rsidRDefault="00DE3AA7" w:rsidP="00DE3AA7">
      <w:pPr>
        <w:pStyle w:val="ListParagraph"/>
        <w:numPr>
          <w:ilvl w:val="0"/>
          <w:numId w:val="6"/>
        </w:numPr>
        <w:rPr>
          <w:sz w:val="20"/>
          <w:szCs w:val="20"/>
        </w:rPr>
      </w:pPr>
      <w:r>
        <w:t>Add VIAs to regulator back tabs to dissipate heat into ground plane</w:t>
      </w:r>
      <w:r w:rsidR="00E255C2">
        <w:br w:type="page"/>
      </w:r>
    </w:p>
    <w:p w14:paraId="7D728D38" w14:textId="3EB88F20" w:rsidR="004F5B64" w:rsidRDefault="00E255C2" w:rsidP="00E255C2">
      <w:pPr>
        <w:pStyle w:val="Heading2"/>
      </w:pPr>
      <w:bookmarkStart w:id="41" w:name="_Toc134625131"/>
      <w:r>
        <w:lastRenderedPageBreak/>
        <w:t>MCU Pinout (HYDRA_V1_MCU_PINOUT)</w:t>
      </w:r>
      <w:bookmarkEnd w:id="41"/>
    </w:p>
    <w:p w14:paraId="3FC4B2D6" w14:textId="30B982FA" w:rsidR="004C53A6" w:rsidRDefault="004C53A6" w:rsidP="004C53A6">
      <w:pPr>
        <w:pStyle w:val="Heading3"/>
      </w:pPr>
      <w:bookmarkStart w:id="42" w:name="_Toc134625132"/>
      <w:r>
        <w:t>Overview</w:t>
      </w:r>
      <w:bookmarkEnd w:id="42"/>
    </w:p>
    <w:p w14:paraId="5117E565" w14:textId="22B97420" w:rsidR="001709A9" w:rsidRDefault="001709A9" w:rsidP="0002697E">
      <w:pPr>
        <w:spacing w:before="240"/>
        <w:ind w:firstLine="432"/>
      </w:pPr>
      <w:r>
        <w:t xml:space="preserve">The MCU pinout project is a barebones MCU schematic that includes MCU-specific power components, </w:t>
      </w:r>
      <w:r w:rsidR="00E766D0">
        <w:t xml:space="preserve">clock crystals, status LEDs, </w:t>
      </w:r>
      <w:r w:rsidR="001B6B77">
        <w:t xml:space="preserve">a </w:t>
      </w:r>
      <w:r w:rsidR="00E766D0">
        <w:t xml:space="preserve">reset </w:t>
      </w:r>
      <w:r w:rsidR="00454D99">
        <w:t>switch,</w:t>
      </w:r>
      <w:r w:rsidR="001B6B77">
        <w:t xml:space="preserve"> a</w:t>
      </w:r>
      <w:r w:rsidR="00454D99">
        <w:t xml:space="preserve"> CAN transceiver, and </w:t>
      </w:r>
      <w:r w:rsidR="001B6B77">
        <w:t xml:space="preserve">a </w:t>
      </w:r>
      <w:r w:rsidR="00454D99">
        <w:t>10-pin JTAG interface.</w:t>
      </w:r>
      <w:r w:rsidR="005A7083">
        <w:t xml:space="preserve"> </w:t>
      </w:r>
      <w:r w:rsidR="00CD06E5">
        <w:t>Section</w:t>
      </w:r>
      <w:r w:rsidR="00E81CB3">
        <w:t>s</w:t>
      </w:r>
      <w:r w:rsidR="00CD06E5">
        <w:t xml:space="preserve"> 1.5.2</w:t>
      </w:r>
      <w:r w:rsidR="00853612">
        <w:t xml:space="preserve"> and</w:t>
      </w:r>
      <w:r w:rsidR="005E5D7B">
        <w:t xml:space="preserve"> 1.5.3</w:t>
      </w:r>
      <w:r w:rsidR="00853612">
        <w:t xml:space="preserve"> </w:t>
      </w:r>
      <w:r w:rsidR="00E81CB3">
        <w:t xml:space="preserve">are not included since the information can be found in Sections </w:t>
      </w:r>
      <w:r w:rsidR="00936C5C">
        <w:t>1.</w:t>
      </w:r>
      <w:r w:rsidR="00FC2D1D">
        <w:t>3.2</w:t>
      </w:r>
      <w:r w:rsidR="00853612">
        <w:t xml:space="preserve"> and</w:t>
      </w:r>
      <w:r w:rsidR="00FC2D1D">
        <w:t xml:space="preserve"> 1.3.3, respectively. </w:t>
      </w:r>
      <w:r w:rsidR="00594B25">
        <w:t xml:space="preserve">Section </w:t>
      </w:r>
      <w:r w:rsidR="00486D7E">
        <w:t xml:space="preserve">1.3.1.3 may be relevant </w:t>
      </w:r>
      <w:proofErr w:type="gramStart"/>
      <w:r w:rsidR="00486D7E">
        <w:t>with regard to</w:t>
      </w:r>
      <w:proofErr w:type="gramEnd"/>
      <w:r w:rsidR="007D3302">
        <w:t xml:space="preserve"> the</w:t>
      </w:r>
      <w:r w:rsidR="00486D7E">
        <w:t xml:space="preserve"> </w:t>
      </w:r>
      <w:r w:rsidR="00D65B90">
        <w:t>crystal</w:t>
      </w:r>
      <w:r w:rsidR="007D3302">
        <w:t xml:space="preserve"> and reset switch circuits. Additionally, Section </w:t>
      </w:r>
      <w:r w:rsidR="0096606D">
        <w:t>1.</w:t>
      </w:r>
      <w:r w:rsidR="00B51A47">
        <w:t>3.3 may be relevant</w:t>
      </w:r>
      <w:r w:rsidR="00772536">
        <w:t xml:space="preserve"> when considering the PCB layout though the </w:t>
      </w:r>
      <w:proofErr w:type="spellStart"/>
      <w:r w:rsidR="00772536">
        <w:t>HYDRA_Vx_LOGIC</w:t>
      </w:r>
      <w:proofErr w:type="spellEnd"/>
      <w:r w:rsidR="00772536">
        <w:t xml:space="preserve"> (where ‘x’ is the most recent version) project should</w:t>
      </w:r>
      <w:r w:rsidR="001B7973">
        <w:t xml:space="preserve"> ideally</w:t>
      </w:r>
      <w:r w:rsidR="00772536">
        <w:t xml:space="preserve"> be used for reference.</w:t>
      </w:r>
    </w:p>
    <w:p w14:paraId="4DA2B234" w14:textId="648B3E6E" w:rsidR="00E534EE" w:rsidRDefault="00E534EE" w:rsidP="0002697E">
      <w:pPr>
        <w:spacing w:before="240" w:after="240"/>
        <w:ind w:firstLine="432"/>
      </w:pPr>
      <w:r>
        <w:t xml:space="preserve">The remainder of this section covers the requirements to implement the MCU_PINOUT </w:t>
      </w:r>
      <w:r w:rsidR="00246591">
        <w:t>schematic</w:t>
      </w:r>
      <w:r>
        <w:t xml:space="preserve"> in another project.</w:t>
      </w:r>
      <w:r w:rsidR="00D64F39">
        <w:t xml:space="preserve"> The following</w:t>
      </w:r>
      <w:r w:rsidR="003A716A">
        <w:t xml:space="preserve"> nets</w:t>
      </w:r>
      <w:r w:rsidR="00D64F39">
        <w:t xml:space="preserve"> must be connected </w:t>
      </w:r>
      <w:proofErr w:type="gramStart"/>
      <w:r w:rsidR="00D64F39">
        <w:t>in order for</w:t>
      </w:r>
      <w:proofErr w:type="gramEnd"/>
      <w:r w:rsidR="00D64F39">
        <w:t xml:space="preserve"> the pinout to work:</w:t>
      </w:r>
    </w:p>
    <w:tbl>
      <w:tblPr>
        <w:tblStyle w:val="TableGrid"/>
        <w:tblW w:w="0" w:type="auto"/>
        <w:jc w:val="center"/>
        <w:tblLook w:val="04A0" w:firstRow="1" w:lastRow="0" w:firstColumn="1" w:lastColumn="0" w:noHBand="0" w:noVBand="1"/>
      </w:tblPr>
      <w:tblGrid>
        <w:gridCol w:w="1501"/>
        <w:gridCol w:w="1559"/>
        <w:gridCol w:w="4675"/>
      </w:tblGrid>
      <w:tr w:rsidR="00894F11" w14:paraId="671C7A6C" w14:textId="77777777" w:rsidTr="00BC1A90">
        <w:trPr>
          <w:trHeight w:val="467"/>
          <w:jc w:val="center"/>
        </w:trPr>
        <w:tc>
          <w:tcPr>
            <w:tcW w:w="1501" w:type="dxa"/>
            <w:vAlign w:val="center"/>
          </w:tcPr>
          <w:p w14:paraId="5D7C2DF4" w14:textId="679D677C" w:rsidR="00894F11" w:rsidRDefault="00894F11" w:rsidP="003334DD">
            <w:pPr>
              <w:jc w:val="center"/>
            </w:pPr>
            <w:r>
              <w:t>N</w:t>
            </w:r>
            <w:r w:rsidR="003334DD">
              <w:t>et name</w:t>
            </w:r>
          </w:p>
        </w:tc>
        <w:tc>
          <w:tcPr>
            <w:tcW w:w="1559" w:type="dxa"/>
            <w:vAlign w:val="center"/>
          </w:tcPr>
          <w:p w14:paraId="7FFBDCF4" w14:textId="17CB9FDC" w:rsidR="00894F11" w:rsidRDefault="007A1BCA" w:rsidP="003334DD">
            <w:pPr>
              <w:jc w:val="center"/>
            </w:pPr>
            <w:r>
              <w:t>Net t</w:t>
            </w:r>
            <w:r w:rsidR="00894F11">
              <w:t>ype</w:t>
            </w:r>
          </w:p>
        </w:tc>
        <w:tc>
          <w:tcPr>
            <w:tcW w:w="4675" w:type="dxa"/>
            <w:vAlign w:val="center"/>
          </w:tcPr>
          <w:p w14:paraId="7C586B62" w14:textId="7E92B17B" w:rsidR="00894F11" w:rsidRDefault="00894F11" w:rsidP="003334DD">
            <w:pPr>
              <w:jc w:val="center"/>
            </w:pPr>
            <w:r>
              <w:t>Purpose</w:t>
            </w:r>
          </w:p>
        </w:tc>
      </w:tr>
      <w:tr w:rsidR="00894F11" w14:paraId="682B0758" w14:textId="77777777" w:rsidTr="00BC1A90">
        <w:trPr>
          <w:trHeight w:val="350"/>
          <w:jc w:val="center"/>
        </w:trPr>
        <w:tc>
          <w:tcPr>
            <w:tcW w:w="1501" w:type="dxa"/>
            <w:vAlign w:val="center"/>
          </w:tcPr>
          <w:p w14:paraId="49BA57E4" w14:textId="67084904" w:rsidR="00894F11" w:rsidRDefault="00894F11" w:rsidP="003334DD">
            <w:pPr>
              <w:jc w:val="center"/>
            </w:pPr>
            <w:r>
              <w:t>5V</w:t>
            </w:r>
          </w:p>
        </w:tc>
        <w:tc>
          <w:tcPr>
            <w:tcW w:w="1559" w:type="dxa"/>
            <w:vAlign w:val="center"/>
          </w:tcPr>
          <w:p w14:paraId="0CCAAD3C" w14:textId="57DF0DCB" w:rsidR="00894F11" w:rsidRDefault="00894F11" w:rsidP="003334DD">
            <w:pPr>
              <w:jc w:val="center"/>
            </w:pPr>
            <w:r>
              <w:t>Power port</w:t>
            </w:r>
          </w:p>
        </w:tc>
        <w:tc>
          <w:tcPr>
            <w:tcW w:w="4675" w:type="dxa"/>
            <w:vAlign w:val="center"/>
          </w:tcPr>
          <w:p w14:paraId="56647D62" w14:textId="69F93359" w:rsidR="00894F11" w:rsidRDefault="00894F11" w:rsidP="003334DD">
            <w:pPr>
              <w:jc w:val="center"/>
            </w:pPr>
            <w:r>
              <w:t>Supply 5V to CAN transceiver</w:t>
            </w:r>
          </w:p>
        </w:tc>
      </w:tr>
      <w:tr w:rsidR="00894F11" w14:paraId="2AB14491" w14:textId="77777777" w:rsidTr="00BC1A90">
        <w:trPr>
          <w:trHeight w:val="350"/>
          <w:jc w:val="center"/>
        </w:trPr>
        <w:tc>
          <w:tcPr>
            <w:tcW w:w="1501" w:type="dxa"/>
            <w:vAlign w:val="center"/>
          </w:tcPr>
          <w:p w14:paraId="55D8F04F" w14:textId="43E61D3B" w:rsidR="00894F11" w:rsidRDefault="00894F11" w:rsidP="003334DD">
            <w:pPr>
              <w:jc w:val="center"/>
            </w:pPr>
            <w:r>
              <w:t>3V3</w:t>
            </w:r>
          </w:p>
        </w:tc>
        <w:tc>
          <w:tcPr>
            <w:tcW w:w="1559" w:type="dxa"/>
            <w:vAlign w:val="center"/>
          </w:tcPr>
          <w:p w14:paraId="7E87D765" w14:textId="736211C8" w:rsidR="00894F11" w:rsidRDefault="00894F11" w:rsidP="003334DD">
            <w:pPr>
              <w:jc w:val="center"/>
            </w:pPr>
            <w:r>
              <w:t>Power port</w:t>
            </w:r>
          </w:p>
        </w:tc>
        <w:tc>
          <w:tcPr>
            <w:tcW w:w="4675" w:type="dxa"/>
            <w:vAlign w:val="center"/>
          </w:tcPr>
          <w:p w14:paraId="3C5F2F95" w14:textId="48C64946" w:rsidR="00894F11" w:rsidRDefault="00894F11" w:rsidP="003334DD">
            <w:pPr>
              <w:jc w:val="center"/>
            </w:pPr>
            <w:r>
              <w:t>Supply 3V3 to MCU</w:t>
            </w:r>
          </w:p>
        </w:tc>
      </w:tr>
      <w:tr w:rsidR="00894F11" w14:paraId="1EA74BD7" w14:textId="77777777" w:rsidTr="00BC1A90">
        <w:trPr>
          <w:trHeight w:val="350"/>
          <w:jc w:val="center"/>
        </w:trPr>
        <w:tc>
          <w:tcPr>
            <w:tcW w:w="1501" w:type="dxa"/>
            <w:vAlign w:val="center"/>
          </w:tcPr>
          <w:p w14:paraId="35220247" w14:textId="6DFC4728" w:rsidR="00894F11" w:rsidRDefault="00894F11" w:rsidP="003334DD">
            <w:pPr>
              <w:jc w:val="center"/>
            </w:pPr>
            <w:r>
              <w:t>GND</w:t>
            </w:r>
          </w:p>
        </w:tc>
        <w:tc>
          <w:tcPr>
            <w:tcW w:w="1559" w:type="dxa"/>
            <w:vAlign w:val="center"/>
          </w:tcPr>
          <w:p w14:paraId="74BE1FCD" w14:textId="29DD0C4E" w:rsidR="00894F11" w:rsidRDefault="00894F11" w:rsidP="003334DD">
            <w:pPr>
              <w:jc w:val="center"/>
            </w:pPr>
            <w:r>
              <w:t>Power port</w:t>
            </w:r>
          </w:p>
        </w:tc>
        <w:tc>
          <w:tcPr>
            <w:tcW w:w="4675" w:type="dxa"/>
            <w:vAlign w:val="center"/>
          </w:tcPr>
          <w:p w14:paraId="3CD6FCA6" w14:textId="427637FE" w:rsidR="00894F11" w:rsidRDefault="00894F11" w:rsidP="003334DD">
            <w:pPr>
              <w:jc w:val="center"/>
            </w:pPr>
            <w:r>
              <w:t>Provide GND to board</w:t>
            </w:r>
          </w:p>
        </w:tc>
      </w:tr>
      <w:tr w:rsidR="003334DD" w14:paraId="0DF8D265" w14:textId="77777777" w:rsidTr="00BC1A90">
        <w:trPr>
          <w:trHeight w:val="350"/>
          <w:jc w:val="center"/>
        </w:trPr>
        <w:tc>
          <w:tcPr>
            <w:tcW w:w="1501" w:type="dxa"/>
            <w:vAlign w:val="center"/>
          </w:tcPr>
          <w:p w14:paraId="04E0EBB2" w14:textId="786E841E" w:rsidR="003334DD" w:rsidRDefault="003334DD" w:rsidP="003334DD">
            <w:pPr>
              <w:jc w:val="center"/>
            </w:pPr>
            <w:r>
              <w:t>CAN0_P</w:t>
            </w:r>
          </w:p>
        </w:tc>
        <w:tc>
          <w:tcPr>
            <w:tcW w:w="1559" w:type="dxa"/>
            <w:vMerge w:val="restart"/>
            <w:vAlign w:val="center"/>
          </w:tcPr>
          <w:p w14:paraId="43BEC057" w14:textId="7734F470" w:rsidR="003334DD" w:rsidRDefault="003334DD" w:rsidP="003334DD">
            <w:pPr>
              <w:jc w:val="center"/>
            </w:pPr>
            <w:r>
              <w:t>Differential pair</w:t>
            </w:r>
          </w:p>
        </w:tc>
        <w:tc>
          <w:tcPr>
            <w:tcW w:w="4675" w:type="dxa"/>
            <w:vMerge w:val="restart"/>
            <w:vAlign w:val="center"/>
          </w:tcPr>
          <w:p w14:paraId="07E597AF" w14:textId="70D624D4" w:rsidR="003334DD" w:rsidRDefault="00BC1A90" w:rsidP="003334DD">
            <w:pPr>
              <w:jc w:val="center"/>
            </w:pPr>
            <w:r>
              <w:t>CAN high (P) and CAN low (N) differential pair</w:t>
            </w:r>
          </w:p>
        </w:tc>
      </w:tr>
      <w:tr w:rsidR="003334DD" w14:paraId="5C3884A6" w14:textId="77777777" w:rsidTr="00BC1A90">
        <w:trPr>
          <w:trHeight w:val="350"/>
          <w:jc w:val="center"/>
        </w:trPr>
        <w:tc>
          <w:tcPr>
            <w:tcW w:w="1501" w:type="dxa"/>
            <w:vAlign w:val="center"/>
          </w:tcPr>
          <w:p w14:paraId="6FA4A2F6" w14:textId="5E753547" w:rsidR="003334DD" w:rsidRDefault="003334DD" w:rsidP="003334DD">
            <w:pPr>
              <w:jc w:val="center"/>
            </w:pPr>
            <w:r>
              <w:t>CAN0_N</w:t>
            </w:r>
          </w:p>
        </w:tc>
        <w:tc>
          <w:tcPr>
            <w:tcW w:w="1559" w:type="dxa"/>
            <w:vMerge/>
          </w:tcPr>
          <w:p w14:paraId="1A0CA6F0" w14:textId="77777777" w:rsidR="003334DD" w:rsidRDefault="003334DD" w:rsidP="00454D99"/>
        </w:tc>
        <w:tc>
          <w:tcPr>
            <w:tcW w:w="4675" w:type="dxa"/>
            <w:vMerge/>
          </w:tcPr>
          <w:p w14:paraId="726D0A7E" w14:textId="77777777" w:rsidR="003334DD" w:rsidRDefault="003334DD" w:rsidP="00454D99"/>
        </w:tc>
      </w:tr>
    </w:tbl>
    <w:p w14:paraId="7F528D62" w14:textId="1DFB2051" w:rsidR="00246591" w:rsidRDefault="002A35C8" w:rsidP="00246591">
      <w:pPr>
        <w:pStyle w:val="Heading4"/>
      </w:pPr>
      <w:bookmarkStart w:id="43" w:name="_Toc134625133"/>
      <w:r>
        <w:t>Power</w:t>
      </w:r>
      <w:r w:rsidR="00246591">
        <w:t xml:space="preserve"> Requirements</w:t>
      </w:r>
      <w:bookmarkEnd w:id="43"/>
    </w:p>
    <w:p w14:paraId="40D4DD92" w14:textId="2FE1414F" w:rsidR="002A35C8" w:rsidRDefault="00C723BF" w:rsidP="00117C86">
      <w:pPr>
        <w:spacing w:before="240"/>
        <w:ind w:firstLine="432"/>
      </w:pPr>
      <w:r>
        <w:t xml:space="preserve">The MCU_PINOUT project does not incorporate any internal regulators since Hydra boards rely on the power board for 5V and 3.3V. In the case of a board that does not have access to regulated voltage rails, a </w:t>
      </w:r>
      <w:r w:rsidR="00117C86">
        <w:t xml:space="preserve">separate regulator must be integrated. </w:t>
      </w:r>
      <w:commentRangeStart w:id="44"/>
      <w:commentRangeStart w:id="45"/>
      <w:r w:rsidR="00117C86">
        <w:t>TALK ABOUT MCU PWR CONSUMPTION</w:t>
      </w:r>
      <w:commentRangeEnd w:id="44"/>
      <w:r w:rsidR="00117C86">
        <w:rPr>
          <w:rStyle w:val="CommentReference"/>
        </w:rPr>
        <w:commentReference w:id="44"/>
      </w:r>
      <w:commentRangeEnd w:id="45"/>
      <w:r w:rsidR="00F35B38">
        <w:rPr>
          <w:rStyle w:val="CommentReference"/>
        </w:rPr>
        <w:commentReference w:id="45"/>
      </w:r>
      <w:r w:rsidR="00E21B5A">
        <w:t xml:space="preserve"> 5V should be provided to a power port object labelled “5V” whereas 3.3V should be provided to a power port object labelled “3V3”. </w:t>
      </w:r>
      <w:r w:rsidR="00ED08C5">
        <w:t xml:space="preserve">No external components should be attached to the MCU’s internal </w:t>
      </w:r>
      <w:r w:rsidR="00CE4C24">
        <w:t>power nets</w:t>
      </w:r>
      <w:r w:rsidR="00ED08C5">
        <w:t xml:space="preserve"> (VDD_ANA or VDD_IOB) and should instead </w:t>
      </w:r>
      <w:proofErr w:type="gramStart"/>
      <w:r w:rsidR="00ED08C5">
        <w:t>use</w:t>
      </w:r>
      <w:proofErr w:type="gramEnd"/>
      <w:r w:rsidR="00ED08C5">
        <w:t xml:space="preserve"> an</w:t>
      </w:r>
      <w:r w:rsidR="00CE4C24">
        <w:t xml:space="preserve">other supply such as the </w:t>
      </w:r>
      <w:proofErr w:type="gramStart"/>
      <w:r w:rsidR="00CE4C24">
        <w:t>aforementioned</w:t>
      </w:r>
      <w:r w:rsidR="00E61C02">
        <w:t xml:space="preserve"> 5V</w:t>
      </w:r>
      <w:proofErr w:type="gramEnd"/>
      <w:r w:rsidR="00E61C02">
        <w:t xml:space="preserve"> or</w:t>
      </w:r>
      <w:r w:rsidR="00CE4C24">
        <w:t xml:space="preserve"> 3V3</w:t>
      </w:r>
      <w:r w:rsidR="00E61C02">
        <w:t xml:space="preserve"> </w:t>
      </w:r>
      <w:r w:rsidR="00CE4C24">
        <w:t>power port objects</w:t>
      </w:r>
      <w:r w:rsidR="00ED08C5">
        <w:t>.</w:t>
      </w:r>
    </w:p>
    <w:p w14:paraId="6A1DA2C5" w14:textId="1119699F" w:rsidR="00246591" w:rsidRDefault="00ED08C5" w:rsidP="002A35C8">
      <w:pPr>
        <w:pStyle w:val="Heading4"/>
      </w:pPr>
      <w:r>
        <w:t xml:space="preserve"> </w:t>
      </w:r>
      <w:bookmarkStart w:id="46" w:name="_Toc134625134"/>
      <w:r w:rsidR="002A35C8">
        <w:t>CAN Requirements</w:t>
      </w:r>
      <w:bookmarkEnd w:id="46"/>
    </w:p>
    <w:p w14:paraId="6AA0E909" w14:textId="172BC168" w:rsidR="002A35C8" w:rsidRDefault="004F2052" w:rsidP="004F2052">
      <w:pPr>
        <w:spacing w:before="240"/>
        <w:ind w:firstLine="432"/>
      </w:pPr>
      <w:r>
        <w:t xml:space="preserve">The CAN transceiver is the sole component within the MCU pinout that </w:t>
      </w:r>
      <w:r w:rsidR="006F2511">
        <w:t>operates at</w:t>
      </w:r>
      <w:r>
        <w:t xml:space="preserve"> 5V</w:t>
      </w:r>
      <w:r w:rsidR="006F2511">
        <w:t xml:space="preserve"> and, as such, its </w:t>
      </w:r>
      <w:proofErr w:type="spellStart"/>
      <w:r w:rsidR="006F2511">
        <w:t>RxD</w:t>
      </w:r>
      <w:proofErr w:type="spellEnd"/>
      <w:r w:rsidR="006F2511">
        <w:t xml:space="preserve"> pin has a voltage divider (R5/R7) to reduce the 5V to 3V3 before it reaches the MCU. Additionally, the CANH and CANL pins are marked as </w:t>
      </w:r>
      <w:r w:rsidR="00BC1A90">
        <w:t>a differential pa</w:t>
      </w:r>
      <w:r w:rsidR="00953006">
        <w:t>ir such that Altium automatically matches the lengths of each trace and maintains constant spacing between the two.</w:t>
      </w:r>
      <w:r w:rsidR="00D3033F">
        <w:t xml:space="preserve"> This differential pair must be connected to</w:t>
      </w:r>
      <w:r w:rsidR="001B4017">
        <w:t xml:space="preserve"> the left header or some other end </w:t>
      </w:r>
      <w:proofErr w:type="spellStart"/>
      <w:r w:rsidR="3F6B51DC">
        <w:t>s</w:t>
      </w:r>
      <w:r w:rsidR="013F39B5">
        <w:t>point</w:t>
      </w:r>
      <w:proofErr w:type="spellEnd"/>
      <w:r w:rsidR="0F84DBF8">
        <w:t>.</w:t>
      </w:r>
    </w:p>
    <w:p w14:paraId="7F8F61F6" w14:textId="41902A55" w:rsidR="0016326A" w:rsidRDefault="0016326A" w:rsidP="0016326A">
      <w:pPr>
        <w:pStyle w:val="Heading3"/>
      </w:pPr>
      <w:bookmarkStart w:id="47" w:name="_Toc134625135"/>
      <w:r>
        <w:t>Component List</w:t>
      </w:r>
      <w:bookmarkEnd w:id="47"/>
    </w:p>
    <w:p w14:paraId="2CDDF43B" w14:textId="7628F38F" w:rsidR="00AD7956" w:rsidRPr="00AD7956" w:rsidRDefault="00AD7956" w:rsidP="00AD7956">
      <w:r>
        <w:t>See relevant components in Section 1.3.2.</w:t>
      </w:r>
    </w:p>
    <w:p w14:paraId="7E63C297" w14:textId="049CA0B1" w:rsidR="0016326A" w:rsidRDefault="00AD7956" w:rsidP="0016326A">
      <w:pPr>
        <w:pStyle w:val="Heading3"/>
      </w:pPr>
      <w:bookmarkStart w:id="48" w:name="_Toc134625136"/>
      <w:r>
        <w:lastRenderedPageBreak/>
        <w:t>Layout Considerations</w:t>
      </w:r>
      <w:bookmarkEnd w:id="48"/>
    </w:p>
    <w:p w14:paraId="614E2CB9" w14:textId="0A5BD0A4" w:rsidR="00AD7956" w:rsidRPr="00AD7956" w:rsidRDefault="00AD7956" w:rsidP="00AD7956">
      <w:r>
        <w:t xml:space="preserve">See relevant considerations in </w:t>
      </w:r>
      <w:r w:rsidR="00853612">
        <w:t>Section 1.3.3.</w:t>
      </w:r>
    </w:p>
    <w:p w14:paraId="6AE045A3" w14:textId="5C201B28" w:rsidR="00AD7956" w:rsidRDefault="00AD7956" w:rsidP="00AD7956">
      <w:pPr>
        <w:pStyle w:val="Heading3"/>
      </w:pPr>
      <w:bookmarkStart w:id="49" w:name="_Toc134625137"/>
      <w:r>
        <w:t>Schematic</w:t>
      </w:r>
      <w:r w:rsidR="00210F88">
        <w:t>s</w:t>
      </w:r>
      <w:bookmarkEnd w:id="49"/>
    </w:p>
    <w:p w14:paraId="69CC31B9" w14:textId="77777777" w:rsidR="00210F88" w:rsidRDefault="00210F88" w:rsidP="00210F88">
      <w:pPr>
        <w:keepNext/>
      </w:pPr>
      <w:r>
        <w:rPr>
          <w:noProof/>
        </w:rPr>
        <w:drawing>
          <wp:inline distT="0" distB="0" distL="0" distR="0" wp14:anchorId="48733344" wp14:editId="27D55A82">
            <wp:extent cx="5943600" cy="6054090"/>
            <wp:effectExtent l="0" t="0" r="0" b="381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38"/>
                    <a:stretch>
                      <a:fillRect/>
                    </a:stretch>
                  </pic:blipFill>
                  <pic:spPr>
                    <a:xfrm>
                      <a:off x="0" y="0"/>
                      <a:ext cx="5943600" cy="6054090"/>
                    </a:xfrm>
                    <a:prstGeom prst="rect">
                      <a:avLst/>
                    </a:prstGeom>
                  </pic:spPr>
                </pic:pic>
              </a:graphicData>
            </a:graphic>
          </wp:inline>
        </w:drawing>
      </w:r>
    </w:p>
    <w:p w14:paraId="4A3B32FE" w14:textId="2F1C5D9B" w:rsidR="00210F88" w:rsidRDefault="00210F88" w:rsidP="00210F88">
      <w:pPr>
        <w:pStyle w:val="Caption"/>
        <w:jc w:val="center"/>
      </w:pPr>
      <w:r>
        <w:t xml:space="preserve">Figure </w:t>
      </w:r>
      <w:r>
        <w:fldChar w:fldCharType="begin"/>
      </w:r>
      <w:r>
        <w:instrText>SEQ Figure \* ARABIC</w:instrText>
      </w:r>
      <w:r>
        <w:fldChar w:fldCharType="separate"/>
      </w:r>
      <w:r w:rsidR="00D05FF5">
        <w:rPr>
          <w:noProof/>
        </w:rPr>
        <w:t>13</w:t>
      </w:r>
      <w:r>
        <w:fldChar w:fldCharType="end"/>
      </w:r>
      <w:r>
        <w:t>.</w:t>
      </w:r>
      <w:r w:rsidR="001F0B85">
        <w:t xml:space="preserve"> MCU_PINOUT</w:t>
      </w:r>
      <w:r>
        <w:t xml:space="preserve"> MCU pinout including power components and SWCLK </w:t>
      </w:r>
      <w:proofErr w:type="gramStart"/>
      <w:r>
        <w:t>pullup</w:t>
      </w:r>
      <w:proofErr w:type="gramEnd"/>
    </w:p>
    <w:p w14:paraId="6E1C2149" w14:textId="77777777" w:rsidR="001F0B85" w:rsidRDefault="001F0B85" w:rsidP="001F0B85">
      <w:pPr>
        <w:keepNext/>
      </w:pPr>
      <w:r>
        <w:rPr>
          <w:noProof/>
        </w:rPr>
        <w:lastRenderedPageBreak/>
        <w:drawing>
          <wp:inline distT="0" distB="0" distL="0" distR="0" wp14:anchorId="7092DC2F" wp14:editId="331E9992">
            <wp:extent cx="5943600" cy="2564765"/>
            <wp:effectExtent l="0" t="0" r="0" b="698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9"/>
                    <a:stretch>
                      <a:fillRect/>
                    </a:stretch>
                  </pic:blipFill>
                  <pic:spPr>
                    <a:xfrm>
                      <a:off x="0" y="0"/>
                      <a:ext cx="5943600" cy="2564765"/>
                    </a:xfrm>
                    <a:prstGeom prst="rect">
                      <a:avLst/>
                    </a:prstGeom>
                  </pic:spPr>
                </pic:pic>
              </a:graphicData>
            </a:graphic>
          </wp:inline>
        </w:drawing>
      </w:r>
    </w:p>
    <w:p w14:paraId="0FED38BE" w14:textId="2DF0A140" w:rsidR="00210F88" w:rsidRDefault="001F0B85" w:rsidP="001F0B85">
      <w:pPr>
        <w:pStyle w:val="Caption"/>
        <w:jc w:val="center"/>
      </w:pPr>
      <w:r>
        <w:t xml:space="preserve">Figure </w:t>
      </w:r>
      <w:r>
        <w:fldChar w:fldCharType="begin"/>
      </w:r>
      <w:r>
        <w:instrText>SEQ Figure \* ARABIC</w:instrText>
      </w:r>
      <w:r>
        <w:fldChar w:fldCharType="separate"/>
      </w:r>
      <w:r w:rsidR="00D05FF5">
        <w:rPr>
          <w:noProof/>
        </w:rPr>
        <w:t>14</w:t>
      </w:r>
      <w:r>
        <w:fldChar w:fldCharType="end"/>
      </w:r>
      <w:r>
        <w:t>.</w:t>
      </w:r>
      <w:r w:rsidR="009D7746">
        <w:t xml:space="preserve"> </w:t>
      </w:r>
      <w:r>
        <w:t>MCU_PINOUT status LED</w:t>
      </w:r>
      <w:r w:rsidR="009D7746">
        <w:t xml:space="preserve"> and crystal schematics</w:t>
      </w:r>
    </w:p>
    <w:p w14:paraId="02AD752A" w14:textId="77777777" w:rsidR="009D7746" w:rsidRDefault="009D7746" w:rsidP="009D7746">
      <w:pPr>
        <w:keepNext/>
      </w:pPr>
      <w:r>
        <w:rPr>
          <w:noProof/>
        </w:rPr>
        <w:drawing>
          <wp:inline distT="0" distB="0" distL="0" distR="0" wp14:anchorId="4D5E05E3" wp14:editId="5810B671">
            <wp:extent cx="5943600" cy="2342515"/>
            <wp:effectExtent l="0" t="0" r="0" b="635"/>
            <wp:docPr id="25" name="Picture 2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10;&#10;Description automatically generated"/>
                    <pic:cNvPicPr/>
                  </pic:nvPicPr>
                  <pic:blipFill>
                    <a:blip r:embed="rId40"/>
                    <a:stretch>
                      <a:fillRect/>
                    </a:stretch>
                  </pic:blipFill>
                  <pic:spPr>
                    <a:xfrm>
                      <a:off x="0" y="0"/>
                      <a:ext cx="5943600" cy="2342515"/>
                    </a:xfrm>
                    <a:prstGeom prst="rect">
                      <a:avLst/>
                    </a:prstGeom>
                  </pic:spPr>
                </pic:pic>
              </a:graphicData>
            </a:graphic>
          </wp:inline>
        </w:drawing>
      </w:r>
    </w:p>
    <w:p w14:paraId="76061028" w14:textId="3F3573F7" w:rsidR="009D7746" w:rsidRDefault="009D7746" w:rsidP="009D7746">
      <w:pPr>
        <w:pStyle w:val="Caption"/>
        <w:jc w:val="center"/>
      </w:pPr>
      <w:r>
        <w:t xml:space="preserve">Figure </w:t>
      </w:r>
      <w:r>
        <w:fldChar w:fldCharType="begin"/>
      </w:r>
      <w:r>
        <w:instrText>SEQ Figure \* ARABIC</w:instrText>
      </w:r>
      <w:r>
        <w:fldChar w:fldCharType="separate"/>
      </w:r>
      <w:r w:rsidR="00D05FF5">
        <w:rPr>
          <w:noProof/>
        </w:rPr>
        <w:t>15</w:t>
      </w:r>
      <w:r>
        <w:fldChar w:fldCharType="end"/>
      </w:r>
      <w:r>
        <w:t xml:space="preserve">. MCU_PINOUT reset switch and CAN transceiver </w:t>
      </w:r>
      <w:proofErr w:type="gramStart"/>
      <w:r>
        <w:t>schematics</w:t>
      </w:r>
      <w:proofErr w:type="gramEnd"/>
    </w:p>
    <w:p w14:paraId="0A015F0B" w14:textId="0A56B309" w:rsidR="0045509F" w:rsidRDefault="0045509F" w:rsidP="0045509F">
      <w:pPr>
        <w:keepNext/>
        <w:jc w:val="center"/>
      </w:pPr>
      <w:r>
        <w:rPr>
          <w:noProof/>
        </w:rPr>
        <w:drawing>
          <wp:inline distT="0" distB="0" distL="0" distR="0" wp14:anchorId="3B1F1CD0" wp14:editId="50EF15B1">
            <wp:extent cx="2686050" cy="2060895"/>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1"/>
                    <a:stretch>
                      <a:fillRect/>
                    </a:stretch>
                  </pic:blipFill>
                  <pic:spPr>
                    <a:xfrm>
                      <a:off x="0" y="0"/>
                      <a:ext cx="2695039" cy="2067792"/>
                    </a:xfrm>
                    <a:prstGeom prst="rect">
                      <a:avLst/>
                    </a:prstGeom>
                  </pic:spPr>
                </pic:pic>
              </a:graphicData>
            </a:graphic>
          </wp:inline>
        </w:drawing>
      </w:r>
    </w:p>
    <w:p w14:paraId="247F87C3" w14:textId="53849610" w:rsidR="00E27E79" w:rsidRDefault="0045509F" w:rsidP="0045509F">
      <w:pPr>
        <w:pStyle w:val="Caption"/>
        <w:jc w:val="center"/>
      </w:pPr>
      <w:r>
        <w:t xml:space="preserve">Figure </w:t>
      </w:r>
      <w:r>
        <w:fldChar w:fldCharType="begin"/>
      </w:r>
      <w:r>
        <w:instrText>SEQ Figure \* ARABIC</w:instrText>
      </w:r>
      <w:r>
        <w:fldChar w:fldCharType="separate"/>
      </w:r>
      <w:r w:rsidR="00D05FF5">
        <w:rPr>
          <w:noProof/>
        </w:rPr>
        <w:t>16</w:t>
      </w:r>
      <w:r>
        <w:fldChar w:fldCharType="end"/>
      </w:r>
      <w:r>
        <w:t>. MCU_PINOUT 10-pin JTAG header schematic</w:t>
      </w:r>
    </w:p>
    <w:p w14:paraId="16100DB0" w14:textId="77777777" w:rsidR="00E27E79" w:rsidRDefault="00E27E79" w:rsidP="00E27E79">
      <w:pPr>
        <w:pStyle w:val="Heading1"/>
      </w:pPr>
      <w:bookmarkStart w:id="50" w:name="_Toc134625138"/>
      <w:r>
        <w:lastRenderedPageBreak/>
        <w:t>Hydra V2</w:t>
      </w:r>
      <w:bookmarkEnd w:id="50"/>
    </w:p>
    <w:p w14:paraId="3E333478" w14:textId="0C712C84" w:rsidR="00B204EA" w:rsidRDefault="00B204EA" w:rsidP="00B204EA">
      <w:pPr>
        <w:pStyle w:val="Heading2"/>
      </w:pPr>
      <w:bookmarkStart w:id="51" w:name="_Toc134625139"/>
      <w:r>
        <w:t>Recovery Board (HYDRA_V2_RECOVERY)</w:t>
      </w:r>
      <w:bookmarkEnd w:id="51"/>
    </w:p>
    <w:p w14:paraId="63BA6ECF" w14:textId="252DB3DC" w:rsidR="00FF3F9C" w:rsidRPr="00FF3F9C" w:rsidRDefault="00FF3F9C" w:rsidP="00FF3F9C">
      <w:pPr>
        <w:pStyle w:val="Heading3"/>
      </w:pPr>
      <w:r>
        <w:t>Overview</w:t>
      </w:r>
    </w:p>
    <w:p w14:paraId="26906B8F" w14:textId="77777777" w:rsidR="009046A8" w:rsidRDefault="00DE5953" w:rsidP="00EE393A">
      <w:pPr>
        <w:ind w:firstLine="576"/>
        <w:jc w:val="left"/>
      </w:pPr>
      <w:r>
        <w:t>The Hydra V2 recovery boar</w:t>
      </w:r>
      <w:r w:rsidR="008A6CB1">
        <w:t>d contains SRAD ejection circuitry in parallel with an RRC3 recovery device for redundanc</w:t>
      </w:r>
      <w:r w:rsidR="00EE393A">
        <w:t>y. Th</w:t>
      </w:r>
      <w:r w:rsidR="003E70AE">
        <w:t xml:space="preserve">is version of the board uses a SAME51 MCU though this will be updated in the future since functions that rely on the ADC are unusable due to an issue with the chip’s clocks on the software side. The SRAD circuitry also contains a barometer and IMU that can be utilized </w:t>
      </w:r>
      <w:proofErr w:type="gramStart"/>
      <w:r w:rsidR="003E70AE">
        <w:t>in the event that</w:t>
      </w:r>
      <w:proofErr w:type="gramEnd"/>
      <w:r w:rsidR="003E70AE">
        <w:t xml:space="preserve"> </w:t>
      </w:r>
      <w:r w:rsidR="009046A8">
        <w:t>no navigational data is available on the avionics CAN bus.</w:t>
      </w:r>
    </w:p>
    <w:p w14:paraId="0CB2C446" w14:textId="77777777" w:rsidR="000668D6" w:rsidRDefault="000668D6" w:rsidP="000668D6">
      <w:pPr>
        <w:pStyle w:val="Heading3"/>
      </w:pPr>
      <w:r>
        <w:t>Layout Considerations</w:t>
      </w:r>
    </w:p>
    <w:p w14:paraId="182FC3AF" w14:textId="459203F9" w:rsidR="009D4822" w:rsidRDefault="003D509B" w:rsidP="009944C6">
      <w:pPr>
        <w:ind w:firstLine="576"/>
      </w:pPr>
      <w:r>
        <w:t>The layout of this board went through a couple iterations prior to the version pictured below. The RRC3</w:t>
      </w:r>
      <w:r w:rsidR="008010F4">
        <w:t xml:space="preserve"> (U3)</w:t>
      </w:r>
      <w:r>
        <w:t xml:space="preserve"> is kept on the left since the Hydra V2 aesthetic tends to ha</w:t>
      </w:r>
      <w:r w:rsidR="00E014B9">
        <w:t xml:space="preserve">ve the status LEDs on the top right of the board meaning that it makes more sense to have the MCU there as well. The arming rod traverses the board immediately </w:t>
      </w:r>
      <w:r w:rsidR="009944C6">
        <w:t xml:space="preserve">to the right of the RRC3 thereby leaving most of the right side of the board open for SRAD circuitry. Lastly, the RRC3 has a dedicated power connector to the </w:t>
      </w:r>
      <w:r w:rsidR="009944C6" w:rsidRPr="009D4822">
        <w:rPr>
          <w:b/>
          <w:bCs/>
        </w:rPr>
        <w:t>right</w:t>
      </w:r>
      <w:r w:rsidR="009944C6">
        <w:t xml:space="preserve"> of the arming rod passthrough </w:t>
      </w:r>
      <w:r w:rsidR="009D4822">
        <w:t>to prevent any wires from needing to cross the arming rod area. This was important to ensure that this board could remain stackable.</w:t>
      </w:r>
    </w:p>
    <w:p w14:paraId="197054B2" w14:textId="77777777" w:rsidR="005B5763" w:rsidRDefault="00682681" w:rsidP="009944C6">
      <w:pPr>
        <w:ind w:firstLine="576"/>
      </w:pPr>
      <w:r>
        <w:tab/>
        <w:t>Beyond this, there are few significant layout considerations. The MCU is located on the top right with the backup sensor package (BARO + IMU) immediately below it. This is to ensure the data lines between the two remain as short as possible.</w:t>
      </w:r>
      <w:r w:rsidR="00AE3FB6">
        <w:t xml:space="preserve"> The actual pyro switches are placed near the recovery connectors which are on the bottom right of the board, near the wire channel that is at the bottom of the PCB. This connector placement facilitates wiring recovery charges to the board and</w:t>
      </w:r>
      <w:r w:rsidR="00C25908">
        <w:t xml:space="preserve"> provides space for a </w:t>
      </w:r>
      <w:proofErr w:type="spellStart"/>
      <w:r w:rsidR="00C25908">
        <w:t>uORocketry</w:t>
      </w:r>
      <w:proofErr w:type="spellEnd"/>
      <w:r w:rsidR="00C25908">
        <w:t xml:space="preserve"> logo to be placed between the pyro switches and the MCU.</w:t>
      </w:r>
    </w:p>
    <w:p w14:paraId="6BF72D77" w14:textId="77777777" w:rsidR="008010F4" w:rsidRDefault="008010F4" w:rsidP="008010F4">
      <w:pPr>
        <w:keepNext/>
        <w:ind w:firstLine="576"/>
        <w:jc w:val="center"/>
      </w:pPr>
      <w:r>
        <w:rPr>
          <w:noProof/>
        </w:rPr>
        <w:drawing>
          <wp:inline distT="0" distB="0" distL="0" distR="0" wp14:anchorId="3059250F" wp14:editId="645258F5">
            <wp:extent cx="3057525" cy="2796852"/>
            <wp:effectExtent l="0" t="0" r="0" b="3810"/>
            <wp:docPr id="858295914" name="Picture 85829591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3069043" cy="2807388"/>
                    </a:xfrm>
                    <a:prstGeom prst="rect">
                      <a:avLst/>
                    </a:prstGeom>
                  </pic:spPr>
                </pic:pic>
              </a:graphicData>
            </a:graphic>
          </wp:inline>
        </w:drawing>
      </w:r>
    </w:p>
    <w:p w14:paraId="2EF590BD" w14:textId="7C4D319C" w:rsidR="008010F4" w:rsidRDefault="008010F4" w:rsidP="008010F4">
      <w:pPr>
        <w:pStyle w:val="Caption"/>
        <w:jc w:val="center"/>
      </w:pPr>
      <w:r>
        <w:t xml:space="preserve">Figure </w:t>
      </w:r>
      <w:fldSimple w:instr=" SEQ Figure \* ARABIC ">
        <w:r w:rsidR="00D05FF5">
          <w:rPr>
            <w:noProof/>
          </w:rPr>
          <w:t>17</w:t>
        </w:r>
      </w:fldSimple>
      <w:r>
        <w:t>. HYDRA_V2_RECOVERY PCB</w:t>
      </w:r>
    </w:p>
    <w:p w14:paraId="2D145BA4" w14:textId="77777777" w:rsidR="005459AC" w:rsidRDefault="005B5763" w:rsidP="005B5763">
      <w:pPr>
        <w:pStyle w:val="Heading3"/>
      </w:pPr>
      <w:r>
        <w:lastRenderedPageBreak/>
        <w:t>Schematics</w:t>
      </w:r>
    </w:p>
    <w:p w14:paraId="6A71F040" w14:textId="77777777" w:rsidR="00966370" w:rsidRDefault="00A444A0" w:rsidP="00966370">
      <w:pPr>
        <w:keepNext/>
      </w:pPr>
      <w:r>
        <w:rPr>
          <w:noProof/>
        </w:rPr>
        <w:drawing>
          <wp:inline distT="0" distB="0" distL="0" distR="0" wp14:anchorId="5EFF1D94" wp14:editId="1F506F5E">
            <wp:extent cx="5943600" cy="3403600"/>
            <wp:effectExtent l="0" t="0" r="0" b="6350"/>
            <wp:docPr id="1656206562" name="Picture 1656206562" descr="A computer diagram with many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06562" name="Picture 1" descr="A computer diagram with many different colored squares&#10;&#10;Description automatically generated with medium confidence"/>
                    <pic:cNvPicPr/>
                  </pic:nvPicPr>
                  <pic:blipFill>
                    <a:blip r:embed="rId43"/>
                    <a:stretch>
                      <a:fillRect/>
                    </a:stretch>
                  </pic:blipFill>
                  <pic:spPr>
                    <a:xfrm>
                      <a:off x="0" y="0"/>
                      <a:ext cx="5943600" cy="3403600"/>
                    </a:xfrm>
                    <a:prstGeom prst="rect">
                      <a:avLst/>
                    </a:prstGeom>
                  </pic:spPr>
                </pic:pic>
              </a:graphicData>
            </a:graphic>
          </wp:inline>
        </w:drawing>
      </w:r>
    </w:p>
    <w:p w14:paraId="0CC7ED34" w14:textId="7D9AE21F" w:rsidR="009404A6" w:rsidRDefault="00966370" w:rsidP="00966370">
      <w:pPr>
        <w:pStyle w:val="Caption"/>
        <w:jc w:val="center"/>
      </w:pPr>
      <w:r>
        <w:t xml:space="preserve">Figure </w:t>
      </w:r>
      <w:fldSimple w:instr=" SEQ Figure \* ARABIC ">
        <w:r w:rsidR="00D05FF5">
          <w:rPr>
            <w:noProof/>
          </w:rPr>
          <w:t>18</w:t>
        </w:r>
      </w:fldSimple>
      <w:r>
        <w:t>. HYDRA_V2_RECOVERY Overarching Schematic</w:t>
      </w:r>
    </w:p>
    <w:p w14:paraId="0FA0C131" w14:textId="466512B8" w:rsidR="00966370" w:rsidRPr="00893CD4" w:rsidRDefault="00966370" w:rsidP="00EF15AA">
      <w:pPr>
        <w:ind w:firstLine="720"/>
      </w:pPr>
      <w:r>
        <w:t xml:space="preserve">This schematic displays the overall functionality of the V2 recovery board. Firstly, power comes in at the top left and there are two ‘arming’ switches: one for the RRC3 and one for the SRAD circuit. </w:t>
      </w:r>
      <w:r w:rsidR="002D5DA7">
        <w:t xml:space="preserve">The ejection circuit follows and </w:t>
      </w:r>
      <w:r w:rsidR="00EF15AA">
        <w:t xml:space="preserve">contains both the RRC3 and SRAD system. The MCU schematic interacts with the ejection circuit as well as an IMU and barometer that were added at the last minute, hence why they are on this sheet. The IMU and barometer integration was not finalized in time for competition </w:t>
      </w:r>
      <w:r w:rsidR="00EF15AA" w:rsidRPr="00EF15AA">
        <w:rPr>
          <w:b/>
          <w:bCs/>
        </w:rPr>
        <w:t>and should be fixed in the future</w:t>
      </w:r>
      <w:r w:rsidR="00EF15AA">
        <w:rPr>
          <w:b/>
          <w:bCs/>
        </w:rPr>
        <w:t xml:space="preserve">. </w:t>
      </w:r>
      <w:r w:rsidR="00EF15AA">
        <w:t>The INT pins of the IMU are used to notify the MCU of new data and should be integrated since we use direct memory</w:t>
      </w:r>
      <w:r w:rsidR="00893CD4">
        <w:t xml:space="preserve"> access in our code so this would not slow down the MCU by a noticeable amount. Additionally, </w:t>
      </w:r>
      <w:r w:rsidR="00893CD4">
        <w:rPr>
          <w:b/>
          <w:bCs/>
        </w:rPr>
        <w:t>Noah mentioned the barometer may not be good for our application</w:t>
      </w:r>
      <w:r w:rsidR="00893CD4">
        <w:t xml:space="preserve"> so that chip may need to be swapped</w:t>
      </w:r>
      <w:r w:rsidR="009823B2">
        <w:t xml:space="preserve">. </w:t>
      </w:r>
    </w:p>
    <w:p w14:paraId="6BBB53CE" w14:textId="77777777" w:rsidR="00AF78CE" w:rsidRDefault="003D5BE6" w:rsidP="00AF78CE">
      <w:pPr>
        <w:keepNext/>
      </w:pPr>
      <w:r>
        <w:rPr>
          <w:noProof/>
        </w:rPr>
        <w:lastRenderedPageBreak/>
        <w:drawing>
          <wp:inline distT="0" distB="0" distL="0" distR="0" wp14:anchorId="6691F873" wp14:editId="0D964E1E">
            <wp:extent cx="5943600" cy="3766820"/>
            <wp:effectExtent l="0" t="0" r="0" b="5080"/>
            <wp:docPr id="1348320957" name="Picture 134832095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0957" name="Picture 1" descr="A diagram of a computer&#10;&#10;Description automatically generated"/>
                    <pic:cNvPicPr/>
                  </pic:nvPicPr>
                  <pic:blipFill>
                    <a:blip r:embed="rId44"/>
                    <a:stretch>
                      <a:fillRect/>
                    </a:stretch>
                  </pic:blipFill>
                  <pic:spPr>
                    <a:xfrm>
                      <a:off x="0" y="0"/>
                      <a:ext cx="5943600" cy="3766820"/>
                    </a:xfrm>
                    <a:prstGeom prst="rect">
                      <a:avLst/>
                    </a:prstGeom>
                  </pic:spPr>
                </pic:pic>
              </a:graphicData>
            </a:graphic>
          </wp:inline>
        </w:drawing>
      </w:r>
    </w:p>
    <w:p w14:paraId="535C912A" w14:textId="7DDD613A" w:rsidR="003D5BE6" w:rsidRDefault="00AF78CE" w:rsidP="00AF78CE">
      <w:pPr>
        <w:pStyle w:val="Caption"/>
        <w:jc w:val="center"/>
      </w:pPr>
      <w:r>
        <w:t xml:space="preserve">Figure </w:t>
      </w:r>
      <w:fldSimple w:instr=" SEQ Figure \* ARABIC ">
        <w:r w:rsidR="00D05FF5">
          <w:rPr>
            <w:noProof/>
          </w:rPr>
          <w:t>19</w:t>
        </w:r>
      </w:fldSimple>
      <w:r>
        <w:t>. HYDRA_V2_RECOVERY MCU Schematic</w:t>
      </w:r>
    </w:p>
    <w:p w14:paraId="0F3296B5" w14:textId="621FE573" w:rsidR="00AF78CE" w:rsidRPr="00AF78CE" w:rsidRDefault="00AF78CE" w:rsidP="009D37CC">
      <w:pPr>
        <w:ind w:firstLine="720"/>
      </w:pPr>
      <w:r>
        <w:t>Nothing awfully exciting here. This board has some added voltage sensing at the bottom left</w:t>
      </w:r>
      <w:r w:rsidR="009D37CC">
        <w:t xml:space="preserve"> and all the I/O being used by the board is pinned out on the top right side of the schematic.</w:t>
      </w:r>
    </w:p>
    <w:p w14:paraId="0283C715" w14:textId="77777777" w:rsidR="009D37CC" w:rsidRDefault="002A49E3" w:rsidP="009D37CC">
      <w:pPr>
        <w:keepNext/>
      </w:pPr>
      <w:r>
        <w:rPr>
          <w:noProof/>
        </w:rPr>
        <w:lastRenderedPageBreak/>
        <w:drawing>
          <wp:inline distT="0" distB="0" distL="0" distR="0" wp14:anchorId="0F1495C5" wp14:editId="19DBBA54">
            <wp:extent cx="5943600" cy="3774440"/>
            <wp:effectExtent l="0" t="0" r="0" b="0"/>
            <wp:docPr id="1714202907" name="Picture 171420290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2907" name="Picture 1" descr="A diagram of a computer&#10;&#10;Description automatically generated with medium confidence"/>
                    <pic:cNvPicPr/>
                  </pic:nvPicPr>
                  <pic:blipFill>
                    <a:blip r:embed="rId45"/>
                    <a:stretch>
                      <a:fillRect/>
                    </a:stretch>
                  </pic:blipFill>
                  <pic:spPr>
                    <a:xfrm>
                      <a:off x="0" y="0"/>
                      <a:ext cx="5943600" cy="3774440"/>
                    </a:xfrm>
                    <a:prstGeom prst="rect">
                      <a:avLst/>
                    </a:prstGeom>
                  </pic:spPr>
                </pic:pic>
              </a:graphicData>
            </a:graphic>
          </wp:inline>
        </w:drawing>
      </w:r>
    </w:p>
    <w:p w14:paraId="14792B73" w14:textId="43BB8529" w:rsidR="009D37CC" w:rsidRDefault="009D37CC" w:rsidP="002D248E">
      <w:pPr>
        <w:pStyle w:val="Caption"/>
        <w:jc w:val="center"/>
      </w:pPr>
      <w:r>
        <w:t xml:space="preserve">Figure </w:t>
      </w:r>
      <w:fldSimple w:instr=" SEQ Figure \* ARABIC ">
        <w:r w:rsidR="00D05FF5">
          <w:rPr>
            <w:noProof/>
          </w:rPr>
          <w:t>20</w:t>
        </w:r>
      </w:fldSimple>
      <w:r>
        <w:t>. HYDRA_V2_RECOVERY Ejection Schematic</w:t>
      </w:r>
    </w:p>
    <w:p w14:paraId="2D790F7C" w14:textId="686DE63F" w:rsidR="00200FD6" w:rsidRDefault="002D248E" w:rsidP="00200FD6">
      <w:pPr>
        <w:ind w:firstLine="576"/>
        <w:rPr>
          <w:b/>
          <w:bCs/>
        </w:rPr>
      </w:pPr>
      <w:r>
        <w:t>A voltage divider is included on the</w:t>
      </w:r>
      <w:r w:rsidR="008016AD">
        <w:t xml:space="preserve"> pyrotechnics power rail here (</w:t>
      </w:r>
      <w:r w:rsidR="008016AD">
        <w:rPr>
          <w:b/>
          <w:bCs/>
        </w:rPr>
        <w:t>after the arming switch</w:t>
      </w:r>
      <w:r w:rsidR="008016AD">
        <w:t xml:space="preserve">) such that the board can detect when the pyrotechnics system is armed. Further sensing exists to determine continuity across the SRAD main and drogue pyrotechnics channels as well as </w:t>
      </w:r>
      <w:r w:rsidR="00745F1E">
        <w:t>the RRC3’s main and drogue pyrotechnics channels. Unfortunately</w:t>
      </w:r>
      <w:r w:rsidR="00745F1E" w:rsidRPr="00745F1E">
        <w:t xml:space="preserve">, the RRC3 has continuity checking meaning that </w:t>
      </w:r>
      <w:r w:rsidR="00745F1E" w:rsidRPr="00745F1E">
        <w:rPr>
          <w:b/>
          <w:bCs/>
        </w:rPr>
        <w:t>sensing voltage does not give information about whether those channels fire</w:t>
      </w:r>
      <w:r w:rsidR="00745F1E" w:rsidRPr="00745F1E">
        <w:t>. This only provides information about whether there is continuity along the RRC3 pyrotechnics channels.</w:t>
      </w:r>
      <w:r w:rsidR="00745F1E">
        <w:rPr>
          <w:b/>
          <w:bCs/>
        </w:rPr>
        <w:t xml:space="preserve"> We should switch to a current-based solution in the future so we can sense both continuity and ignition.</w:t>
      </w:r>
    </w:p>
    <w:p w14:paraId="5B26F619" w14:textId="77777777" w:rsidR="00200FD6" w:rsidRDefault="00200FD6">
      <w:pPr>
        <w:jc w:val="left"/>
        <w:rPr>
          <w:b/>
          <w:bCs/>
        </w:rPr>
      </w:pPr>
      <w:r>
        <w:rPr>
          <w:b/>
          <w:bCs/>
        </w:rPr>
        <w:br w:type="page"/>
      </w:r>
    </w:p>
    <w:p w14:paraId="46132B38" w14:textId="1ECB1A0E" w:rsidR="002D248E" w:rsidRDefault="00200FD6" w:rsidP="00200FD6">
      <w:pPr>
        <w:pStyle w:val="Heading3"/>
      </w:pPr>
      <w:r>
        <w:lastRenderedPageBreak/>
        <w:t>PCB</w:t>
      </w:r>
    </w:p>
    <w:p w14:paraId="7CB43DBB" w14:textId="77777777" w:rsidR="00C94981" w:rsidRDefault="00C94981" w:rsidP="00C94981">
      <w:pPr>
        <w:keepNext/>
      </w:pPr>
      <w:r>
        <w:rPr>
          <w:noProof/>
        </w:rPr>
        <w:drawing>
          <wp:inline distT="0" distB="0" distL="0" distR="0" wp14:anchorId="1EC07A0D" wp14:editId="649732D6">
            <wp:extent cx="5943600" cy="5436870"/>
            <wp:effectExtent l="0" t="0" r="0" b="0"/>
            <wp:docPr id="1297994124" name="Picture 129799412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5943600" cy="5436870"/>
                    </a:xfrm>
                    <a:prstGeom prst="rect">
                      <a:avLst/>
                    </a:prstGeom>
                  </pic:spPr>
                </pic:pic>
              </a:graphicData>
            </a:graphic>
          </wp:inline>
        </w:drawing>
      </w:r>
    </w:p>
    <w:p w14:paraId="293FD74B" w14:textId="2E7E0774" w:rsidR="00200FD6" w:rsidRDefault="00C94981" w:rsidP="00C94981">
      <w:pPr>
        <w:pStyle w:val="Caption"/>
        <w:jc w:val="center"/>
      </w:pPr>
      <w:r>
        <w:t xml:space="preserve">Figure </w:t>
      </w:r>
      <w:fldSimple w:instr=" SEQ Figure \* ARABIC ">
        <w:r w:rsidR="00D05FF5">
          <w:rPr>
            <w:noProof/>
          </w:rPr>
          <w:t>21</w:t>
        </w:r>
      </w:fldSimple>
      <w:r>
        <w:t>. HYDRA_V2_RECOVERY PCB Front</w:t>
      </w:r>
    </w:p>
    <w:p w14:paraId="1610A459" w14:textId="77777777" w:rsidR="00642A0A" w:rsidRDefault="00642A0A" w:rsidP="00642A0A">
      <w:pPr>
        <w:keepNext/>
      </w:pPr>
      <w:r>
        <w:rPr>
          <w:noProof/>
        </w:rPr>
        <w:lastRenderedPageBreak/>
        <w:drawing>
          <wp:inline distT="0" distB="0" distL="0" distR="0" wp14:anchorId="70820D78" wp14:editId="2E41D771">
            <wp:extent cx="5943600" cy="5897880"/>
            <wp:effectExtent l="0" t="0" r="0" b="7620"/>
            <wp:docPr id="969342182" name="Picture 969342182" descr="A green circuit board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42182" name="Picture 1" descr="A green circuit board with a white square&#10;&#10;Description automatically generated"/>
                    <pic:cNvPicPr/>
                  </pic:nvPicPr>
                  <pic:blipFill>
                    <a:blip r:embed="rId46"/>
                    <a:stretch>
                      <a:fillRect/>
                    </a:stretch>
                  </pic:blipFill>
                  <pic:spPr>
                    <a:xfrm>
                      <a:off x="0" y="0"/>
                      <a:ext cx="5943600" cy="5897880"/>
                    </a:xfrm>
                    <a:prstGeom prst="rect">
                      <a:avLst/>
                    </a:prstGeom>
                  </pic:spPr>
                </pic:pic>
              </a:graphicData>
            </a:graphic>
          </wp:inline>
        </w:drawing>
      </w:r>
    </w:p>
    <w:p w14:paraId="3772ABCF" w14:textId="063CA3D5" w:rsidR="00C94981" w:rsidRDefault="00642A0A" w:rsidP="00642A0A">
      <w:pPr>
        <w:pStyle w:val="Caption"/>
        <w:jc w:val="center"/>
      </w:pPr>
      <w:r>
        <w:t xml:space="preserve">Figure </w:t>
      </w:r>
      <w:fldSimple w:instr=" SEQ Figure \* ARABIC ">
        <w:r w:rsidR="00D05FF5">
          <w:rPr>
            <w:noProof/>
          </w:rPr>
          <w:t>22</w:t>
        </w:r>
      </w:fldSimple>
      <w:r>
        <w:t>. HYDRA_V2_RECOVERY PCB Back</w:t>
      </w:r>
    </w:p>
    <w:p w14:paraId="1D08B362" w14:textId="71D66D5F" w:rsidR="00EB2FDA" w:rsidRDefault="00EB2FDA">
      <w:pPr>
        <w:jc w:val="left"/>
      </w:pPr>
      <w:r>
        <w:br w:type="page"/>
      </w:r>
    </w:p>
    <w:p w14:paraId="4A2ECD3F" w14:textId="78C0850E" w:rsidR="00EB2FDA" w:rsidRDefault="00EB2FDA" w:rsidP="00EB2FDA">
      <w:pPr>
        <w:pStyle w:val="Heading3"/>
      </w:pPr>
      <w:r>
        <w:lastRenderedPageBreak/>
        <w:t>Reflection</w:t>
      </w:r>
    </w:p>
    <w:p w14:paraId="5675EF27" w14:textId="7E6ED81A" w:rsidR="00EB2FDA" w:rsidRDefault="00EB2FDA" w:rsidP="00EB2FDA">
      <w:r>
        <w:t>In summary, the following things need to change about this PCB:</w:t>
      </w:r>
    </w:p>
    <w:p w14:paraId="326AD636" w14:textId="7AD118CD" w:rsidR="00EB2FDA" w:rsidRDefault="00EB2FDA" w:rsidP="00EB2FDA">
      <w:pPr>
        <w:pStyle w:val="ListParagraph"/>
        <w:numPr>
          <w:ilvl w:val="0"/>
          <w:numId w:val="6"/>
        </w:numPr>
      </w:pPr>
      <w:r>
        <w:t>Add current-based ignition/continuity detection on RRC3</w:t>
      </w:r>
      <w:r w:rsidR="0072717C">
        <w:t xml:space="preserve"> </w:t>
      </w:r>
      <w:r w:rsidR="0072717C" w:rsidRPr="0072717C">
        <w:rPr>
          <w:b/>
          <w:bCs/>
        </w:rPr>
        <w:t>in addition to</w:t>
      </w:r>
      <w:r w:rsidR="0072717C">
        <w:t xml:space="preserve"> voltage-based continuity </w:t>
      </w:r>
      <w:proofErr w:type="gramStart"/>
      <w:r w:rsidR="0072717C">
        <w:t>detection</w:t>
      </w:r>
      <w:proofErr w:type="gramEnd"/>
    </w:p>
    <w:p w14:paraId="27F0A391" w14:textId="7D949BE7" w:rsidR="007C0258" w:rsidRDefault="007C0258" w:rsidP="007C0258">
      <w:pPr>
        <w:pStyle w:val="ListParagraph"/>
        <w:numPr>
          <w:ilvl w:val="1"/>
          <w:numId w:val="6"/>
        </w:numPr>
      </w:pPr>
      <w:r>
        <w:t xml:space="preserve">Also fix RRC3 status LEDs since they’re always on at the </w:t>
      </w:r>
      <w:proofErr w:type="gramStart"/>
      <w:r>
        <w:t>moment</w:t>
      </w:r>
      <w:proofErr w:type="gramEnd"/>
    </w:p>
    <w:p w14:paraId="22855848" w14:textId="5BA758B5" w:rsidR="00EB2FDA" w:rsidRDefault="00EB2FDA" w:rsidP="00EB2FDA">
      <w:pPr>
        <w:pStyle w:val="ListParagraph"/>
        <w:numPr>
          <w:ilvl w:val="0"/>
          <w:numId w:val="6"/>
        </w:numPr>
      </w:pPr>
      <w:r>
        <w:t>Swap MCUs so we can actually use the ADC pins</w:t>
      </w:r>
      <w:r w:rsidR="00BB2575">
        <w:t xml:space="preserve"> and get continuity testing and whatnot of SRAD </w:t>
      </w:r>
      <w:proofErr w:type="gramStart"/>
      <w:r w:rsidR="00BB2575">
        <w:t>system</w:t>
      </w:r>
      <w:proofErr w:type="gramEnd"/>
    </w:p>
    <w:p w14:paraId="15A15BDD" w14:textId="64AD4790" w:rsidR="00BB2575" w:rsidRDefault="00BB2575" w:rsidP="00BB2575">
      <w:pPr>
        <w:pStyle w:val="ListParagraph"/>
        <w:numPr>
          <w:ilvl w:val="1"/>
          <w:numId w:val="6"/>
        </w:numPr>
      </w:pPr>
      <w:r>
        <w:t xml:space="preserve">Maybe swap to current-based ignition/continuity detection for SRAD as well since we currently only have </w:t>
      </w:r>
      <w:proofErr w:type="gramStart"/>
      <w:r>
        <w:t>continuity</w:t>
      </w:r>
      <w:proofErr w:type="gramEnd"/>
    </w:p>
    <w:p w14:paraId="09822F40" w14:textId="2B2D3D6F" w:rsidR="00BB2575" w:rsidRDefault="00BB2575" w:rsidP="00BB2575">
      <w:pPr>
        <w:pStyle w:val="ListParagraph"/>
        <w:numPr>
          <w:ilvl w:val="0"/>
          <w:numId w:val="6"/>
        </w:numPr>
      </w:pPr>
      <w:r>
        <w:t xml:space="preserve">Redo sensor package and </w:t>
      </w:r>
      <w:r w:rsidR="0072717C">
        <w:t xml:space="preserve">place the IMU at the center of the PCB this </w:t>
      </w:r>
      <w:proofErr w:type="gramStart"/>
      <w:r w:rsidR="0072717C">
        <w:t>time</w:t>
      </w:r>
      <w:proofErr w:type="gramEnd"/>
    </w:p>
    <w:p w14:paraId="49860351" w14:textId="4BD46685" w:rsidR="00BB2575" w:rsidRDefault="00F72B10" w:rsidP="00BB2575">
      <w:pPr>
        <w:pStyle w:val="ListParagraph"/>
        <w:numPr>
          <w:ilvl w:val="0"/>
          <w:numId w:val="6"/>
        </w:numPr>
      </w:pPr>
      <w:r>
        <w:t xml:space="preserve">Move away from current arming </w:t>
      </w:r>
      <w:proofErr w:type="gramStart"/>
      <w:r>
        <w:t>switches</w:t>
      </w:r>
      <w:proofErr w:type="gramEnd"/>
    </w:p>
    <w:p w14:paraId="24C1EDCD" w14:textId="15176CA6" w:rsidR="0072717C" w:rsidRDefault="0072717C" w:rsidP="0072717C">
      <w:pPr>
        <w:pStyle w:val="ListParagraph"/>
        <w:numPr>
          <w:ilvl w:val="1"/>
          <w:numId w:val="6"/>
        </w:numPr>
      </w:pPr>
      <w:r>
        <w:t>Probably go to MOSFET-based arming system</w:t>
      </w:r>
    </w:p>
    <w:p w14:paraId="46619257" w14:textId="490671E8" w:rsidR="00F72B10" w:rsidRDefault="00F72B10" w:rsidP="00BB2575">
      <w:pPr>
        <w:pStyle w:val="ListParagraph"/>
        <w:numPr>
          <w:ilvl w:val="0"/>
          <w:numId w:val="6"/>
        </w:numPr>
      </w:pPr>
      <w:r>
        <w:t xml:space="preserve">Add pyrotechnics voltage sense prior to switch as well as after </w:t>
      </w:r>
      <w:proofErr w:type="gramStart"/>
      <w:r>
        <w:t>switch</w:t>
      </w:r>
      <w:proofErr w:type="gramEnd"/>
    </w:p>
    <w:p w14:paraId="00874041" w14:textId="21089203" w:rsidR="007C0258" w:rsidRPr="00EB2FDA" w:rsidRDefault="007C0258" w:rsidP="00BB2575">
      <w:pPr>
        <w:pStyle w:val="ListParagraph"/>
        <w:numPr>
          <w:ilvl w:val="0"/>
          <w:numId w:val="6"/>
        </w:numPr>
      </w:pPr>
      <w:r>
        <w:t>Maybe add buzzer to notify</w:t>
      </w:r>
      <w:r w:rsidR="00896B43">
        <w:t xml:space="preserve"> launch pad team of pyrotechnics status (RRC3 has this, we could as well)</w:t>
      </w:r>
    </w:p>
    <w:p w14:paraId="4DB836AE" w14:textId="6825859D" w:rsidR="000668D6" w:rsidRPr="000668D6" w:rsidRDefault="00B204EA" w:rsidP="005459AC">
      <w:r>
        <w:br w:type="page"/>
      </w:r>
    </w:p>
    <w:p w14:paraId="526F21D1" w14:textId="7EB85E00" w:rsidR="00B204EA" w:rsidRDefault="003859F7" w:rsidP="00B204EA">
      <w:pPr>
        <w:pStyle w:val="Heading2"/>
      </w:pPr>
      <w:bookmarkStart w:id="52" w:name="_Toc134625140"/>
      <w:r>
        <w:lastRenderedPageBreak/>
        <w:t>Communication Board</w:t>
      </w:r>
      <w:bookmarkEnd w:id="52"/>
      <w:r w:rsidR="00896B43">
        <w:t xml:space="preserve"> (HYDRA_V3_COMMUNICATION)</w:t>
      </w:r>
    </w:p>
    <w:p w14:paraId="536BEFB1" w14:textId="52FC84CA" w:rsidR="003859F7" w:rsidRDefault="003859F7" w:rsidP="003859F7"/>
    <w:p w14:paraId="51792098" w14:textId="77777777" w:rsidR="00896B43" w:rsidRDefault="00896B43" w:rsidP="00896B43">
      <w:pPr>
        <w:pStyle w:val="Heading3"/>
      </w:pPr>
      <w:r>
        <w:t>Overview</w:t>
      </w:r>
    </w:p>
    <w:p w14:paraId="0420D366" w14:textId="4C11C966" w:rsidR="00896B43" w:rsidRDefault="002F5818" w:rsidP="00F75112">
      <w:pPr>
        <w:ind w:firstLine="720"/>
      </w:pPr>
      <w:r>
        <w:t>The purpose of this board is to act as a black</w:t>
      </w:r>
      <w:r w:rsidR="00EA6838">
        <w:t xml:space="preserve"> </w:t>
      </w:r>
      <w:r>
        <w:t>box with respect to all content going across the avionics CAN network, and to provide a radio link between Hydra and the ground station.</w:t>
      </w:r>
      <w:r w:rsidR="00BB2DCD">
        <w:t xml:space="preserve"> It also has redundant internal regulators which can power the board from the pyrotechnics power channel in case the main avionics power rails fail. This allows us to potentially maintain telemetry with the rocket during a power failure event and diagnose/fix the issue remotely.</w:t>
      </w:r>
    </w:p>
    <w:p w14:paraId="20B3DACA" w14:textId="77777777" w:rsidR="00896B43" w:rsidRDefault="00896B43" w:rsidP="00896B43">
      <w:pPr>
        <w:pStyle w:val="Heading3"/>
      </w:pPr>
      <w:r>
        <w:t>Layout Considerations</w:t>
      </w:r>
    </w:p>
    <w:p w14:paraId="126486AC" w14:textId="2F9C6644" w:rsidR="00F75112" w:rsidRDefault="00E3359B" w:rsidP="00D458A8">
      <w:pPr>
        <w:spacing w:after="240"/>
        <w:ind w:firstLine="720"/>
      </w:pPr>
      <w:r>
        <w:t xml:space="preserve">The primary difference between this board and other Hydra boards is the MCU’s </w:t>
      </w:r>
      <w:proofErr w:type="gramStart"/>
      <w:r>
        <w:t>location</w:t>
      </w:r>
      <w:proofErr w:type="gramEnd"/>
      <w:r>
        <w:t xml:space="preserve"> which is on the bottom of the PCB, below the RFD900+’s mounting location. This was done since the RFD900+ took up too much room an</w:t>
      </w:r>
      <w:r w:rsidR="001C7A46">
        <w:t>d we did not want to cram the top side of the PCB.</w:t>
      </w:r>
    </w:p>
    <w:p w14:paraId="4E2DDFAA" w14:textId="4111219D" w:rsidR="001C7A46" w:rsidRPr="00F75112" w:rsidRDefault="00BB2DCD" w:rsidP="00D458A8">
      <w:pPr>
        <w:spacing w:after="240"/>
        <w:ind w:firstLine="720"/>
      </w:pPr>
      <w:r>
        <w:t>The redundant regulator logic is placed close to the right Hydra header whereas the actual regulators are placed close to the left header of the PCB</w:t>
      </w:r>
      <w:r w:rsidR="004F6361">
        <w:t>. This is because the rail cutoff switches were also placed next to the left header, along with the bulk capacitors for the 5V and 3V3 rails so it made sense to put the regulators there as well. The 5V bulk capacitors are placed immediately next to the RFD900+’s connector since the RFD900+ is the on</w:t>
      </w:r>
      <w:r w:rsidR="00D458A8">
        <w:t>ly significant device on the board’s 5V rail.</w:t>
      </w:r>
    </w:p>
    <w:p w14:paraId="18343186" w14:textId="77777777" w:rsidR="00F75112" w:rsidRDefault="00F75112" w:rsidP="00F75112">
      <w:pPr>
        <w:keepNext/>
        <w:jc w:val="center"/>
      </w:pPr>
      <w:r>
        <w:rPr>
          <w:noProof/>
        </w:rPr>
        <w:drawing>
          <wp:inline distT="0" distB="0" distL="0" distR="0" wp14:anchorId="48A1EF21" wp14:editId="25F54A4D">
            <wp:extent cx="3762375" cy="2983370"/>
            <wp:effectExtent l="0" t="0" r="0" b="7620"/>
            <wp:docPr id="1548544479" name="Picture 1548544479"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3768888" cy="2988534"/>
                    </a:xfrm>
                    <a:prstGeom prst="rect">
                      <a:avLst/>
                    </a:prstGeom>
                  </pic:spPr>
                </pic:pic>
              </a:graphicData>
            </a:graphic>
          </wp:inline>
        </w:drawing>
      </w:r>
    </w:p>
    <w:p w14:paraId="255C8FEA" w14:textId="771F7324" w:rsidR="00F75112" w:rsidRDefault="00F75112" w:rsidP="00F75112">
      <w:pPr>
        <w:pStyle w:val="Caption"/>
        <w:jc w:val="center"/>
      </w:pPr>
      <w:r>
        <w:t xml:space="preserve">Figure </w:t>
      </w:r>
      <w:fldSimple w:instr=" SEQ Figure \* ARABIC ">
        <w:r w:rsidR="00D05FF5">
          <w:rPr>
            <w:noProof/>
          </w:rPr>
          <w:t>23</w:t>
        </w:r>
      </w:fldSimple>
      <w:r>
        <w:t>. HYDRA_V3_COMMUNICATION PCB</w:t>
      </w:r>
    </w:p>
    <w:p w14:paraId="60353F2F" w14:textId="6F7FE2FF" w:rsidR="008C017F" w:rsidRDefault="008C017F" w:rsidP="00F75112">
      <w:pPr>
        <w:jc w:val="center"/>
        <w:rPr>
          <w:b/>
          <w:bCs/>
        </w:rPr>
      </w:pPr>
      <w:r>
        <w:br w:type="page"/>
      </w:r>
    </w:p>
    <w:p w14:paraId="1AC2B147" w14:textId="6D3D9C4E" w:rsidR="00896B43" w:rsidRDefault="00896B43" w:rsidP="00896B43">
      <w:pPr>
        <w:pStyle w:val="Heading3"/>
      </w:pPr>
      <w:r>
        <w:lastRenderedPageBreak/>
        <w:t>Schematics</w:t>
      </w:r>
    </w:p>
    <w:p w14:paraId="3057A2FF" w14:textId="77777777" w:rsidR="001847F2" w:rsidRDefault="009F7C19" w:rsidP="001847F2">
      <w:pPr>
        <w:keepNext/>
      </w:pPr>
      <w:r>
        <w:rPr>
          <w:noProof/>
        </w:rPr>
        <w:drawing>
          <wp:inline distT="0" distB="0" distL="0" distR="0" wp14:anchorId="4001ECDD" wp14:editId="0888BA9A">
            <wp:extent cx="5943600" cy="3942080"/>
            <wp:effectExtent l="0" t="0" r="0" b="1270"/>
            <wp:docPr id="559711687" name="Picture 55971168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1687" name="Picture 1" descr="A computer screen shot of a diagram&#10;&#10;Description automatically generated"/>
                    <pic:cNvPicPr/>
                  </pic:nvPicPr>
                  <pic:blipFill>
                    <a:blip r:embed="rId48"/>
                    <a:stretch>
                      <a:fillRect/>
                    </a:stretch>
                  </pic:blipFill>
                  <pic:spPr>
                    <a:xfrm>
                      <a:off x="0" y="0"/>
                      <a:ext cx="5943600" cy="3942080"/>
                    </a:xfrm>
                    <a:prstGeom prst="rect">
                      <a:avLst/>
                    </a:prstGeom>
                  </pic:spPr>
                </pic:pic>
              </a:graphicData>
            </a:graphic>
          </wp:inline>
        </w:drawing>
      </w:r>
    </w:p>
    <w:p w14:paraId="3A27B06F" w14:textId="28227560" w:rsidR="009F7C19" w:rsidRDefault="001847F2" w:rsidP="001847F2">
      <w:pPr>
        <w:pStyle w:val="Caption"/>
        <w:jc w:val="center"/>
      </w:pPr>
      <w:r>
        <w:t xml:space="preserve">Figure </w:t>
      </w:r>
      <w:fldSimple w:instr=" SEQ Figure \* ARABIC ">
        <w:r w:rsidR="00D05FF5">
          <w:rPr>
            <w:noProof/>
          </w:rPr>
          <w:t>24</w:t>
        </w:r>
      </w:fldSimple>
      <w:r>
        <w:t>. HYDRA_V3_COMMUNICATION Overarching Schematic</w:t>
      </w:r>
    </w:p>
    <w:p w14:paraId="0FC99836" w14:textId="6BB6D3CB" w:rsidR="00F42229" w:rsidRPr="00F42229" w:rsidRDefault="00F42229" w:rsidP="00F42229">
      <w:r>
        <w:t xml:space="preserve">The MCU schematic is at the top left of Figure 22 and interacts with the regulator failover logic to its left as well as the RFD900, avionics CAN bus, and SD card to its right. The top right of Figure 22 has a couple voltage sensors </w:t>
      </w:r>
      <w:r>
        <w:rPr>
          <w:b/>
          <w:bCs/>
        </w:rPr>
        <w:t xml:space="preserve">which should have </w:t>
      </w:r>
      <w:proofErr w:type="spellStart"/>
      <w:r>
        <w:rPr>
          <w:b/>
          <w:bCs/>
        </w:rPr>
        <w:t>zeners</w:t>
      </w:r>
      <w:proofErr w:type="spellEnd"/>
      <w:r>
        <w:rPr>
          <w:b/>
          <w:bCs/>
        </w:rPr>
        <w:t>!!!</w:t>
      </w:r>
      <w:r>
        <w:t xml:space="preserve"> </w:t>
      </w:r>
      <w:r w:rsidR="00310E70">
        <w:t xml:space="preserve">Lastly, the internal regulator schematic is halfway up on the right side of the schematic. The text below the internal regulator schematic effectively states that the current hardware logic for the internal regulators is dog water and should be changed. Currently, the board will stick to its internal regulators </w:t>
      </w:r>
      <w:proofErr w:type="gramStart"/>
      <w:r w:rsidR="00310E70">
        <w:t>as long as</w:t>
      </w:r>
      <w:proofErr w:type="gramEnd"/>
      <w:r w:rsidR="00310E70">
        <w:t xml:space="preserve"> there is pyrotechnics power and only fallback to the hydra power rails if pyrotechnics power is lost. </w:t>
      </w:r>
      <w:r w:rsidR="008C017F">
        <w:t xml:space="preserve">We ideally want the opposite of </w:t>
      </w:r>
      <w:proofErr w:type="gramStart"/>
      <w:r w:rsidR="008C017F">
        <w:t>this</w:t>
      </w:r>
      <w:proofErr w:type="gramEnd"/>
      <w:r w:rsidR="008C017F">
        <w:t xml:space="preserve"> and we’d also want the hardware logic to look at the status of the 5V and 3V3 rails as opposed to the pyrotechnics power rail. This is because the current logic cannot detect a failed </w:t>
      </w:r>
      <w:proofErr w:type="gramStart"/>
      <w:r w:rsidR="008C017F">
        <w:t>regulator</w:t>
      </w:r>
      <w:proofErr w:type="gramEnd"/>
      <w:r w:rsidR="008C017F">
        <w:t xml:space="preserve"> and this led to a few hiccups during testing since the current 5V regulator likes to fail randomly (we should also get a beefier one of these for this board).</w:t>
      </w:r>
    </w:p>
    <w:p w14:paraId="7AAD94F7" w14:textId="77777777" w:rsidR="008C017F" w:rsidRDefault="00FE5201" w:rsidP="008C017F">
      <w:pPr>
        <w:keepNext/>
      </w:pPr>
      <w:r>
        <w:rPr>
          <w:noProof/>
        </w:rPr>
        <w:lastRenderedPageBreak/>
        <w:drawing>
          <wp:inline distT="0" distB="0" distL="0" distR="0" wp14:anchorId="39ABE48E" wp14:editId="7927C34A">
            <wp:extent cx="5943600" cy="4043045"/>
            <wp:effectExtent l="0" t="0" r="0" b="0"/>
            <wp:docPr id="2075182346" name="Picture 207518234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2346" name="Picture 1" descr="A diagram of a computer&#10;&#10;Description automatically generated"/>
                    <pic:cNvPicPr/>
                  </pic:nvPicPr>
                  <pic:blipFill>
                    <a:blip r:embed="rId49"/>
                    <a:stretch>
                      <a:fillRect/>
                    </a:stretch>
                  </pic:blipFill>
                  <pic:spPr>
                    <a:xfrm>
                      <a:off x="0" y="0"/>
                      <a:ext cx="5943600" cy="4043045"/>
                    </a:xfrm>
                    <a:prstGeom prst="rect">
                      <a:avLst/>
                    </a:prstGeom>
                  </pic:spPr>
                </pic:pic>
              </a:graphicData>
            </a:graphic>
          </wp:inline>
        </w:drawing>
      </w:r>
    </w:p>
    <w:p w14:paraId="78A73A5D" w14:textId="3D3F3B9F" w:rsidR="002E1247" w:rsidRDefault="008C017F" w:rsidP="00C970B8">
      <w:pPr>
        <w:pStyle w:val="Caption"/>
        <w:jc w:val="center"/>
      </w:pPr>
      <w:r>
        <w:t xml:space="preserve">Figure </w:t>
      </w:r>
      <w:fldSimple w:instr=" SEQ Figure \* ARABIC ">
        <w:r w:rsidR="00D05FF5">
          <w:rPr>
            <w:noProof/>
          </w:rPr>
          <w:t>25</w:t>
        </w:r>
      </w:fldSimple>
      <w:r>
        <w:t>. HYDRA_V3_COMMUNICATION MCU Pinout Schematic</w:t>
      </w:r>
    </w:p>
    <w:p w14:paraId="3684FCF9" w14:textId="69BC2E3C" w:rsidR="00C970B8" w:rsidRPr="00C970B8" w:rsidRDefault="00C970B8" w:rsidP="00C970B8">
      <w:pPr>
        <w:ind w:firstLine="720"/>
      </w:pPr>
      <w:r>
        <w:t xml:space="preserve">This schematic is </w:t>
      </w:r>
      <w:proofErr w:type="gramStart"/>
      <w:r>
        <w:t>more or less copied</w:t>
      </w:r>
      <w:proofErr w:type="gramEnd"/>
      <w:r>
        <w:t xml:space="preserve"> from the MCU_PINOUT project. </w:t>
      </w:r>
      <w:proofErr w:type="gramStart"/>
      <w:r>
        <w:t>Only</w:t>
      </w:r>
      <w:proofErr w:type="gramEnd"/>
      <w:r>
        <w:t xml:space="preserve"> notable changes are the I/O modifications to the top right of the schematic.</w:t>
      </w:r>
    </w:p>
    <w:p w14:paraId="7410F033" w14:textId="77777777" w:rsidR="00C970B8" w:rsidRDefault="001847F2" w:rsidP="00C970B8">
      <w:pPr>
        <w:keepNext/>
      </w:pPr>
      <w:r>
        <w:rPr>
          <w:noProof/>
        </w:rPr>
        <w:lastRenderedPageBreak/>
        <w:drawing>
          <wp:inline distT="0" distB="0" distL="0" distR="0" wp14:anchorId="1C79111A" wp14:editId="548986DD">
            <wp:extent cx="5943600" cy="3771900"/>
            <wp:effectExtent l="0" t="0" r="0" b="0"/>
            <wp:docPr id="493061582" name="Picture 49306158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1582" name="Picture 1" descr="A diagram of a computer&#10;&#10;Description automatically generated with medium confidence"/>
                    <pic:cNvPicPr/>
                  </pic:nvPicPr>
                  <pic:blipFill>
                    <a:blip r:embed="rId50"/>
                    <a:stretch>
                      <a:fillRect/>
                    </a:stretch>
                  </pic:blipFill>
                  <pic:spPr>
                    <a:xfrm>
                      <a:off x="0" y="0"/>
                      <a:ext cx="5943600" cy="3771900"/>
                    </a:xfrm>
                    <a:prstGeom prst="rect">
                      <a:avLst/>
                    </a:prstGeom>
                  </pic:spPr>
                </pic:pic>
              </a:graphicData>
            </a:graphic>
          </wp:inline>
        </w:drawing>
      </w:r>
    </w:p>
    <w:p w14:paraId="76553AB9" w14:textId="1ED6B21D" w:rsidR="001847F2" w:rsidRDefault="00C970B8" w:rsidP="00C970B8">
      <w:pPr>
        <w:pStyle w:val="Caption"/>
        <w:jc w:val="center"/>
      </w:pPr>
      <w:r>
        <w:t xml:space="preserve">Figure </w:t>
      </w:r>
      <w:fldSimple w:instr=" SEQ Figure \* ARABIC ">
        <w:r w:rsidR="00D05FF5">
          <w:rPr>
            <w:noProof/>
          </w:rPr>
          <w:t>26</w:t>
        </w:r>
      </w:fldSimple>
      <w:r>
        <w:t xml:space="preserve">. HYDRA_V3_COMMUNICATION Internal </w:t>
      </w:r>
      <w:proofErr w:type="spellStart"/>
      <w:r>
        <w:t>Regualtor</w:t>
      </w:r>
      <w:proofErr w:type="spellEnd"/>
      <w:r>
        <w:t xml:space="preserve"> Schematic</w:t>
      </w:r>
    </w:p>
    <w:p w14:paraId="437FDD22" w14:textId="234198B3" w:rsidR="00F54C13" w:rsidRPr="00CE6B77" w:rsidRDefault="00C970B8" w:rsidP="00890D15">
      <w:pPr>
        <w:ind w:firstLine="720"/>
      </w:pPr>
      <w:r>
        <w:t xml:space="preserve">The schematic above houses the internal regulators for the V3 communication board as well as the hardware that enables them to supplement power </w:t>
      </w:r>
      <w:proofErr w:type="gramStart"/>
      <w:r w:rsidR="001B26D0">
        <w:t>in the event that</w:t>
      </w:r>
      <w:proofErr w:type="gramEnd"/>
      <w:r w:rsidR="001B26D0">
        <w:t xml:space="preserve"> the regulated hydra power rails fail. </w:t>
      </w:r>
      <w:r w:rsidR="00F54C13">
        <w:t xml:space="preserve">The top left of the schematic houses MOSFET-based rail switches that are driven by the failover logic </w:t>
      </w:r>
      <w:r w:rsidR="008605C4">
        <w:t xml:space="preserve">located on the top right of the schematic above. All MOSFET-based switches consist of two back-to-back MOSFETs to nullify the </w:t>
      </w:r>
      <w:r w:rsidR="007B4082">
        <w:t xml:space="preserve">body diodes of each </w:t>
      </w:r>
      <w:r w:rsidR="00354CFE">
        <w:t>MOSFET</w:t>
      </w:r>
      <w:r w:rsidR="007B4082">
        <w:t xml:space="preserve"> and prevent current flow in either direction when the switch is off.</w:t>
      </w:r>
      <w:r w:rsidR="00314952">
        <w:t xml:space="preserve"> An additional set of MOSFET-based rail switches is included </w:t>
      </w:r>
      <w:proofErr w:type="gramStart"/>
      <w:r w:rsidR="00314952">
        <w:t>at</w:t>
      </w:r>
      <w:proofErr w:type="gramEnd"/>
      <w:r w:rsidR="00314952">
        <w:t xml:space="preserve"> the output of the internal regulators whose schematic is on the bottom left of the figure above.</w:t>
      </w:r>
      <w:r w:rsidR="003E0EFD">
        <w:t xml:space="preserve"> The voltage divider at the bottom left serves to provide the MCU with feedback regarding </w:t>
      </w:r>
      <w:proofErr w:type="gramStart"/>
      <w:r w:rsidR="003E0EFD">
        <w:t>whether or not</w:t>
      </w:r>
      <w:proofErr w:type="gramEnd"/>
      <w:r w:rsidR="003E0EFD">
        <w:t xml:space="preserve"> the chip is using its internal regulators. Lastly, a </w:t>
      </w:r>
      <w:r w:rsidR="00392C00">
        <w:t>bi-</w:t>
      </w:r>
      <w:proofErr w:type="spellStart"/>
      <w:r w:rsidR="00392C00">
        <w:t>colour</w:t>
      </w:r>
      <w:proofErr w:type="spellEnd"/>
      <w:r w:rsidR="003E0EFD">
        <w:t xml:space="preserve"> status LED</w:t>
      </w:r>
      <w:r w:rsidR="00392C00">
        <w:t xml:space="preserve"> and bulk capacitors are included in the bottom right of the schematic. The LED</w:t>
      </w:r>
      <w:r w:rsidR="00477598">
        <w:t>’s</w:t>
      </w:r>
      <w:r w:rsidR="00392C00">
        <w:t xml:space="preserve"> green</w:t>
      </w:r>
      <w:r w:rsidR="00477598">
        <w:t xml:space="preserve"> </w:t>
      </w:r>
      <w:proofErr w:type="spellStart"/>
      <w:r w:rsidR="00477598">
        <w:t>colour</w:t>
      </w:r>
      <w:proofErr w:type="spellEnd"/>
      <w:r w:rsidR="00477598">
        <w:t xml:space="preserve"> will turn on</w:t>
      </w:r>
      <w:r w:rsidR="00392C00">
        <w:t xml:space="preserve"> if </w:t>
      </w:r>
      <w:r w:rsidR="00477598">
        <w:t>the board has</w:t>
      </w:r>
      <w:r w:rsidR="00392C00">
        <w:t xml:space="preserve"> 3V3 power and</w:t>
      </w:r>
      <w:r w:rsidR="00477598">
        <w:t xml:space="preserve"> the red </w:t>
      </w:r>
      <w:proofErr w:type="spellStart"/>
      <w:r w:rsidR="00477598">
        <w:t>colour</w:t>
      </w:r>
      <w:proofErr w:type="spellEnd"/>
      <w:r w:rsidR="00477598">
        <w:t xml:space="preserve"> will turn on i</w:t>
      </w:r>
      <w:r w:rsidR="00890D15">
        <w:t xml:space="preserve">f the board has lost pyrotechnics power. </w:t>
      </w:r>
      <w:r w:rsidR="00890D15">
        <w:rPr>
          <w:b/>
          <w:bCs/>
        </w:rPr>
        <w:t xml:space="preserve">Due to the unreliable nature of the 5V regulator, the failover functionality was disabled </w:t>
      </w:r>
      <w:r w:rsidR="00CE6B77">
        <w:rPr>
          <w:b/>
          <w:bCs/>
        </w:rPr>
        <w:t>on all communication boards for Launch Canada 2023.</w:t>
      </w:r>
    </w:p>
    <w:p w14:paraId="3FDC8DD4" w14:textId="071D32FE" w:rsidR="00C970B8" w:rsidRPr="00C970B8" w:rsidRDefault="001B26D0" w:rsidP="001B26D0">
      <w:pPr>
        <w:ind w:firstLine="720"/>
      </w:pPr>
      <w:r>
        <w:t xml:space="preserve">As previously stated, this circuit currently uses the internal regulators as long as pyrotechnics power is </w:t>
      </w:r>
      <w:proofErr w:type="gramStart"/>
      <w:r>
        <w:t>available</w:t>
      </w:r>
      <w:proofErr w:type="gramEnd"/>
      <w:r>
        <w:t xml:space="preserve"> and this should be swapped in the future</w:t>
      </w:r>
      <w:r w:rsidR="00CE6B77">
        <w:t xml:space="preserve"> since it cannot t</w:t>
      </w:r>
      <w:r w:rsidR="00B6495A">
        <w:t>ell if both of its internal regulators are in fact working</w:t>
      </w:r>
      <w:r>
        <w:t xml:space="preserve">. Furthermore, the internal 5v regulator should be swapped for a beefier one. </w:t>
      </w:r>
    </w:p>
    <w:p w14:paraId="1D6C21DB" w14:textId="7BB46DBF" w:rsidR="00025BEC" w:rsidRDefault="00025BEC" w:rsidP="009F7C19">
      <w:r>
        <w:rPr>
          <w:noProof/>
        </w:rPr>
        <w:lastRenderedPageBreak/>
        <w:drawing>
          <wp:inline distT="0" distB="0" distL="0" distR="0" wp14:anchorId="53E34480" wp14:editId="25A6EE76">
            <wp:extent cx="5943600" cy="2029460"/>
            <wp:effectExtent l="0" t="0" r="0" b="8890"/>
            <wp:docPr id="2095483274" name="Picture 209548327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83274" name="Picture 1" descr="A diagram of a circuit&#10;&#10;Description automatically generated"/>
                    <pic:cNvPicPr/>
                  </pic:nvPicPr>
                  <pic:blipFill>
                    <a:blip r:embed="rId51"/>
                    <a:stretch>
                      <a:fillRect/>
                    </a:stretch>
                  </pic:blipFill>
                  <pic:spPr>
                    <a:xfrm>
                      <a:off x="0" y="0"/>
                      <a:ext cx="5943600" cy="2029460"/>
                    </a:xfrm>
                    <a:prstGeom prst="rect">
                      <a:avLst/>
                    </a:prstGeom>
                  </pic:spPr>
                </pic:pic>
              </a:graphicData>
            </a:graphic>
          </wp:inline>
        </w:drawing>
      </w:r>
    </w:p>
    <w:p w14:paraId="29DC4CC3" w14:textId="77777777" w:rsidR="00B6495A" w:rsidRDefault="002E1247" w:rsidP="00B6495A">
      <w:pPr>
        <w:keepNext/>
        <w:jc w:val="center"/>
      </w:pPr>
      <w:r>
        <w:rPr>
          <w:noProof/>
        </w:rPr>
        <w:drawing>
          <wp:inline distT="0" distB="0" distL="0" distR="0" wp14:anchorId="008E595D" wp14:editId="56DE50B7">
            <wp:extent cx="4214388" cy="4498049"/>
            <wp:effectExtent l="0" t="0" r="0" b="0"/>
            <wp:docPr id="1190058683" name="Picture 1190058683"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8683" name="Picture 1" descr="A diagram of a computer chip&#10;&#10;Description automatically generated"/>
                    <pic:cNvPicPr/>
                  </pic:nvPicPr>
                  <pic:blipFill>
                    <a:blip r:embed="rId52"/>
                    <a:stretch>
                      <a:fillRect/>
                    </a:stretch>
                  </pic:blipFill>
                  <pic:spPr>
                    <a:xfrm>
                      <a:off x="0" y="0"/>
                      <a:ext cx="4215182" cy="4498897"/>
                    </a:xfrm>
                    <a:prstGeom prst="rect">
                      <a:avLst/>
                    </a:prstGeom>
                  </pic:spPr>
                </pic:pic>
              </a:graphicData>
            </a:graphic>
          </wp:inline>
        </w:drawing>
      </w:r>
    </w:p>
    <w:p w14:paraId="2FAE908D" w14:textId="1AA15A79" w:rsidR="002E1247" w:rsidRDefault="00B6495A" w:rsidP="00B6495A">
      <w:pPr>
        <w:pStyle w:val="Caption"/>
        <w:jc w:val="center"/>
      </w:pPr>
      <w:r>
        <w:t xml:space="preserve">Figure </w:t>
      </w:r>
      <w:fldSimple w:instr=" SEQ Figure \* ARABIC ">
        <w:r w:rsidR="00D05FF5">
          <w:rPr>
            <w:noProof/>
          </w:rPr>
          <w:t>27</w:t>
        </w:r>
      </w:fldSimple>
      <w:r>
        <w:t>. HYDRA_V3_COMMUNICATION RFD900 and SD Card Schematics</w:t>
      </w:r>
    </w:p>
    <w:p w14:paraId="25B466D9" w14:textId="2248EE1F" w:rsidR="003B01E0" w:rsidRPr="003B01E0" w:rsidRDefault="005F62B4" w:rsidP="005A7BA1">
      <w:pPr>
        <w:ind w:firstLine="720"/>
      </w:pPr>
      <w:r>
        <w:t>The RFD900 schematic contains two components because the one to the left</w:t>
      </w:r>
      <w:r w:rsidR="00FC0FEC">
        <w:t xml:space="preserve"> (U1)</w:t>
      </w:r>
      <w:r>
        <w:t xml:space="preserve"> only accounts for the physical footprint of the RFD900 (</w:t>
      </w:r>
      <w:proofErr w:type="spellStart"/>
      <w:r>
        <w:t>screwholes</w:t>
      </w:r>
      <w:proofErr w:type="spellEnd"/>
      <w:r w:rsidR="00FC0FEC">
        <w:t xml:space="preserve"> and outline) whereas C1 is the header that is used to connect to the RFD900. The SD card schematic was copied from </w:t>
      </w:r>
      <w:proofErr w:type="gramStart"/>
      <w:r w:rsidR="00FC0FEC">
        <w:t>a SPI</w:t>
      </w:r>
      <w:proofErr w:type="gramEnd"/>
      <w:r w:rsidR="00FC0FEC">
        <w:t>-based SD card breakout from AliExpress</w:t>
      </w:r>
      <w:r w:rsidR="005A7BA1">
        <w:t>.</w:t>
      </w:r>
    </w:p>
    <w:p w14:paraId="389DB973" w14:textId="77777777" w:rsidR="005F62B4" w:rsidRDefault="005F62B4">
      <w:pPr>
        <w:jc w:val="left"/>
        <w:rPr>
          <w:b/>
          <w:bCs/>
        </w:rPr>
      </w:pPr>
      <w:r>
        <w:br w:type="page"/>
      </w:r>
    </w:p>
    <w:p w14:paraId="16882AC9" w14:textId="4D225182" w:rsidR="00896B43" w:rsidRDefault="00896B43" w:rsidP="00896B43">
      <w:pPr>
        <w:pStyle w:val="Heading3"/>
      </w:pPr>
      <w:r>
        <w:lastRenderedPageBreak/>
        <w:t>PCB</w:t>
      </w:r>
    </w:p>
    <w:p w14:paraId="132B3B23" w14:textId="77777777" w:rsidR="006F45D4" w:rsidRDefault="00121245" w:rsidP="006F45D4">
      <w:pPr>
        <w:keepNext/>
      </w:pPr>
      <w:r>
        <w:rPr>
          <w:noProof/>
        </w:rPr>
        <w:drawing>
          <wp:inline distT="0" distB="0" distL="0" distR="0" wp14:anchorId="0E655FDA" wp14:editId="6E908E96">
            <wp:extent cx="5943600" cy="4712970"/>
            <wp:effectExtent l="0" t="0" r="0" b="0"/>
            <wp:docPr id="345881575" name="Picture 34588157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5943600" cy="4712970"/>
                    </a:xfrm>
                    <a:prstGeom prst="rect">
                      <a:avLst/>
                    </a:prstGeom>
                  </pic:spPr>
                </pic:pic>
              </a:graphicData>
            </a:graphic>
          </wp:inline>
        </w:drawing>
      </w:r>
    </w:p>
    <w:p w14:paraId="29343130" w14:textId="0ADA48A5" w:rsidR="00121245" w:rsidRDefault="006F45D4" w:rsidP="006F45D4">
      <w:pPr>
        <w:pStyle w:val="Caption"/>
        <w:jc w:val="center"/>
      </w:pPr>
      <w:r>
        <w:t xml:space="preserve">Figure </w:t>
      </w:r>
      <w:fldSimple w:instr=" SEQ Figure \* ARABIC ">
        <w:r w:rsidR="00D05FF5">
          <w:rPr>
            <w:noProof/>
          </w:rPr>
          <w:t>28</w:t>
        </w:r>
      </w:fldSimple>
      <w:r>
        <w:t>. HYDRA_V3_COMMUNICATION PCB Top</w:t>
      </w:r>
    </w:p>
    <w:p w14:paraId="7F4425C3" w14:textId="77777777" w:rsidR="006F45D4" w:rsidRDefault="006F45D4" w:rsidP="006F45D4">
      <w:pPr>
        <w:keepNext/>
      </w:pPr>
      <w:r>
        <w:rPr>
          <w:noProof/>
        </w:rPr>
        <w:lastRenderedPageBreak/>
        <w:drawing>
          <wp:inline distT="0" distB="0" distL="0" distR="0" wp14:anchorId="4A4ED3CF" wp14:editId="55600855">
            <wp:extent cx="5943600" cy="4756150"/>
            <wp:effectExtent l="0" t="0" r="0" b="6350"/>
            <wp:docPr id="837377221" name="Picture 83737722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77221" name="Picture 1" descr="A green circuit board with many small chips&#10;&#10;Description automatically generated"/>
                    <pic:cNvPicPr/>
                  </pic:nvPicPr>
                  <pic:blipFill>
                    <a:blip r:embed="rId53"/>
                    <a:stretch>
                      <a:fillRect/>
                    </a:stretch>
                  </pic:blipFill>
                  <pic:spPr>
                    <a:xfrm>
                      <a:off x="0" y="0"/>
                      <a:ext cx="5943600" cy="4756150"/>
                    </a:xfrm>
                    <a:prstGeom prst="rect">
                      <a:avLst/>
                    </a:prstGeom>
                  </pic:spPr>
                </pic:pic>
              </a:graphicData>
            </a:graphic>
          </wp:inline>
        </w:drawing>
      </w:r>
    </w:p>
    <w:p w14:paraId="00C28BBE" w14:textId="1F8B3129" w:rsidR="006F45D4" w:rsidRDefault="006F45D4" w:rsidP="006F45D4">
      <w:pPr>
        <w:pStyle w:val="Caption"/>
        <w:jc w:val="center"/>
      </w:pPr>
      <w:r>
        <w:t xml:space="preserve">Figure </w:t>
      </w:r>
      <w:fldSimple w:instr=" SEQ Figure \* ARABIC ">
        <w:r w:rsidR="00D05FF5">
          <w:rPr>
            <w:noProof/>
          </w:rPr>
          <w:t>29</w:t>
        </w:r>
      </w:fldSimple>
      <w:r>
        <w:t>. HYDRA_V3_COMMUNICATION PCB Bottom</w:t>
      </w:r>
    </w:p>
    <w:p w14:paraId="25AE19FF" w14:textId="57E86E14" w:rsidR="006F45D4" w:rsidRPr="006F45D4" w:rsidRDefault="006F45D4" w:rsidP="006F45D4">
      <w:r>
        <w:t>The MCU was included on the bottom of this PCB to provide room for the RFD900.</w:t>
      </w:r>
    </w:p>
    <w:p w14:paraId="7A7DD353" w14:textId="77777777" w:rsidR="006F45D4" w:rsidRDefault="006F45D4">
      <w:pPr>
        <w:jc w:val="left"/>
        <w:rPr>
          <w:b/>
          <w:bCs/>
        </w:rPr>
      </w:pPr>
      <w:r>
        <w:br w:type="page"/>
      </w:r>
    </w:p>
    <w:p w14:paraId="5E9F88D5" w14:textId="0AD3CD76" w:rsidR="00E708A5" w:rsidRDefault="00896B43" w:rsidP="00E708A5">
      <w:pPr>
        <w:pStyle w:val="Heading3"/>
      </w:pPr>
      <w:r>
        <w:lastRenderedPageBreak/>
        <w:t>Reflection</w:t>
      </w:r>
    </w:p>
    <w:p w14:paraId="37A12784" w14:textId="77777777" w:rsidR="00E708A5" w:rsidRDefault="00E708A5" w:rsidP="00E708A5">
      <w:r>
        <w:t>The following things need to be fixed with this PCB:</w:t>
      </w:r>
    </w:p>
    <w:p w14:paraId="6F2C2235" w14:textId="77777777" w:rsidR="00E708A5" w:rsidRDefault="00E708A5" w:rsidP="00E708A5">
      <w:pPr>
        <w:pStyle w:val="ListParagraph"/>
        <w:numPr>
          <w:ilvl w:val="0"/>
          <w:numId w:val="6"/>
        </w:numPr>
      </w:pPr>
      <w:r>
        <w:t>Fix regulator logic</w:t>
      </w:r>
    </w:p>
    <w:p w14:paraId="5ACD7D7A" w14:textId="77777777" w:rsidR="00E708A5" w:rsidRDefault="00E708A5" w:rsidP="00E708A5">
      <w:pPr>
        <w:pStyle w:val="ListParagraph"/>
        <w:numPr>
          <w:ilvl w:val="1"/>
          <w:numId w:val="6"/>
        </w:numPr>
      </w:pPr>
      <w:r>
        <w:t xml:space="preserve">We should be using HYDRA rails by default, not internal </w:t>
      </w:r>
      <w:proofErr w:type="gramStart"/>
      <w:r>
        <w:t>regulators</w:t>
      </w:r>
      <w:proofErr w:type="gramEnd"/>
    </w:p>
    <w:p w14:paraId="19ABF3F7" w14:textId="48F1A179" w:rsidR="000E4584" w:rsidRDefault="00E708A5" w:rsidP="00E708A5">
      <w:pPr>
        <w:pStyle w:val="ListParagraph"/>
        <w:numPr>
          <w:ilvl w:val="1"/>
          <w:numId w:val="6"/>
        </w:numPr>
      </w:pPr>
      <w:r>
        <w:t xml:space="preserve">Swap 5V regulator </w:t>
      </w:r>
      <w:r w:rsidR="000827DB">
        <w:t xml:space="preserve">for a beefier one </w:t>
      </w:r>
      <w:r>
        <w:t xml:space="preserve">because it has failed us twice </w:t>
      </w:r>
      <w:proofErr w:type="gramStart"/>
      <w:r>
        <w:t>now</w:t>
      </w:r>
      <w:proofErr w:type="gramEnd"/>
    </w:p>
    <w:p w14:paraId="52B99B8F" w14:textId="77777777" w:rsidR="000E4584" w:rsidRPr="000E4584" w:rsidRDefault="000E4584" w:rsidP="000E4584">
      <w:pPr>
        <w:pStyle w:val="ListParagraph"/>
        <w:numPr>
          <w:ilvl w:val="1"/>
          <w:numId w:val="6"/>
        </w:numPr>
      </w:pPr>
      <w:r>
        <w:t xml:space="preserve">Use hardware to determine if either 5V or 3V3 rails have failed and </w:t>
      </w:r>
      <w:r w:rsidRPr="000E4584">
        <w:rPr>
          <w:b/>
          <w:bCs/>
        </w:rPr>
        <w:t>only</w:t>
      </w:r>
      <w:r>
        <w:t xml:space="preserve"> </w:t>
      </w:r>
      <w:r w:rsidRPr="000E4584">
        <w:rPr>
          <w:b/>
          <w:bCs/>
        </w:rPr>
        <w:t>swap</w:t>
      </w:r>
      <w:r>
        <w:rPr>
          <w:b/>
          <w:bCs/>
        </w:rPr>
        <w:t xml:space="preserve"> corresponding rail to internal </w:t>
      </w:r>
      <w:proofErr w:type="gramStart"/>
      <w:r>
        <w:rPr>
          <w:b/>
          <w:bCs/>
        </w:rPr>
        <w:t>regulators</w:t>
      </w:r>
      <w:proofErr w:type="gramEnd"/>
    </w:p>
    <w:p w14:paraId="4BE97EE3" w14:textId="77777777" w:rsidR="00E3359B" w:rsidRDefault="000E4584" w:rsidP="000E4584">
      <w:pPr>
        <w:pStyle w:val="ListParagraph"/>
        <w:numPr>
          <w:ilvl w:val="2"/>
          <w:numId w:val="6"/>
        </w:numPr>
      </w:pPr>
      <w:r>
        <w:t xml:space="preserve">Board currently senses pyrotechnics power so it cannot detect a failed internal </w:t>
      </w:r>
      <w:proofErr w:type="gramStart"/>
      <w:r>
        <w:t>regulator</w:t>
      </w:r>
      <w:proofErr w:type="gramEnd"/>
    </w:p>
    <w:p w14:paraId="1F10D2CD" w14:textId="6C00F956" w:rsidR="003859F7" w:rsidRDefault="00E3359B" w:rsidP="00E3359B">
      <w:pPr>
        <w:pStyle w:val="ListParagraph"/>
        <w:numPr>
          <w:ilvl w:val="0"/>
          <w:numId w:val="6"/>
        </w:numPr>
      </w:pPr>
      <w:r>
        <w:t>Fix RFD900+ footprint</w:t>
      </w:r>
      <w:r w:rsidR="003859F7">
        <w:br w:type="page"/>
      </w:r>
    </w:p>
    <w:p w14:paraId="0FA1D280" w14:textId="19BD347A" w:rsidR="003859F7" w:rsidRDefault="003859F7" w:rsidP="003859F7">
      <w:pPr>
        <w:pStyle w:val="Heading2"/>
      </w:pPr>
      <w:bookmarkStart w:id="53" w:name="_Toc134625141"/>
      <w:r>
        <w:lastRenderedPageBreak/>
        <w:t>Logic Board (HYDRA_V2_LOGIC)</w:t>
      </w:r>
      <w:bookmarkEnd w:id="53"/>
    </w:p>
    <w:p w14:paraId="29FB04EF" w14:textId="6575244B" w:rsidR="00EE11A9" w:rsidRDefault="00EE11A9" w:rsidP="00EE11A9">
      <w:pPr>
        <w:pStyle w:val="Heading3"/>
      </w:pPr>
      <w:r>
        <w:t>Overview</w:t>
      </w:r>
    </w:p>
    <w:p w14:paraId="770682B0" w14:textId="4D684D18" w:rsidR="00C176BD" w:rsidRPr="00C176BD" w:rsidRDefault="00C176BD" w:rsidP="00532FDD">
      <w:pPr>
        <w:ind w:firstLine="720"/>
      </w:pPr>
      <w:r>
        <w:t xml:space="preserve">This board is relatively identical to the V1 logic board </w:t>
      </w:r>
      <w:proofErr w:type="gramStart"/>
      <w:r>
        <w:t>with the exception of</w:t>
      </w:r>
      <w:proofErr w:type="gramEnd"/>
      <w:r>
        <w:t xml:space="preserve"> some added voltage sensing, a new MOSFET switch to turn the SBG on/off</w:t>
      </w:r>
      <w:r w:rsidR="007A19FE">
        <w:t>, and a secondary CAN network which enables us to interface with CAN devices withou</w:t>
      </w:r>
      <w:r w:rsidR="00DE23D3">
        <w:t>t exposing the flight-critical avionics CAN network.</w:t>
      </w:r>
      <w:r w:rsidR="00740A92">
        <w:t xml:space="preserve"> Its purpose is to interface with the SBG, log data from the SBG to an onboard SD card </w:t>
      </w:r>
      <w:r w:rsidR="00343DA1">
        <w:t xml:space="preserve">and publish navigational data to the avionics CAN bus. This board is also intended for future use in a hybrid vehicle </w:t>
      </w:r>
      <w:r w:rsidR="001F5CA0">
        <w:t>where it could interact with satellite PCBs throughout the vehicle to receive sensor data or control actuators.</w:t>
      </w:r>
    </w:p>
    <w:p w14:paraId="485DF079" w14:textId="155463EE" w:rsidR="00EE11A9" w:rsidRDefault="00C176BD" w:rsidP="00EE11A9">
      <w:pPr>
        <w:pStyle w:val="Heading3"/>
      </w:pPr>
      <w:r>
        <w:t>Layout Considerations</w:t>
      </w:r>
    </w:p>
    <w:p w14:paraId="31AE9234" w14:textId="69C88566" w:rsidR="00FC37F4" w:rsidRDefault="00FC37F4" w:rsidP="00C36162">
      <w:pPr>
        <w:spacing w:after="240"/>
        <w:ind w:firstLine="720"/>
      </w:pPr>
      <w:r>
        <w:t>Not many layout considerations were made for this board given its large size and small component count. The board itself is a 4-layer PCB to make the overall aesthetic cle</w:t>
      </w:r>
      <w:r w:rsidR="00BB0CA9">
        <w:t>aner though this decision was not necessary. The SBG mounting point is centered on the PCB and the transceiver is placed to the left of the SB</w:t>
      </w:r>
      <w:r w:rsidR="00B7374D">
        <w:t>G which allows the SBG’s cable to coil around the sensor before reaching the plug. This provides some strain relief and reduces the need for any sharp bends in the cable since the PCB’s connector is relatively far from the SBG’s connector.</w:t>
      </w:r>
    </w:p>
    <w:p w14:paraId="7596440A" w14:textId="63D92D5C" w:rsidR="00B7374D" w:rsidRDefault="005B25E6" w:rsidP="00C36162">
      <w:pPr>
        <w:spacing w:after="240"/>
        <w:ind w:firstLine="720"/>
      </w:pPr>
      <w:r>
        <w:t xml:space="preserve">The CAN_1 output was placed at the rear of the board to be as close as possible to the wire passthrough of the Hydra stack though it should realistically be placed closer to the back of the board such that it can easily be unplugged without invasive access to the stack. The buzzer was placed above the SD card on the right of the SBG since </w:t>
      </w:r>
      <w:r w:rsidR="00ED6302">
        <w:t>it would be closer to the pyrotechnics power rail which it is driven by.</w:t>
      </w:r>
      <w:r w:rsidR="00C36162">
        <w:t xml:space="preserve"> The SD card was placed below this solely for symmetry. </w:t>
      </w:r>
    </w:p>
    <w:p w14:paraId="72B3CF39" w14:textId="77777777" w:rsidR="00FC37F4" w:rsidRDefault="00FC37F4" w:rsidP="00FC37F4">
      <w:pPr>
        <w:keepNext/>
        <w:jc w:val="center"/>
      </w:pPr>
      <w:r>
        <w:rPr>
          <w:noProof/>
        </w:rPr>
        <w:drawing>
          <wp:inline distT="0" distB="0" distL="0" distR="0" wp14:anchorId="7CF06614" wp14:editId="525BE39D">
            <wp:extent cx="3200167" cy="3141018"/>
            <wp:effectExtent l="0" t="0" r="635" b="2540"/>
            <wp:docPr id="403900215" name="Picture 40390021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3209671" cy="3150347"/>
                    </a:xfrm>
                    <a:prstGeom prst="rect">
                      <a:avLst/>
                    </a:prstGeom>
                  </pic:spPr>
                </pic:pic>
              </a:graphicData>
            </a:graphic>
          </wp:inline>
        </w:drawing>
      </w:r>
    </w:p>
    <w:p w14:paraId="78E43FD1" w14:textId="45D2C53D" w:rsidR="00FC37F4" w:rsidRPr="00FC37F4" w:rsidRDefault="00FC37F4" w:rsidP="00FC37F4">
      <w:pPr>
        <w:pStyle w:val="Caption"/>
        <w:jc w:val="center"/>
      </w:pPr>
      <w:r>
        <w:t xml:space="preserve">Figure </w:t>
      </w:r>
      <w:fldSimple w:instr=" SEQ Figure \* ARABIC ">
        <w:r w:rsidR="00D05FF5">
          <w:rPr>
            <w:noProof/>
          </w:rPr>
          <w:t>30</w:t>
        </w:r>
      </w:fldSimple>
      <w:r>
        <w:t>. HYDRA_V2_LOGIC PCB</w:t>
      </w:r>
    </w:p>
    <w:p w14:paraId="122B9566" w14:textId="582A99C6" w:rsidR="00C176BD" w:rsidRDefault="00C176BD" w:rsidP="00C176BD">
      <w:pPr>
        <w:pStyle w:val="Heading3"/>
      </w:pPr>
      <w:r>
        <w:lastRenderedPageBreak/>
        <w:t>Schematics</w:t>
      </w:r>
    </w:p>
    <w:p w14:paraId="1B14B368" w14:textId="77777777" w:rsidR="00685901" w:rsidRDefault="00C76E53" w:rsidP="00685901">
      <w:pPr>
        <w:keepNext/>
      </w:pPr>
      <w:r>
        <w:rPr>
          <w:noProof/>
        </w:rPr>
        <w:drawing>
          <wp:inline distT="0" distB="0" distL="0" distR="0" wp14:anchorId="50CD582C" wp14:editId="32CF5CDF">
            <wp:extent cx="5943600" cy="3932555"/>
            <wp:effectExtent l="0" t="0" r="0" b="0"/>
            <wp:docPr id="1352697076" name="Picture 135269707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97076" name="Picture 1" descr="A diagram of a computer&#10;&#10;Description automatically generated"/>
                    <pic:cNvPicPr/>
                  </pic:nvPicPr>
                  <pic:blipFill>
                    <a:blip r:embed="rId55"/>
                    <a:stretch>
                      <a:fillRect/>
                    </a:stretch>
                  </pic:blipFill>
                  <pic:spPr>
                    <a:xfrm>
                      <a:off x="0" y="0"/>
                      <a:ext cx="5943600" cy="3932555"/>
                    </a:xfrm>
                    <a:prstGeom prst="rect">
                      <a:avLst/>
                    </a:prstGeom>
                  </pic:spPr>
                </pic:pic>
              </a:graphicData>
            </a:graphic>
          </wp:inline>
        </w:drawing>
      </w:r>
    </w:p>
    <w:p w14:paraId="5286D4B7" w14:textId="18D82A4A" w:rsidR="00C76E53" w:rsidRDefault="00685901" w:rsidP="00685901">
      <w:pPr>
        <w:pStyle w:val="Caption"/>
        <w:jc w:val="center"/>
      </w:pPr>
      <w:r>
        <w:t xml:space="preserve">Figure </w:t>
      </w:r>
      <w:fldSimple w:instr=" SEQ Figure \* ARABIC ">
        <w:r w:rsidR="00D05FF5">
          <w:rPr>
            <w:noProof/>
          </w:rPr>
          <w:t>31</w:t>
        </w:r>
      </w:fldSimple>
      <w:r>
        <w:t>. HYDRA_V2_LOGIC Overarching Schematic</w:t>
      </w:r>
    </w:p>
    <w:p w14:paraId="6D53F71C" w14:textId="59189295" w:rsidR="00685901" w:rsidRPr="00685901" w:rsidRDefault="00685901" w:rsidP="00C21425">
      <w:pPr>
        <w:ind w:firstLine="720"/>
      </w:pPr>
      <w:r>
        <w:t xml:space="preserve">The top left of the schematic contains voltage dividers that provide feedback on all </w:t>
      </w:r>
      <w:r w:rsidR="007E4608">
        <w:t>h</w:t>
      </w:r>
      <w:r>
        <w:t xml:space="preserve">ydra power rails. </w:t>
      </w:r>
      <w:proofErr w:type="spellStart"/>
      <w:r>
        <w:t>Zeners</w:t>
      </w:r>
      <w:proofErr w:type="spellEnd"/>
      <w:r>
        <w:t xml:space="preserve"> are included on the VCC and pyrotechnics power channels</w:t>
      </w:r>
      <w:r w:rsidR="008651B2">
        <w:t xml:space="preserve"> since these may go high enough for the voltage divider to output more than 3.3V which may damage the </w:t>
      </w:r>
      <w:r w:rsidR="00C21425">
        <w:t>MCU. The MCU pinout is included on the top right of the schematic and interfaces with the SBG, SD card, voltage sense dividers, and a variety of other I/O pins on the hydra headers.</w:t>
      </w:r>
    </w:p>
    <w:p w14:paraId="1EC0B55A" w14:textId="77777777" w:rsidR="00BD6BD5" w:rsidRDefault="009D128B" w:rsidP="00BD6BD5">
      <w:pPr>
        <w:keepNext/>
      </w:pPr>
      <w:r>
        <w:rPr>
          <w:noProof/>
        </w:rPr>
        <w:lastRenderedPageBreak/>
        <w:drawing>
          <wp:inline distT="0" distB="0" distL="0" distR="0" wp14:anchorId="3612A77A" wp14:editId="5FB7A430">
            <wp:extent cx="5943600" cy="3774440"/>
            <wp:effectExtent l="0" t="0" r="0" b="0"/>
            <wp:docPr id="573838033" name="Picture 5738380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38033" name="Picture 1" descr="A diagram of a computer&#10;&#10;Description automatically generated"/>
                    <pic:cNvPicPr/>
                  </pic:nvPicPr>
                  <pic:blipFill>
                    <a:blip r:embed="rId56"/>
                    <a:stretch>
                      <a:fillRect/>
                    </a:stretch>
                  </pic:blipFill>
                  <pic:spPr>
                    <a:xfrm>
                      <a:off x="0" y="0"/>
                      <a:ext cx="5943600" cy="3774440"/>
                    </a:xfrm>
                    <a:prstGeom prst="rect">
                      <a:avLst/>
                    </a:prstGeom>
                  </pic:spPr>
                </pic:pic>
              </a:graphicData>
            </a:graphic>
          </wp:inline>
        </w:drawing>
      </w:r>
    </w:p>
    <w:p w14:paraId="26776206" w14:textId="33ACCAF3" w:rsidR="009D128B" w:rsidRDefault="00BD6BD5" w:rsidP="00EE489E">
      <w:pPr>
        <w:pStyle w:val="Caption"/>
        <w:jc w:val="center"/>
      </w:pPr>
      <w:r>
        <w:t xml:space="preserve">Figure </w:t>
      </w:r>
      <w:fldSimple w:instr=" SEQ Figure \* ARABIC ">
        <w:r w:rsidR="00D05FF5">
          <w:rPr>
            <w:noProof/>
          </w:rPr>
          <w:t>32</w:t>
        </w:r>
      </w:fldSimple>
      <w:r>
        <w:t>. HYDRA_V2_LOGIC MCU Pinout Schematic</w:t>
      </w:r>
    </w:p>
    <w:p w14:paraId="47A3CFE9" w14:textId="20212020" w:rsidR="00EE489E" w:rsidRPr="00EE489E" w:rsidRDefault="003B3B55" w:rsidP="009D74F8">
      <w:pPr>
        <w:ind w:firstLine="720"/>
      </w:pPr>
      <w:r>
        <w:t>This MCU schematic contains an added buzzer (bottom right, second circuit from the right)</w:t>
      </w:r>
      <w:r w:rsidR="000D243D">
        <w:t xml:space="preserve"> and</w:t>
      </w:r>
      <w:r>
        <w:t xml:space="preserve"> an added CAN transceiver to provide two CAN interfaces</w:t>
      </w:r>
      <w:r w:rsidR="000D243D">
        <w:t>. Beyond this, all the I/O used is noted on the top right of the schematic</w:t>
      </w:r>
      <w:r w:rsidR="009D74F8">
        <w:t xml:space="preserve"> except for some voltage sense I/O that is connected directly to the MCU from the port symbol on the left side of the schematic. </w:t>
      </w:r>
    </w:p>
    <w:p w14:paraId="37A804CB" w14:textId="77777777" w:rsidR="00EC19E2" w:rsidRDefault="00AC1C46" w:rsidP="00EC19E2">
      <w:pPr>
        <w:keepNext/>
      </w:pPr>
      <w:r>
        <w:rPr>
          <w:noProof/>
        </w:rPr>
        <w:lastRenderedPageBreak/>
        <w:drawing>
          <wp:inline distT="0" distB="0" distL="0" distR="0" wp14:anchorId="51EF497E" wp14:editId="203DA63C">
            <wp:extent cx="5943600" cy="3937000"/>
            <wp:effectExtent l="0" t="0" r="0" b="6350"/>
            <wp:docPr id="1279238750" name="Picture 127923875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8750" name="Picture 1" descr="A computer screen shot of a diagram&#10;&#10;Description automatically generated"/>
                    <pic:cNvPicPr/>
                  </pic:nvPicPr>
                  <pic:blipFill>
                    <a:blip r:embed="rId57"/>
                    <a:stretch>
                      <a:fillRect/>
                    </a:stretch>
                  </pic:blipFill>
                  <pic:spPr>
                    <a:xfrm>
                      <a:off x="0" y="0"/>
                      <a:ext cx="5943600" cy="3937000"/>
                    </a:xfrm>
                    <a:prstGeom prst="rect">
                      <a:avLst/>
                    </a:prstGeom>
                  </pic:spPr>
                </pic:pic>
              </a:graphicData>
            </a:graphic>
          </wp:inline>
        </w:drawing>
      </w:r>
    </w:p>
    <w:p w14:paraId="75A41186" w14:textId="034A3D90" w:rsidR="00AC1C46" w:rsidRDefault="00EC19E2" w:rsidP="00EC19E2">
      <w:pPr>
        <w:pStyle w:val="Caption"/>
        <w:jc w:val="center"/>
      </w:pPr>
      <w:r>
        <w:t xml:space="preserve">Figure </w:t>
      </w:r>
      <w:fldSimple w:instr=" SEQ Figure \* ARABIC ">
        <w:r w:rsidR="00D05FF5">
          <w:rPr>
            <w:noProof/>
          </w:rPr>
          <w:t>33</w:t>
        </w:r>
      </w:fldSimple>
      <w:r>
        <w:t>. HYDRA_V2_LOGIC SBG Schematic</w:t>
      </w:r>
    </w:p>
    <w:p w14:paraId="24DEFAD7" w14:textId="2B3D8321" w:rsidR="00EC19E2" w:rsidRPr="00EC19E2" w:rsidRDefault="00EC19E2" w:rsidP="00FC6014">
      <w:pPr>
        <w:ind w:firstLine="720"/>
      </w:pPr>
      <w:r>
        <w:t>This schematic includes the MAX3232EUE+T</w:t>
      </w:r>
      <w:r w:rsidR="0084174D">
        <w:t xml:space="preserve"> RS-232 to UART transceiver (U1) used by the MCU to communicate with the SBG as well as the MOSFET switch to toggle SBG power.</w:t>
      </w:r>
      <w:r w:rsidR="00FC6014">
        <w:t xml:space="preserve"> The SBG component towards the bottom left of the schematic solely accounts for the SBG’s mounting holes and the</w:t>
      </w:r>
      <w:r w:rsidR="00960296">
        <w:t xml:space="preserve"> voltage divider in the top right of the schematic is only included on the RX pin of U1</w:t>
      </w:r>
      <w:r w:rsidR="00475C65">
        <w:t>. This is because U1 operates at 5V logic levels and th</w:t>
      </w:r>
      <w:r w:rsidR="00E71E4E">
        <w:t xml:space="preserve">e MCU will not work if it receives 5V on any pin (we accidentally tested this). </w:t>
      </w:r>
      <w:proofErr w:type="gramStart"/>
      <w:r w:rsidR="00E71E4E">
        <w:t>That being said, neither</w:t>
      </w:r>
      <w:proofErr w:type="gramEnd"/>
      <w:r w:rsidR="00E71E4E">
        <w:t xml:space="preserve"> will the MCU die so it’s ok.</w:t>
      </w:r>
    </w:p>
    <w:p w14:paraId="40DA3678" w14:textId="77777777" w:rsidR="00E71E4E" w:rsidRDefault="006565ED" w:rsidP="00DB2D68">
      <w:pPr>
        <w:keepNext/>
        <w:jc w:val="center"/>
      </w:pPr>
      <w:r>
        <w:rPr>
          <w:noProof/>
        </w:rPr>
        <w:lastRenderedPageBreak/>
        <w:drawing>
          <wp:inline distT="0" distB="0" distL="0" distR="0" wp14:anchorId="04D63A11" wp14:editId="124978BC">
            <wp:extent cx="4436198" cy="5297844"/>
            <wp:effectExtent l="0" t="0" r="2540" b="0"/>
            <wp:docPr id="1779668396" name="Picture 177966839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68396" name="Picture 1" descr="A diagram of a computer&#10;&#10;Description automatically generated"/>
                    <pic:cNvPicPr/>
                  </pic:nvPicPr>
                  <pic:blipFill>
                    <a:blip r:embed="rId58"/>
                    <a:stretch>
                      <a:fillRect/>
                    </a:stretch>
                  </pic:blipFill>
                  <pic:spPr>
                    <a:xfrm>
                      <a:off x="0" y="0"/>
                      <a:ext cx="4437056" cy="5298869"/>
                    </a:xfrm>
                    <a:prstGeom prst="rect">
                      <a:avLst/>
                    </a:prstGeom>
                  </pic:spPr>
                </pic:pic>
              </a:graphicData>
            </a:graphic>
          </wp:inline>
        </w:drawing>
      </w:r>
    </w:p>
    <w:p w14:paraId="5C9FF635" w14:textId="023E903C" w:rsidR="006565ED" w:rsidRDefault="00E71E4E" w:rsidP="00E71E4E">
      <w:pPr>
        <w:pStyle w:val="Caption"/>
        <w:jc w:val="center"/>
      </w:pPr>
      <w:r>
        <w:t xml:space="preserve">Figure </w:t>
      </w:r>
      <w:fldSimple w:instr=" SEQ Figure \* ARABIC ">
        <w:r w:rsidR="00D05FF5">
          <w:rPr>
            <w:noProof/>
          </w:rPr>
          <w:t>34</w:t>
        </w:r>
      </w:fldSimple>
      <w:r>
        <w:t>. HYDRA_V2_LOGIC SD Card Schematic</w:t>
      </w:r>
    </w:p>
    <w:p w14:paraId="328742F3" w14:textId="735DDF21" w:rsidR="00E71E4E" w:rsidRPr="00E71E4E" w:rsidRDefault="00E71E4E" w:rsidP="00E71E4E">
      <w:r>
        <w:t xml:space="preserve">Generic SD card schematic, copied from </w:t>
      </w:r>
      <w:r w:rsidR="00DB2D68">
        <w:t>a generic AliExpress SPI-based SD card shield.</w:t>
      </w:r>
    </w:p>
    <w:p w14:paraId="6CE573B3" w14:textId="30D1EF6A" w:rsidR="00C176BD" w:rsidRDefault="00C176BD" w:rsidP="00C176BD">
      <w:pPr>
        <w:pStyle w:val="Heading3"/>
      </w:pPr>
      <w:r>
        <w:lastRenderedPageBreak/>
        <w:t>PCB</w:t>
      </w:r>
    </w:p>
    <w:p w14:paraId="04A1C1C9" w14:textId="77777777" w:rsidR="00B70D96" w:rsidRDefault="00B70D96" w:rsidP="00B70D96">
      <w:pPr>
        <w:keepNext/>
      </w:pPr>
      <w:r>
        <w:rPr>
          <w:noProof/>
        </w:rPr>
        <w:drawing>
          <wp:inline distT="0" distB="0" distL="0" distR="0" wp14:anchorId="3E357161" wp14:editId="43414721">
            <wp:extent cx="5943600" cy="5833745"/>
            <wp:effectExtent l="0" t="0" r="0" b="0"/>
            <wp:docPr id="2101896771" name="Picture 210189677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5943600" cy="5833745"/>
                    </a:xfrm>
                    <a:prstGeom prst="rect">
                      <a:avLst/>
                    </a:prstGeom>
                  </pic:spPr>
                </pic:pic>
              </a:graphicData>
            </a:graphic>
          </wp:inline>
        </w:drawing>
      </w:r>
    </w:p>
    <w:p w14:paraId="21C3AC78" w14:textId="369451F8" w:rsidR="00B70D96" w:rsidRDefault="00B70D96" w:rsidP="00B70D96">
      <w:pPr>
        <w:pStyle w:val="Caption"/>
        <w:jc w:val="center"/>
      </w:pPr>
      <w:r>
        <w:t xml:space="preserve">Figure </w:t>
      </w:r>
      <w:fldSimple w:instr=" SEQ Figure \* ARABIC ">
        <w:r w:rsidR="00D05FF5">
          <w:rPr>
            <w:noProof/>
          </w:rPr>
          <w:t>35</w:t>
        </w:r>
      </w:fldSimple>
      <w:r>
        <w:t>. HYDRA_V2_LOGIC PCB Top</w:t>
      </w:r>
    </w:p>
    <w:p w14:paraId="2F4A2BBA" w14:textId="6408CB86" w:rsidR="00DB2D68" w:rsidRPr="00DB2D68" w:rsidRDefault="00DB2D68" w:rsidP="00DB2D68">
      <w:pPr>
        <w:ind w:firstLine="720"/>
      </w:pPr>
      <w:r>
        <w:t>The general layout of the V1 logic board was maintained though things were spaced out more to facilitate assembly and improve aesthetics.</w:t>
      </w:r>
      <w:r w:rsidR="003D68D1">
        <w:t xml:space="preserve"> This is a 4-layer board mostly to simplify routing since it would entirely be possible to make it a 2-layer board instead.</w:t>
      </w:r>
    </w:p>
    <w:p w14:paraId="024634FA" w14:textId="77777777" w:rsidR="00F94451" w:rsidRDefault="00F94451" w:rsidP="00F94451">
      <w:pPr>
        <w:keepNext/>
      </w:pPr>
      <w:r>
        <w:rPr>
          <w:noProof/>
        </w:rPr>
        <w:lastRenderedPageBreak/>
        <w:drawing>
          <wp:inline distT="0" distB="0" distL="0" distR="0" wp14:anchorId="7E0FAB0F" wp14:editId="66634C61">
            <wp:extent cx="5943600" cy="5645785"/>
            <wp:effectExtent l="0" t="0" r="0" b="0"/>
            <wp:docPr id="1409436571" name="Picture 1409436571" descr="A green circuit board with many small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6571" name="Picture 1" descr="A green circuit board with many small yellow dots&#10;&#10;Description automatically generated"/>
                    <pic:cNvPicPr/>
                  </pic:nvPicPr>
                  <pic:blipFill>
                    <a:blip r:embed="rId59"/>
                    <a:stretch>
                      <a:fillRect/>
                    </a:stretch>
                  </pic:blipFill>
                  <pic:spPr>
                    <a:xfrm>
                      <a:off x="0" y="0"/>
                      <a:ext cx="5943600" cy="5645785"/>
                    </a:xfrm>
                    <a:prstGeom prst="rect">
                      <a:avLst/>
                    </a:prstGeom>
                  </pic:spPr>
                </pic:pic>
              </a:graphicData>
            </a:graphic>
          </wp:inline>
        </w:drawing>
      </w:r>
    </w:p>
    <w:p w14:paraId="4E573C75" w14:textId="573DA95F" w:rsidR="00F94451" w:rsidRPr="00F94451" w:rsidRDefault="00F94451" w:rsidP="00F94451">
      <w:pPr>
        <w:pStyle w:val="Caption"/>
        <w:jc w:val="center"/>
      </w:pPr>
      <w:r>
        <w:t xml:space="preserve">Figure </w:t>
      </w:r>
      <w:fldSimple w:instr=" SEQ Figure \* ARABIC ">
        <w:r w:rsidR="00D05FF5">
          <w:rPr>
            <w:noProof/>
          </w:rPr>
          <w:t>36</w:t>
        </w:r>
      </w:fldSimple>
      <w:r>
        <w:t>. HYDRA_V2_LOGIC PCB Bottom</w:t>
      </w:r>
    </w:p>
    <w:p w14:paraId="52E4690F" w14:textId="77777777" w:rsidR="00A45ABE" w:rsidRDefault="00A45ABE">
      <w:pPr>
        <w:jc w:val="left"/>
        <w:rPr>
          <w:b/>
          <w:bCs/>
        </w:rPr>
      </w:pPr>
      <w:r>
        <w:br w:type="page"/>
      </w:r>
    </w:p>
    <w:p w14:paraId="599DB351" w14:textId="7C2C8482" w:rsidR="00C176BD" w:rsidRDefault="00C176BD" w:rsidP="00C176BD">
      <w:pPr>
        <w:pStyle w:val="Heading3"/>
      </w:pPr>
      <w:r>
        <w:lastRenderedPageBreak/>
        <w:t>Reflection</w:t>
      </w:r>
    </w:p>
    <w:p w14:paraId="3D2AD747" w14:textId="2F13F5F7" w:rsidR="00A45ABE" w:rsidRDefault="00A45ABE" w:rsidP="00A45ABE">
      <w:pPr>
        <w:pStyle w:val="ListParagraph"/>
        <w:numPr>
          <w:ilvl w:val="0"/>
          <w:numId w:val="6"/>
        </w:numPr>
      </w:pPr>
      <w:r>
        <w:t xml:space="preserve">We should swap the MCU because the current one cannot keep up with the SBG’s data </w:t>
      </w:r>
      <w:proofErr w:type="gramStart"/>
      <w:r>
        <w:t>rate</w:t>
      </w:r>
      <w:proofErr w:type="gramEnd"/>
    </w:p>
    <w:p w14:paraId="5C252C0D" w14:textId="41BED07A" w:rsidR="00A45ABE" w:rsidRDefault="00A45ABE" w:rsidP="00A45ABE">
      <w:pPr>
        <w:pStyle w:val="ListParagraph"/>
        <w:numPr>
          <w:ilvl w:val="0"/>
          <w:numId w:val="6"/>
        </w:numPr>
      </w:pPr>
      <w:r>
        <w:t xml:space="preserve">We should also probably swap the SBG because we maxed out every one of its </w:t>
      </w:r>
      <w:proofErr w:type="gramStart"/>
      <w:r>
        <w:t>sensors</w:t>
      </w:r>
      <w:proofErr w:type="gramEnd"/>
    </w:p>
    <w:p w14:paraId="40403E0E" w14:textId="4F5DC416" w:rsidR="00A45ABE" w:rsidRDefault="00A45ABE" w:rsidP="00A45ABE">
      <w:pPr>
        <w:pStyle w:val="ListParagraph"/>
        <w:numPr>
          <w:ilvl w:val="0"/>
          <w:numId w:val="6"/>
        </w:numPr>
      </w:pPr>
      <w:r>
        <w:t xml:space="preserve">Should swap cheap JST connector </w:t>
      </w:r>
      <w:r w:rsidR="00753096">
        <w:t>for SBG as it may cause issues</w:t>
      </w:r>
      <w:r w:rsidR="00A03DE8">
        <w:t xml:space="preserve"> in high vibration </w:t>
      </w:r>
      <w:proofErr w:type="gramStart"/>
      <w:r w:rsidR="00A03DE8">
        <w:t>events</w:t>
      </w:r>
      <w:proofErr w:type="gramEnd"/>
    </w:p>
    <w:p w14:paraId="1A8AC12F" w14:textId="43A33CA7" w:rsidR="00A03DE8" w:rsidRDefault="00A03DE8" w:rsidP="00A45ABE">
      <w:pPr>
        <w:pStyle w:val="ListParagraph"/>
        <w:numPr>
          <w:ilvl w:val="0"/>
          <w:numId w:val="6"/>
        </w:numPr>
      </w:pPr>
      <w:r>
        <w:t>Shift from SD card to solder-on-memory since</w:t>
      </w:r>
      <w:r w:rsidR="00473421">
        <w:t xml:space="preserve"> the SD card may have shifted in flight causing data </w:t>
      </w:r>
      <w:proofErr w:type="gramStart"/>
      <w:r w:rsidR="00473421">
        <w:t>errors</w:t>
      </w:r>
      <w:proofErr w:type="gramEnd"/>
    </w:p>
    <w:p w14:paraId="7A762A67" w14:textId="34D2F850" w:rsidR="00473421" w:rsidRDefault="00473421" w:rsidP="00A45ABE">
      <w:pPr>
        <w:pStyle w:val="ListParagraph"/>
        <w:numPr>
          <w:ilvl w:val="0"/>
          <w:numId w:val="6"/>
        </w:numPr>
      </w:pPr>
      <w:r>
        <w:t xml:space="preserve">Maybe remove buzzer? I don’t think we’ll ever use </w:t>
      </w:r>
      <w:proofErr w:type="gramStart"/>
      <w:r>
        <w:t>it</w:t>
      </w:r>
      <w:proofErr w:type="gramEnd"/>
    </w:p>
    <w:p w14:paraId="66E697E1" w14:textId="3BD1C843" w:rsidR="00473421" w:rsidRPr="00A45ABE" w:rsidRDefault="006340C4" w:rsidP="00473421">
      <w:pPr>
        <w:pStyle w:val="ListParagraph"/>
        <w:numPr>
          <w:ilvl w:val="1"/>
          <w:numId w:val="6"/>
        </w:numPr>
      </w:pPr>
      <w:r>
        <w:t xml:space="preserve">Also change name since </w:t>
      </w:r>
      <w:r w:rsidR="0099462C">
        <w:t>t</w:t>
      </w:r>
      <w:r>
        <w:t xml:space="preserve">his board is now the sensor board and not the logic </w:t>
      </w:r>
      <w:proofErr w:type="gramStart"/>
      <w:r>
        <w:t>board</w:t>
      </w:r>
      <w:proofErr w:type="gramEnd"/>
    </w:p>
    <w:p w14:paraId="0C0793C9" w14:textId="6139FAA8" w:rsidR="003859F7" w:rsidRPr="003859F7" w:rsidRDefault="003859F7" w:rsidP="003859F7">
      <w:pPr>
        <w:jc w:val="left"/>
        <w:rPr>
          <w:b/>
          <w:sz w:val="24"/>
          <w:szCs w:val="24"/>
        </w:rPr>
      </w:pPr>
      <w:r>
        <w:br w:type="page"/>
      </w:r>
    </w:p>
    <w:p w14:paraId="774BF082" w14:textId="77777777" w:rsidR="00537D40" w:rsidRDefault="00E27E79" w:rsidP="00E27E79">
      <w:pPr>
        <w:pStyle w:val="Heading2"/>
      </w:pPr>
      <w:bookmarkStart w:id="54" w:name="_Toc134625142"/>
      <w:r>
        <w:lastRenderedPageBreak/>
        <w:t>Power Board (HYDRA_V2_POWER)</w:t>
      </w:r>
      <w:bookmarkEnd w:id="54"/>
    </w:p>
    <w:p w14:paraId="1AAAEDF1" w14:textId="77777777" w:rsidR="00537D40" w:rsidRDefault="00537D40" w:rsidP="00537D40">
      <w:pPr>
        <w:pStyle w:val="Heading3"/>
      </w:pPr>
      <w:bookmarkStart w:id="55" w:name="_Toc134625143"/>
      <w:commentRangeStart w:id="56"/>
      <w:r>
        <w:t>Overview</w:t>
      </w:r>
      <w:commentRangeEnd w:id="56"/>
      <w:r w:rsidR="00AE07C4">
        <w:rPr>
          <w:rStyle w:val="CommentReference"/>
          <w:b w:val="0"/>
          <w:bCs w:val="0"/>
        </w:rPr>
        <w:commentReference w:id="56"/>
      </w:r>
      <w:bookmarkEnd w:id="55"/>
    </w:p>
    <w:p w14:paraId="1BEA0FC0" w14:textId="49CD308A" w:rsidR="003A1C91" w:rsidRDefault="00F469F9" w:rsidP="00C53271">
      <w:pPr>
        <w:spacing w:before="240"/>
        <w:ind w:firstLine="720"/>
      </w:pPr>
      <w:r>
        <w:t>The V2 power board uses identical regulators to the V1 power board albeit</w:t>
      </w:r>
      <w:r w:rsidR="0081777F">
        <w:t xml:space="preserve"> in parallel for redundancy. Each power rail (5V and 3V3) has two regulators whose outputs</w:t>
      </w:r>
      <w:r w:rsidR="00FB4F80">
        <w:t xml:space="preserve"> go through a load-sharing circuit based on the </w:t>
      </w:r>
      <w:r w:rsidR="006E4155" w:rsidRPr="006E4155">
        <w:t>LTC4353IDE#PBF</w:t>
      </w:r>
      <w:r w:rsidR="006E4155">
        <w:t xml:space="preserve"> load-sharing controller. This ensures we have 5A of redundant current delivery per rail</w:t>
      </w:r>
      <w:r w:rsidR="00CA431E">
        <w:t xml:space="preserve"> with a possibility of peaking up to 10A.</w:t>
      </w:r>
    </w:p>
    <w:p w14:paraId="5A3CBEC1" w14:textId="4FB64149" w:rsidR="00913A32" w:rsidRDefault="00A46AAD" w:rsidP="00C53271">
      <w:pPr>
        <w:spacing w:before="240"/>
        <w:ind w:firstLine="720"/>
      </w:pPr>
      <w:r>
        <w:t xml:space="preserve">From a macroscopic </w:t>
      </w:r>
      <w:r w:rsidR="00491ADA">
        <w:t>perspective, the power is received and passed through two cutoff switches before entering the global power protection circuit. This circuit handles reverse polarity protection as well as overcurrent and overvoltage protection (in this order)</w:t>
      </w:r>
      <w:r w:rsidR="003258B4">
        <w:t>. Finally, the power protection circuit provides the MCU with input voltage and current data.</w:t>
      </w:r>
      <w:r w:rsidR="002D1010">
        <w:t xml:space="preserve"> Following the protection circuit, power passes through two similar regulator circuits which </w:t>
      </w:r>
      <w:r w:rsidR="006859F0">
        <w:t>power the 5V and 3V3 rails of the avionics stack.</w:t>
      </w:r>
      <w:r w:rsidR="00F301AE">
        <w:t xml:space="preserve"> Both circuits consist of two identical regulators who largely share input and output capacitors</w:t>
      </w:r>
      <w:r w:rsidR="00A16A74">
        <w:t xml:space="preserve"> and </w:t>
      </w:r>
      <w:r w:rsidR="00EE2E14">
        <w:t>are combined using a load-sharing circuit</w:t>
      </w:r>
      <w:r w:rsidR="0083313F">
        <w:t>.</w:t>
      </w:r>
      <w:r w:rsidR="00C63120">
        <w:t xml:space="preserve"> Finally, an MCU is included to manage the board and communicate with the remainder of the avionics</w:t>
      </w:r>
      <w:r w:rsidR="007E1C0F">
        <w:t>.</w:t>
      </w:r>
      <w:r w:rsidR="00EE2E14">
        <w:t xml:space="preserve"> The MCU has its own internal regulators such that it remains online even in the case of</w:t>
      </w:r>
      <w:r w:rsidR="00847049">
        <w:t xml:space="preserve"> a power failure on the main hydra power rails.</w:t>
      </w:r>
    </w:p>
    <w:p w14:paraId="17B33F08" w14:textId="10ABFFF1" w:rsidR="00F267B6" w:rsidRDefault="00F267B6" w:rsidP="00F267B6">
      <w:pPr>
        <w:pStyle w:val="Heading3"/>
      </w:pPr>
      <w:r>
        <w:t>Layout Considerations</w:t>
      </w:r>
    </w:p>
    <w:p w14:paraId="3DCBDFDE" w14:textId="390E250F" w:rsidR="009440F3" w:rsidRDefault="009440F3" w:rsidP="00E426B4">
      <w:pPr>
        <w:spacing w:after="240"/>
        <w:ind w:firstLine="720"/>
      </w:pPr>
      <w:r>
        <w:t xml:space="preserve">This board went through many iterations before arriving at this state. It was designed around the arming rod passthrough’s position which </w:t>
      </w:r>
      <w:r w:rsidR="0021755B">
        <w:t xml:space="preserve">ended up being located slightly to the right of the board’s vertical center line. All the power circuitry is housed to the left of the arming rod, near the left Hydra header, and </w:t>
      </w:r>
      <w:proofErr w:type="gramStart"/>
      <w:r w:rsidR="0021755B">
        <w:t>all of</w:t>
      </w:r>
      <w:proofErr w:type="gramEnd"/>
      <w:r w:rsidR="0021755B">
        <w:t xml:space="preserve"> the logic/power protection circuitry is housed to the right of the </w:t>
      </w:r>
      <w:r w:rsidR="008C7A51">
        <w:t xml:space="preserve">arming rod. </w:t>
      </w:r>
    </w:p>
    <w:p w14:paraId="03C4C0EF" w14:textId="620581F3" w:rsidR="008C7A51" w:rsidRDefault="008C7A51" w:rsidP="004402BF">
      <w:pPr>
        <w:spacing w:after="240"/>
        <w:ind w:firstLine="720"/>
      </w:pPr>
      <w:r>
        <w:t xml:space="preserve">Power enters through the bottom </w:t>
      </w:r>
      <w:proofErr w:type="spellStart"/>
      <w:r>
        <w:t>molex</w:t>
      </w:r>
      <w:proofErr w:type="spellEnd"/>
      <w:r>
        <w:t xml:space="preserve"> connectors, enders the ground power switch, and then </w:t>
      </w:r>
      <w:r w:rsidR="009B77A0">
        <w:t>reaches the arming switches (there are electrolytic bulk capacitors here which is stupid since no reverse polarity protection has happened yet). These switches then forward power to the power protection circuitry which dump</w:t>
      </w:r>
      <w:r w:rsidR="00E426B4">
        <w:t xml:space="preserve">s the resulting power into one of the board’s two internal layers. This is a </w:t>
      </w:r>
      <w:proofErr w:type="gramStart"/>
      <w:r w:rsidR="00E426B4">
        <w:t>four layer</w:t>
      </w:r>
      <w:proofErr w:type="gramEnd"/>
      <w:r w:rsidR="00E426B4">
        <w:t xml:space="preserve"> PCB with the two internal layers being power and ground; the power layer is split into two</w:t>
      </w:r>
      <w:r w:rsidR="00B93B6E">
        <w:t xml:space="preserve"> (pictured below)</w:t>
      </w:r>
      <w:r w:rsidR="00E426B4">
        <w:t>: a 3V3 plane below the MCU</w:t>
      </w:r>
      <w:r w:rsidR="00C06189">
        <w:t xml:space="preserve"> and a VCC plane along the remainder of the PCB.</w:t>
      </w:r>
    </w:p>
    <w:p w14:paraId="7367EF14" w14:textId="69D9F6DC" w:rsidR="004402BF" w:rsidRPr="009440F3" w:rsidRDefault="004402BF" w:rsidP="0021755B">
      <w:pPr>
        <w:ind w:firstLine="720"/>
      </w:pPr>
      <w:r>
        <w:t xml:space="preserve">The regulators are grouped in two sets of two: one for 5V and one for 3V3. These </w:t>
      </w:r>
      <w:r w:rsidR="00350350">
        <w:t>sets</w:t>
      </w:r>
      <w:r>
        <w:t xml:space="preserve"> are place</w:t>
      </w:r>
      <w:r w:rsidR="00350350">
        <w:t>d far apart from each other and have thermistors on the bottom layer of the PCB immediately below each regulator to provide thermal feedback to the MCU.</w:t>
      </w:r>
    </w:p>
    <w:p w14:paraId="1DF6A031" w14:textId="77777777" w:rsidR="009440F3" w:rsidRDefault="009440F3" w:rsidP="009440F3">
      <w:pPr>
        <w:keepNext/>
        <w:jc w:val="center"/>
      </w:pPr>
      <w:r w:rsidRPr="005A0D68">
        <w:rPr>
          <w:noProof/>
        </w:rPr>
        <w:lastRenderedPageBreak/>
        <w:drawing>
          <wp:inline distT="0" distB="0" distL="0" distR="0" wp14:anchorId="0E038C92" wp14:editId="24CFB878">
            <wp:extent cx="3792936" cy="3619500"/>
            <wp:effectExtent l="0" t="0" r="0" b="0"/>
            <wp:docPr id="1118286867" name="Picture 1118286867"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3803587" cy="3629664"/>
                    </a:xfrm>
                    <a:prstGeom prst="rect">
                      <a:avLst/>
                    </a:prstGeom>
                  </pic:spPr>
                </pic:pic>
              </a:graphicData>
            </a:graphic>
          </wp:inline>
        </w:drawing>
      </w:r>
    </w:p>
    <w:p w14:paraId="196C3984" w14:textId="17FADF62" w:rsidR="009440F3" w:rsidRDefault="009440F3" w:rsidP="009440F3">
      <w:pPr>
        <w:pStyle w:val="Caption"/>
        <w:jc w:val="center"/>
      </w:pPr>
      <w:r>
        <w:t xml:space="preserve">Figure </w:t>
      </w:r>
      <w:fldSimple w:instr=" SEQ Figure \* ARABIC ">
        <w:r w:rsidR="00D05FF5">
          <w:rPr>
            <w:noProof/>
          </w:rPr>
          <w:t>37</w:t>
        </w:r>
      </w:fldSimple>
      <w:r>
        <w:t>. HYDRA_V2_POWER PCB</w:t>
      </w:r>
    </w:p>
    <w:p w14:paraId="0C2C9B81" w14:textId="77777777" w:rsidR="00B93B6E" w:rsidRDefault="00B93B6E" w:rsidP="00B93B6E">
      <w:pPr>
        <w:keepNext/>
        <w:jc w:val="center"/>
      </w:pPr>
      <w:r w:rsidRPr="00B93B6E">
        <w:rPr>
          <w:noProof/>
        </w:rPr>
        <w:drawing>
          <wp:inline distT="0" distB="0" distL="0" distR="0" wp14:anchorId="4561BB6C" wp14:editId="752392AA">
            <wp:extent cx="3819525" cy="3787288"/>
            <wp:effectExtent l="0" t="0" r="0" b="3810"/>
            <wp:docPr id="1691974787" name="Picture 1" descr="A computer chip with many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4787" name="Picture 1" descr="A computer chip with many different colors&#10;&#10;Description automatically generated with medium confidence"/>
                    <pic:cNvPicPr/>
                  </pic:nvPicPr>
                  <pic:blipFill>
                    <a:blip r:embed="rId61"/>
                    <a:stretch>
                      <a:fillRect/>
                    </a:stretch>
                  </pic:blipFill>
                  <pic:spPr>
                    <a:xfrm>
                      <a:off x="0" y="0"/>
                      <a:ext cx="3823577" cy="3791306"/>
                    </a:xfrm>
                    <a:prstGeom prst="rect">
                      <a:avLst/>
                    </a:prstGeom>
                  </pic:spPr>
                </pic:pic>
              </a:graphicData>
            </a:graphic>
          </wp:inline>
        </w:drawing>
      </w:r>
    </w:p>
    <w:p w14:paraId="4E6BD7A7" w14:textId="2815FF6A" w:rsidR="00B93B6E" w:rsidRPr="00B93B6E" w:rsidRDefault="00B93B6E" w:rsidP="00B93B6E">
      <w:pPr>
        <w:pStyle w:val="Caption"/>
        <w:jc w:val="center"/>
      </w:pPr>
      <w:r>
        <w:t xml:space="preserve">Figure </w:t>
      </w:r>
      <w:fldSimple w:instr=" SEQ Figure \* ARABIC ">
        <w:r w:rsidR="00D05FF5">
          <w:rPr>
            <w:noProof/>
          </w:rPr>
          <w:t>38</w:t>
        </w:r>
      </w:fldSimple>
      <w:r>
        <w:t>. HYDRA_V2_POWER Power Planes</w:t>
      </w:r>
    </w:p>
    <w:p w14:paraId="6B2EEECA" w14:textId="5B2B0F4B" w:rsidR="00F267B6" w:rsidRDefault="00F267B6" w:rsidP="009440F3">
      <w:pPr>
        <w:jc w:val="center"/>
        <w:rPr>
          <w:b/>
          <w:bCs/>
        </w:rPr>
      </w:pPr>
      <w:r>
        <w:lastRenderedPageBreak/>
        <w:br w:type="page"/>
      </w:r>
    </w:p>
    <w:p w14:paraId="33BFE7C9" w14:textId="20C21CBB" w:rsidR="006C732B" w:rsidRDefault="00F267B6" w:rsidP="00F267B6">
      <w:pPr>
        <w:pStyle w:val="Heading3"/>
      </w:pPr>
      <w:commentRangeStart w:id="57"/>
      <w:r>
        <w:lastRenderedPageBreak/>
        <w:t>Schematics</w:t>
      </w:r>
      <w:commentRangeEnd w:id="57"/>
      <w:r w:rsidR="006C39B3">
        <w:rPr>
          <w:rStyle w:val="CommentReference"/>
          <w:b w:val="0"/>
          <w:bCs w:val="0"/>
        </w:rPr>
        <w:commentReference w:id="57"/>
      </w:r>
    </w:p>
    <w:p w14:paraId="57C76CDF" w14:textId="77777777" w:rsidR="00DE71E2" w:rsidRDefault="00A15F97" w:rsidP="00DE71E2">
      <w:pPr>
        <w:keepNext/>
      </w:pPr>
      <w:r w:rsidRPr="00A15F97">
        <w:rPr>
          <w:noProof/>
        </w:rPr>
        <w:drawing>
          <wp:inline distT="0" distB="0" distL="0" distR="0" wp14:anchorId="4A8973DB" wp14:editId="62F26AE4">
            <wp:extent cx="5943600" cy="3771265"/>
            <wp:effectExtent l="0" t="0" r="0" b="635"/>
            <wp:docPr id="1970577018" name="Picture 19705770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018" name="Picture 1" descr="A diagram of a computer&#10;&#10;Description automatically generated"/>
                    <pic:cNvPicPr/>
                  </pic:nvPicPr>
                  <pic:blipFill>
                    <a:blip r:embed="rId62"/>
                    <a:stretch>
                      <a:fillRect/>
                    </a:stretch>
                  </pic:blipFill>
                  <pic:spPr>
                    <a:xfrm>
                      <a:off x="0" y="0"/>
                      <a:ext cx="5943600" cy="3771265"/>
                    </a:xfrm>
                    <a:prstGeom prst="rect">
                      <a:avLst/>
                    </a:prstGeom>
                  </pic:spPr>
                </pic:pic>
              </a:graphicData>
            </a:graphic>
          </wp:inline>
        </w:drawing>
      </w:r>
    </w:p>
    <w:p w14:paraId="6895018A" w14:textId="5A4573FC" w:rsidR="00F77AE9" w:rsidRDefault="00DE71E2" w:rsidP="00DE71E2">
      <w:pPr>
        <w:pStyle w:val="Caption"/>
        <w:jc w:val="center"/>
      </w:pPr>
      <w:r>
        <w:t xml:space="preserve">Figure </w:t>
      </w:r>
      <w:fldSimple w:instr=" SEQ Figure \* ARABIC ">
        <w:r w:rsidR="00D05FF5">
          <w:rPr>
            <w:noProof/>
          </w:rPr>
          <w:t>39</w:t>
        </w:r>
      </w:fldSimple>
      <w:r>
        <w:t>. HYDAR_V2_POWER Parent Schematic</w:t>
      </w:r>
    </w:p>
    <w:p w14:paraId="12CBF720" w14:textId="56243686" w:rsidR="00096E0B" w:rsidRDefault="00A15F97" w:rsidP="00096E0B">
      <w:pPr>
        <w:ind w:firstLine="720"/>
      </w:pPr>
      <w:r>
        <w:t>Power enters through J1</w:t>
      </w:r>
      <w:r w:rsidR="006226DE">
        <w:t xml:space="preserve"> and J2</w:t>
      </w:r>
      <w:r>
        <w:t xml:space="preserve"> (top left) and immediately enters the ground power switch before reaching the safety switches and then entering the power protection stage. The power protection stage provides two outputs: VCC_INT and VCC. VCC_INT only contains reverse polarity protection and is used for the board’s </w:t>
      </w:r>
      <w:r w:rsidR="0095406A">
        <w:t xml:space="preserve">internal regulators as well as the pyrotechnics power rail. </w:t>
      </w:r>
      <w:r w:rsidR="00781778">
        <w:t>The VCC rail maintains reverse polarity protection but also has resettable over-current and over-voltage protection. Both</w:t>
      </w:r>
      <w:r w:rsidR="00096E0B">
        <w:t xml:space="preserve"> rails pass through a 15A fuse within the power protection circuit though the pyrotechnics rail has an additional 2A fuse of its own.</w:t>
      </w:r>
      <w:r w:rsidR="00781778">
        <w:t xml:space="preserve"> </w:t>
      </w:r>
    </w:p>
    <w:p w14:paraId="71417204" w14:textId="7932ACEB" w:rsidR="00A15F97" w:rsidRDefault="0095406A" w:rsidP="00096E0B">
      <w:pPr>
        <w:ind w:firstLine="720"/>
      </w:pPr>
      <w:r>
        <w:t>This</w:t>
      </w:r>
      <w:r w:rsidR="00096E0B">
        <w:t xml:space="preserve"> arrangement</w:t>
      </w:r>
      <w:r>
        <w:t xml:space="preserve"> was done since the sudden spike in current draw from igniting e-matches may </w:t>
      </w:r>
      <w:r w:rsidR="00781778">
        <w:t xml:space="preserve">risk tripping the over-current protection circuit </w:t>
      </w:r>
      <w:r w:rsidR="00810BB0">
        <w:t xml:space="preserve">and turning off the hydra power rails so the e-matches do not go through the over-current circuit. Additionally, reverse polarity protection was maintained on the pyrotechnics channels since the recovery board uses MOSFET-based switches </w:t>
      </w:r>
      <w:r w:rsidR="00FC72BB">
        <w:t>whose body diode would ignite the e-matches in a reverse polarity even</w:t>
      </w:r>
      <w:r w:rsidR="00A42F92">
        <w:t>t.</w:t>
      </w:r>
    </w:p>
    <w:p w14:paraId="6C05C2FD" w14:textId="12678213" w:rsidR="00F34ACE" w:rsidRPr="00F77AE9" w:rsidRDefault="00F34ACE" w:rsidP="00096E0B">
      <w:pPr>
        <w:ind w:firstLine="720"/>
      </w:pPr>
      <w:r>
        <w:t>Both the 5V_REG and 3V3_REG schematics draw from the VCC rail and interface with the MCU to provide telemetry data.</w:t>
      </w:r>
      <w:r w:rsidR="007E6843">
        <w:t xml:space="preserve"> The thermistor circuits on the bottom right serve to provide temperature telemetry on each of the four main regulators of the board. Lastly, two bulk capacitors are included below the safety switches (C1 and C52)</w:t>
      </w:r>
      <w:r w:rsidR="00CD23D9">
        <w:t>.</w:t>
      </w:r>
    </w:p>
    <w:p w14:paraId="36C2E4C4" w14:textId="77777777" w:rsidR="00A15F97" w:rsidRDefault="00A15F97">
      <w:pPr>
        <w:jc w:val="left"/>
        <w:rPr>
          <w:b/>
          <w:bCs/>
        </w:rPr>
      </w:pPr>
      <w:bookmarkStart w:id="58" w:name="_Toc134625144"/>
      <w:r>
        <w:rPr>
          <w:b/>
          <w:bCs/>
        </w:rPr>
        <w:br w:type="page"/>
      </w:r>
    </w:p>
    <w:p w14:paraId="2F652581" w14:textId="08FB9655" w:rsidR="009F4B24" w:rsidRPr="009C675A" w:rsidRDefault="009F4B24" w:rsidP="00C53271">
      <w:pPr>
        <w:pStyle w:val="Heading4"/>
        <w:spacing w:before="240" w:after="240"/>
        <w:rPr>
          <w:b/>
          <w:bCs/>
        </w:rPr>
      </w:pPr>
      <w:r w:rsidRPr="009C675A">
        <w:rPr>
          <w:b/>
          <w:bCs/>
        </w:rPr>
        <w:lastRenderedPageBreak/>
        <w:t>Power Protection</w:t>
      </w:r>
      <w:r w:rsidR="005F290D">
        <w:rPr>
          <w:b/>
          <w:bCs/>
        </w:rPr>
        <w:t xml:space="preserve"> Considerations (</w:t>
      </w:r>
      <w:proofErr w:type="spellStart"/>
      <w:r w:rsidR="005F290D">
        <w:rPr>
          <w:b/>
          <w:bCs/>
        </w:rPr>
        <w:t>PWR_</w:t>
      </w:r>
      <w:proofErr w:type="gramStart"/>
      <w:r w:rsidR="005F290D">
        <w:rPr>
          <w:b/>
          <w:bCs/>
        </w:rPr>
        <w:t>protection.SchDoc</w:t>
      </w:r>
      <w:proofErr w:type="spellEnd"/>
      <w:proofErr w:type="gramEnd"/>
      <w:r w:rsidR="005F290D">
        <w:rPr>
          <w:b/>
          <w:bCs/>
        </w:rPr>
        <w:t>)</w:t>
      </w:r>
      <w:bookmarkEnd w:id="58"/>
    </w:p>
    <w:p w14:paraId="50B7747A" w14:textId="36F262D9" w:rsidR="009E50F1" w:rsidRDefault="00635401" w:rsidP="00C53271">
      <w:pPr>
        <w:spacing w:before="240"/>
        <w:ind w:firstLine="720"/>
      </w:pPr>
      <w:r>
        <w:t>The power protection schematic</w:t>
      </w:r>
      <w:r w:rsidR="00F557E9">
        <w:t xml:space="preserve"> has three components: reverse polarity protection, overcurrent/overvoltage protection, and current sensing. </w:t>
      </w:r>
      <w:r w:rsidR="009E50F1">
        <w:t>Battery voltage sense and the</w:t>
      </w:r>
      <w:r w:rsidR="00392557">
        <w:t xml:space="preserve"> board’s internal </w:t>
      </w:r>
      <w:proofErr w:type="spellStart"/>
      <w:r w:rsidR="00392557">
        <w:t>Vcc</w:t>
      </w:r>
      <w:proofErr w:type="spellEnd"/>
      <w:r w:rsidR="00392557">
        <w:t xml:space="preserve"> rail are pulled prior to the over-current/over-voltage protection circuit since we want </w:t>
      </w:r>
      <w:proofErr w:type="gramStart"/>
      <w:r w:rsidR="00392557">
        <w:t>both of these</w:t>
      </w:r>
      <w:proofErr w:type="gramEnd"/>
      <w:r w:rsidR="00392557">
        <w:t xml:space="preserve"> to be active at all times. Voltage sense should always provide information and VCC_INT is used for the pyrotechnics channels of the recovery board and most importantly for the power board’s internal regulators which ensure its MCU remains online regardless of</w:t>
      </w:r>
      <w:r w:rsidR="006B1011">
        <w:t xml:space="preserve"> what is happening on</w:t>
      </w:r>
      <w:r w:rsidR="00392557">
        <w:t xml:space="preserve"> </w:t>
      </w:r>
      <w:r w:rsidR="006B1011">
        <w:t>the hydra power rails.</w:t>
      </w:r>
    </w:p>
    <w:p w14:paraId="730F5DF2" w14:textId="7EF9D042" w:rsidR="004D5F4D" w:rsidRDefault="00F557E9" w:rsidP="00C53271">
      <w:pPr>
        <w:spacing w:before="240"/>
        <w:ind w:firstLine="720"/>
      </w:pPr>
      <w:r>
        <w:t>The reverse polarity protection works identically to that of the V1 power board (see Section 1.4.1)</w:t>
      </w:r>
      <w:r w:rsidR="005A6C3A">
        <w:t xml:space="preserve">. The overcurrent/overvoltage protection is based on </w:t>
      </w:r>
      <w:hyperlink r:id="rId63" w:history="1">
        <w:r w:rsidR="005A6C3A" w:rsidRPr="000E31E2">
          <w:rPr>
            <w:rStyle w:val="Hyperlink"/>
          </w:rPr>
          <w:t>this</w:t>
        </w:r>
      </w:hyperlink>
      <w:r w:rsidR="00F036D9">
        <w:rPr>
          <w:rStyle w:val="Hyperlink"/>
        </w:rPr>
        <w:fldChar w:fldCharType="begin"/>
      </w:r>
      <w:r w:rsidR="00F036D9">
        <w:rPr>
          <w:rStyle w:val="Hyperlink"/>
        </w:rPr>
        <w:instrText xml:space="preserve"> ADDIN ZOTERO_ITEM CSL_CITATION {"citationID":"t68DCNFj","properties":{"formattedCitation":"[4]","plainCitation":"[4]","noteIndex":0},"citationItems":[{"id":129,"uris":["http://zotero.org/users/local/8dJ93hRW/items/6S3EBCA7"],"itemData":{"id":129,"type":"article-journal","language":"en","source":"Zotero","title":"Overcurrent latch circuit","issued":{"date-parts":[["2019"]]}}}],"schema":"https://github.com/citation-style-language/schema/raw/master/csl-citation.json"} </w:instrText>
      </w:r>
      <w:r w:rsidR="00F036D9">
        <w:rPr>
          <w:rStyle w:val="Hyperlink"/>
        </w:rPr>
        <w:fldChar w:fldCharType="separate"/>
      </w:r>
      <w:r w:rsidR="00F036D9" w:rsidRPr="00F036D9">
        <w:t>[4]</w:t>
      </w:r>
      <w:r w:rsidR="00F036D9">
        <w:rPr>
          <w:rStyle w:val="Hyperlink"/>
        </w:rPr>
        <w:fldChar w:fldCharType="end"/>
      </w:r>
      <w:r w:rsidR="005A6C3A">
        <w:t xml:space="preserve"> paper from Texas Instruments using a TLV1805 op-amp.</w:t>
      </w:r>
      <w:r w:rsidR="000E31E2">
        <w:t xml:space="preserve"> Fundamentally, this circuit is an op amp comparator which compares the voltage drop across a shunt with a fixed value provided by a carefully</w:t>
      </w:r>
      <w:r w:rsidR="0014757D">
        <w:t xml:space="preserve"> </w:t>
      </w:r>
      <w:r w:rsidR="000E31E2">
        <w:t>selected voltage divider</w:t>
      </w:r>
      <w:r w:rsidR="0014757D">
        <w:t xml:space="preserve">. The schematic shown </w:t>
      </w:r>
      <w:r w:rsidR="004D5F4D">
        <w:t>below</w:t>
      </w:r>
      <w:r w:rsidR="0014757D">
        <w:t xml:space="preserve"> is taken from the </w:t>
      </w:r>
      <w:proofErr w:type="gramStart"/>
      <w:r w:rsidR="0014757D">
        <w:t xml:space="preserve">aforementioned </w:t>
      </w:r>
      <w:r w:rsidR="00605239">
        <w:t>paper</w:t>
      </w:r>
      <w:proofErr w:type="gramEnd"/>
      <w:r w:rsidR="00605239">
        <w:t xml:space="preserve"> and depicts the overcurrent circuit. </w:t>
      </w:r>
      <w:r w:rsidR="004D5F4D">
        <w:t xml:space="preserve">For the purposes of this explanation, I will refer to the non-inverting input of the op amp as </w:t>
      </w:r>
      <w:r w:rsidR="004D5F4D" w:rsidRPr="004D5F4D">
        <w:t>V</w:t>
      </w:r>
      <w:r w:rsidR="004D5F4D">
        <w:rPr>
          <w:vertAlign w:val="subscript"/>
        </w:rPr>
        <w:t>P</w:t>
      </w:r>
      <w:r w:rsidR="004D5F4D">
        <w:t xml:space="preserve"> (since it’s denoted by a plus sign) and the inverting input as V</w:t>
      </w:r>
      <w:r w:rsidR="004D5F4D">
        <w:rPr>
          <w:vertAlign w:val="subscript"/>
        </w:rPr>
        <w:t>N</w:t>
      </w:r>
      <w:r w:rsidR="004D5F4D">
        <w:t xml:space="preserve"> (since it’s denoted by a negative sign). </w:t>
      </w:r>
    </w:p>
    <w:p w14:paraId="67E55689" w14:textId="2D31F5EA" w:rsidR="007E1C0F" w:rsidRPr="00EA7384" w:rsidRDefault="00DE71E2" w:rsidP="00C53271">
      <w:pPr>
        <w:spacing w:before="240"/>
        <w:ind w:firstLine="720"/>
      </w:pPr>
      <w:r>
        <w:rPr>
          <w:noProof/>
        </w:rPr>
        <mc:AlternateContent>
          <mc:Choice Requires="wps">
            <w:drawing>
              <wp:anchor distT="0" distB="0" distL="114300" distR="114300" simplePos="0" relativeHeight="251658244" behindDoc="1" locked="0" layoutInCell="1" allowOverlap="1" wp14:anchorId="70B3E015" wp14:editId="245E7ED1">
                <wp:simplePos x="0" y="0"/>
                <wp:positionH relativeFrom="column">
                  <wp:posOffset>3225800</wp:posOffset>
                </wp:positionH>
                <wp:positionV relativeFrom="paragraph">
                  <wp:posOffset>2731135</wp:posOffset>
                </wp:positionV>
                <wp:extent cx="2637155" cy="635"/>
                <wp:effectExtent l="0" t="0" r="0" b="0"/>
                <wp:wrapTight wrapText="bothSides">
                  <wp:wrapPolygon edited="0">
                    <wp:start x="0" y="0"/>
                    <wp:lineTo x="0" y="21600"/>
                    <wp:lineTo x="21600" y="21600"/>
                    <wp:lineTo x="21600" y="0"/>
                  </wp:wrapPolygon>
                </wp:wrapTight>
                <wp:docPr id="1562052872" name="Text Box 156205287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2838C2CE" w14:textId="7E1F1B86" w:rsidR="00DE71E2" w:rsidRPr="00775222" w:rsidRDefault="00DE71E2" w:rsidP="00DE71E2">
                            <w:pPr>
                              <w:pStyle w:val="Caption"/>
                              <w:rPr>
                                <w:noProof/>
                              </w:rPr>
                            </w:pPr>
                            <w:r>
                              <w:t xml:space="preserve">Figure </w:t>
                            </w:r>
                            <w:fldSimple w:instr=" SEQ Figure \* ARABIC ">
                              <w:r w:rsidR="00D05FF5">
                                <w:rPr>
                                  <w:noProof/>
                                </w:rPr>
                                <w:t>40</w:t>
                              </w:r>
                            </w:fldSimple>
                            <w:r>
                              <w:t>. TI Over-current Protection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B3E015" id="_x0000_t202" coordsize="21600,21600" o:spt="202" path="m,l,21600r21600,l21600,xe">
                <v:stroke joinstyle="miter"/>
                <v:path gradientshapeok="t" o:connecttype="rect"/>
              </v:shapetype>
              <v:shape id="Text Box 1562052872" o:spid="_x0000_s1026" type="#_x0000_t202" style="position:absolute;left:0;text-align:left;margin-left:254pt;margin-top:215.05pt;width:207.6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etFgIAADgEAAAOAAAAZHJzL2Uyb0RvYy54bWysU8GO2jAQvVfqP1i+lwAra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6v/s4mc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" stroked="f">
                <v:textbox style="mso-fit-shape-to-text:t" inset="0,0,0,0">
                  <w:txbxContent>
                    <w:p w14:paraId="2838C2CE" w14:textId="7E1F1B86" w:rsidR="00DE71E2" w:rsidRPr="00775222" w:rsidRDefault="00DE71E2" w:rsidP="00DE71E2">
                      <w:pPr>
                        <w:pStyle w:val="Caption"/>
                        <w:rPr>
                          <w:noProof/>
                        </w:rPr>
                      </w:pPr>
                      <w:r>
                        <w:t xml:space="preserve">Figure </w:t>
                      </w:r>
                      <w:fldSimple w:instr=" SEQ Figure \* ARABIC ">
                        <w:r w:rsidR="00D05FF5">
                          <w:rPr>
                            <w:noProof/>
                          </w:rPr>
                          <w:t>40</w:t>
                        </w:r>
                      </w:fldSimple>
                      <w:r>
                        <w:t>. TI Over-current Protection Schematic</w:t>
                      </w:r>
                    </w:p>
                  </w:txbxContent>
                </v:textbox>
                <w10:wrap type="tight"/>
              </v:shape>
            </w:pict>
          </mc:Fallback>
        </mc:AlternateContent>
      </w:r>
      <w:r w:rsidR="004D5F4D">
        <w:rPr>
          <w:noProof/>
        </w:rPr>
        <w:drawing>
          <wp:anchor distT="0" distB="0" distL="114300" distR="114300" simplePos="0" relativeHeight="251658243" behindDoc="1" locked="0" layoutInCell="1" allowOverlap="1" wp14:anchorId="52512DC3" wp14:editId="0C4A9C57">
            <wp:simplePos x="0" y="0"/>
            <wp:positionH relativeFrom="column">
              <wp:posOffset>3225800</wp:posOffset>
            </wp:positionH>
            <wp:positionV relativeFrom="paragraph">
              <wp:posOffset>217805</wp:posOffset>
            </wp:positionV>
            <wp:extent cx="2637155" cy="2456180"/>
            <wp:effectExtent l="0" t="0" r="0" b="1270"/>
            <wp:wrapTight wrapText="bothSides">
              <wp:wrapPolygon edited="0">
                <wp:start x="0" y="0"/>
                <wp:lineTo x="0" y="21444"/>
                <wp:lineTo x="21376" y="21444"/>
                <wp:lineTo x="21376" y="0"/>
                <wp:lineTo x="0" y="0"/>
              </wp:wrapPolygon>
            </wp:wrapTight>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7155" cy="2456180"/>
                    </a:xfrm>
                    <a:prstGeom prst="rect">
                      <a:avLst/>
                    </a:prstGeom>
                  </pic:spPr>
                </pic:pic>
              </a:graphicData>
            </a:graphic>
            <wp14:sizeRelH relativeFrom="margin">
              <wp14:pctWidth>0</wp14:pctWidth>
            </wp14:sizeRelH>
            <wp14:sizeRelV relativeFrom="margin">
              <wp14:pctHeight>0</wp14:pctHeight>
            </wp14:sizeRelV>
          </wp:anchor>
        </w:drawing>
      </w:r>
      <w:r w:rsidR="00605239" w:rsidRPr="004D5F4D">
        <w:t>The</w:t>
      </w:r>
      <w:r w:rsidR="00605239">
        <w:t xml:space="preserve"> power is passed from the top left, </w:t>
      </w:r>
      <w:r w:rsidR="00BB79CE">
        <w:t>from</w:t>
      </w:r>
      <w:r w:rsidR="00605239">
        <w:t xml:space="preserve"> the V</w:t>
      </w:r>
      <w:r w:rsidR="00605239">
        <w:softHyphen/>
      </w:r>
      <w:r w:rsidR="00605239">
        <w:rPr>
          <w:vertAlign w:val="subscript"/>
        </w:rPr>
        <w:t>S</w:t>
      </w:r>
      <w:r w:rsidR="00605239">
        <w:t xml:space="preserve"> power objec</w:t>
      </w:r>
      <w:r w:rsidR="004361A6">
        <w:t xml:space="preserve">t, through a shunt (R1), and finally though a P-channel MOSFET before reaching the load at the bottom left. The voltage post-shunt, </w:t>
      </w:r>
      <w:r w:rsidR="00F608B0">
        <w:t>V</w:t>
      </w:r>
      <w:r w:rsidR="00F608B0">
        <w:rPr>
          <w:vertAlign w:val="subscript"/>
        </w:rPr>
        <w:t>N</w:t>
      </w:r>
      <w:r w:rsidR="004361A6">
        <w:t>, will be marginally less than the supply voltage V</w:t>
      </w:r>
      <w:r w:rsidR="004361A6">
        <w:rPr>
          <w:vertAlign w:val="subscript"/>
        </w:rPr>
        <w:t>S</w:t>
      </w:r>
      <w:r w:rsidR="004361A6">
        <w:t xml:space="preserve">. The voltage divider (R2/R3) is selected such that it produces </w:t>
      </w:r>
      <w:r w:rsidR="00F419B7">
        <w:t>a voltage analogous to the drop that would occur across R1 at the maximum allowable current flow.</w:t>
      </w:r>
      <w:r w:rsidR="00204771">
        <w:t xml:space="preserve"> Initially, the current draw is below the limit and so the voltage</w:t>
      </w:r>
      <w:r w:rsidR="008230CD">
        <w:t xml:space="preserve"> drop across the shunt is small and therefore the</w:t>
      </w:r>
      <w:r w:rsidR="00204771">
        <w:t xml:space="preserve"> post-shunt</w:t>
      </w:r>
      <w:r w:rsidR="008230CD">
        <w:t xml:space="preserve"> voltage</w:t>
      </w:r>
      <w:r w:rsidR="00204771">
        <w:t xml:space="preserve"> is higher than the voltage generated by the divider. </w:t>
      </w:r>
      <w:r w:rsidR="008230CD">
        <w:t xml:space="preserve">Since </w:t>
      </w:r>
      <w:r w:rsidR="00584D81">
        <w:t>V</w:t>
      </w:r>
      <w:r w:rsidR="00584D81">
        <w:rPr>
          <w:vertAlign w:val="subscript"/>
        </w:rPr>
        <w:t>N</w:t>
      </w:r>
      <w:r w:rsidR="008230CD">
        <w:t xml:space="preserve"> is higher </w:t>
      </w:r>
      <w:r w:rsidR="00584D81">
        <w:t>V</w:t>
      </w:r>
      <w:r w:rsidR="00584D81">
        <w:softHyphen/>
      </w:r>
      <w:r w:rsidR="00584D81">
        <w:rPr>
          <w:vertAlign w:val="subscript"/>
        </w:rPr>
        <w:t>P</w:t>
      </w:r>
      <w:r w:rsidR="008230CD">
        <w:t xml:space="preserve">, the op amp’s output will be low (op </w:t>
      </w:r>
      <w:r w:rsidR="00D150C8">
        <w:t xml:space="preserve">amp output </w:t>
      </w:r>
      <w:r w:rsidR="004811AF">
        <w:t>~ V</w:t>
      </w:r>
      <w:r w:rsidR="004811AF">
        <w:softHyphen/>
      </w:r>
      <w:r w:rsidR="005424BB">
        <w:rPr>
          <w:vertAlign w:val="subscript"/>
        </w:rPr>
        <w:t xml:space="preserve">P </w:t>
      </w:r>
      <w:r w:rsidR="004811AF">
        <w:t>– V</w:t>
      </w:r>
      <w:r w:rsidR="005424BB">
        <w:rPr>
          <w:vertAlign w:val="subscript"/>
        </w:rPr>
        <w:t>N</w:t>
      </w:r>
      <w:r w:rsidR="004811AF">
        <w:t>)</w:t>
      </w:r>
      <w:r w:rsidR="00D150C8">
        <w:t xml:space="preserve">. This output does two things: </w:t>
      </w:r>
      <w:r w:rsidR="00FD0291">
        <w:t>firstly,</w:t>
      </w:r>
      <w:r w:rsidR="00D150C8">
        <w:t xml:space="preserve"> it pulls the gate of the P-channel MOSFET low thereby turning it on</w:t>
      </w:r>
      <w:r w:rsidR="005424BB">
        <w:t>,</w:t>
      </w:r>
      <w:r w:rsidR="00D150C8">
        <w:t xml:space="preserve"> </w:t>
      </w:r>
      <w:r w:rsidR="005424BB">
        <w:t>and</w:t>
      </w:r>
      <w:r w:rsidR="00D150C8">
        <w:t xml:space="preserve"> secondly it maintains th</w:t>
      </w:r>
      <w:r w:rsidR="00C855F9">
        <w:t>e right side of the R2/R3 voltage divider low. Once an overcurrent condition is reached and the voltage drop across the shunt</w:t>
      </w:r>
      <w:r w:rsidR="00497CCB">
        <w:t xml:space="preserve"> causes </w:t>
      </w:r>
      <w:r w:rsidR="00BD5A99">
        <w:t>V</w:t>
      </w:r>
      <w:r w:rsidR="00BD5A99">
        <w:rPr>
          <w:vertAlign w:val="subscript"/>
        </w:rPr>
        <w:t>N</w:t>
      </w:r>
      <w:r w:rsidR="00497CCB">
        <w:t xml:space="preserve"> to be less than </w:t>
      </w:r>
      <w:r w:rsidR="00BD5A99">
        <w:t>V</w:t>
      </w:r>
      <w:r w:rsidR="00BD5A99">
        <w:rPr>
          <w:vertAlign w:val="subscript"/>
        </w:rPr>
        <w:t>P</w:t>
      </w:r>
      <w:r w:rsidR="00497CCB">
        <w:t>, the op amp</w:t>
      </w:r>
      <w:r w:rsidR="00BD5A99">
        <w:t>’</w:t>
      </w:r>
      <w:r w:rsidR="00497CCB">
        <w:t xml:space="preserve">s output will go high. This high output cuts off the MOSFET but also effectively sets both sides of the R2/R3 voltage divider high </w:t>
      </w:r>
      <w:r w:rsidR="004D5F4D">
        <w:t xml:space="preserve">so </w:t>
      </w:r>
      <w:r w:rsidR="009D26C5">
        <w:t>V</w:t>
      </w:r>
      <w:r w:rsidR="009D26C5">
        <w:rPr>
          <w:vertAlign w:val="subscript"/>
        </w:rPr>
        <w:t>P</w:t>
      </w:r>
      <w:r w:rsidR="009D26C5">
        <w:t xml:space="preserve"> will now be effectively equal to</w:t>
      </w:r>
      <w:r w:rsidR="00BD5A99">
        <w:t xml:space="preserve"> V</w:t>
      </w:r>
      <w:r w:rsidR="00BD5A99">
        <w:rPr>
          <w:vertAlign w:val="subscript"/>
        </w:rPr>
        <w:t>S</w:t>
      </w:r>
      <w:r w:rsidR="00BD5A99">
        <w:t>. In this manner, V</w:t>
      </w:r>
      <w:r w:rsidR="00BD5A99">
        <w:rPr>
          <w:vertAlign w:val="subscript"/>
        </w:rPr>
        <w:t>P</w:t>
      </w:r>
      <w:r w:rsidR="00BD5A99">
        <w:t xml:space="preserve"> = V</w:t>
      </w:r>
      <w:r w:rsidR="00BD5A99">
        <w:rPr>
          <w:vertAlign w:val="subscript"/>
        </w:rPr>
        <w:t>N</w:t>
      </w:r>
      <w:r w:rsidR="009D26C5">
        <w:t xml:space="preserve"> and the op-amp will be stuck in its hysteresis </w:t>
      </w:r>
      <w:r w:rsidR="009867CF">
        <w:t>zone where there is not enough of a difference between V</w:t>
      </w:r>
      <w:r w:rsidR="009867CF">
        <w:rPr>
          <w:vertAlign w:val="subscript"/>
        </w:rPr>
        <w:t>P</w:t>
      </w:r>
      <w:r w:rsidR="009867CF">
        <w:t xml:space="preserve"> and V</w:t>
      </w:r>
      <w:r w:rsidR="009867CF">
        <w:rPr>
          <w:vertAlign w:val="subscript"/>
        </w:rPr>
        <w:t>N</w:t>
      </w:r>
      <w:r w:rsidR="009867CF">
        <w:t xml:space="preserve"> for the output to change state.</w:t>
      </w:r>
      <w:r w:rsidR="00EA7384">
        <w:t xml:space="preserve"> The capacitor (C1) is included to pull the output of the R2/R3 divider low on boot; this ensures that V</w:t>
      </w:r>
      <w:r w:rsidR="00EA7384">
        <w:rPr>
          <w:vertAlign w:val="subscript"/>
        </w:rPr>
        <w:t>P</w:t>
      </w:r>
      <w:r w:rsidR="00EA7384">
        <w:t xml:space="preserve"> is less than V</w:t>
      </w:r>
      <w:r w:rsidR="00EA7384">
        <w:rPr>
          <w:vertAlign w:val="subscript"/>
        </w:rPr>
        <w:t>N</w:t>
      </w:r>
      <w:r w:rsidR="00EA7384">
        <w:t xml:space="preserve"> at boot and the circuit does not trip prematurely.</w:t>
      </w:r>
    </w:p>
    <w:p w14:paraId="5EAF1E52" w14:textId="2096BFF6" w:rsidR="00FD0291" w:rsidRDefault="006B2D34" w:rsidP="00C53271">
      <w:pPr>
        <w:spacing w:before="240"/>
        <w:ind w:firstLine="720"/>
      </w:pPr>
      <w:r>
        <w:t>The overvoltage protection works by</w:t>
      </w:r>
      <w:r w:rsidR="002070C0">
        <w:t xml:space="preserve"> using a comparator</w:t>
      </w:r>
      <w:r w:rsidR="00CC52C2">
        <w:t xml:space="preserve">, voltage divider, and </w:t>
      </w:r>
      <w:proofErr w:type="spellStart"/>
      <w:r w:rsidR="00CC52C2">
        <w:t>zener</w:t>
      </w:r>
      <w:proofErr w:type="spellEnd"/>
      <w:r w:rsidR="00CC52C2">
        <w:t xml:space="preserve"> reference</w:t>
      </w:r>
      <w:r w:rsidR="002070C0">
        <w:t xml:space="preserve"> to </w:t>
      </w:r>
      <w:r w:rsidR="00E318C6">
        <w:t>figure out if</w:t>
      </w:r>
      <w:r w:rsidR="00CC52C2">
        <w:t xml:space="preserve"> the board’s input voltage</w:t>
      </w:r>
      <w:r w:rsidR="00E318C6">
        <w:t xml:space="preserve"> exceeds the</w:t>
      </w:r>
      <w:r w:rsidR="00CC52C2">
        <w:t xml:space="preserve"> maximum allowable input voltage of </w:t>
      </w:r>
      <w:r w:rsidR="0017799E">
        <w:t>18</w:t>
      </w:r>
      <w:r w:rsidR="00CC52C2">
        <w:t>V</w:t>
      </w:r>
      <w:r w:rsidR="0017799E">
        <w:t xml:space="preserve"> (chosen based on the maximum value </w:t>
      </w:r>
      <w:r w:rsidR="00EE31F1">
        <w:t>for U5, our current sense IC)</w:t>
      </w:r>
      <w:r w:rsidR="008517F8">
        <w:t xml:space="preserve">. Once the input voltage increases past the maximum </w:t>
      </w:r>
      <w:r w:rsidR="008517F8">
        <w:lastRenderedPageBreak/>
        <w:t>allowable input voltage, the comparator’s output will swing high and set the output of the overcurrent</w:t>
      </w:r>
      <w:r w:rsidR="004653A5">
        <w:t xml:space="preserve"> circuit’s op amp high thereby forcing the over-current protection to trip.</w:t>
      </w:r>
    </w:p>
    <w:p w14:paraId="3337E6AB" w14:textId="77777777" w:rsidR="000A2CD2" w:rsidRDefault="000A2CD2" w:rsidP="000A2CD2">
      <w:pPr>
        <w:keepNext/>
        <w:spacing w:before="240"/>
      </w:pPr>
      <w:r w:rsidRPr="000A2CD2">
        <w:rPr>
          <w:noProof/>
        </w:rPr>
        <w:drawing>
          <wp:inline distT="0" distB="0" distL="0" distR="0" wp14:anchorId="7247CB47" wp14:editId="03F406B9">
            <wp:extent cx="5943600" cy="3768725"/>
            <wp:effectExtent l="0" t="0" r="0" b="3175"/>
            <wp:docPr id="11055029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2978" name="Picture 1" descr="A diagram of a machine&#10;&#10;Description automatically generated"/>
                    <pic:cNvPicPr/>
                  </pic:nvPicPr>
                  <pic:blipFill>
                    <a:blip r:embed="rId65"/>
                    <a:stretch>
                      <a:fillRect/>
                    </a:stretch>
                  </pic:blipFill>
                  <pic:spPr>
                    <a:xfrm>
                      <a:off x="0" y="0"/>
                      <a:ext cx="5943600" cy="3768725"/>
                    </a:xfrm>
                    <a:prstGeom prst="rect">
                      <a:avLst/>
                    </a:prstGeom>
                  </pic:spPr>
                </pic:pic>
              </a:graphicData>
            </a:graphic>
          </wp:inline>
        </w:drawing>
      </w:r>
    </w:p>
    <w:p w14:paraId="3A633572" w14:textId="153BB2FC" w:rsidR="000A2CD2" w:rsidRDefault="000A2CD2" w:rsidP="000A2CD2">
      <w:pPr>
        <w:pStyle w:val="Caption"/>
        <w:jc w:val="center"/>
      </w:pPr>
      <w:r>
        <w:t xml:space="preserve">Figure </w:t>
      </w:r>
      <w:fldSimple w:instr=" SEQ Figure \* ARABIC ">
        <w:r w:rsidR="00D05FF5">
          <w:rPr>
            <w:noProof/>
          </w:rPr>
          <w:t>41</w:t>
        </w:r>
      </w:fldSimple>
      <w:r>
        <w:t>. HYDRA_V2_POWER Power Protection Schematic</w:t>
      </w:r>
    </w:p>
    <w:p w14:paraId="29E40921" w14:textId="43C01144" w:rsidR="00F2703D" w:rsidRDefault="009F4B24" w:rsidP="000A2CD2">
      <w:pPr>
        <w:spacing w:before="240"/>
        <w:ind w:firstLine="720"/>
      </w:pPr>
      <w:r>
        <w:t>Aside from</w:t>
      </w:r>
      <w:r w:rsidR="00DD575F">
        <w:t xml:space="preserve"> protection, this schematic provides the MCU with information about </w:t>
      </w:r>
      <w:r w:rsidR="00830E94">
        <w:t>battery voltage and current draw</w:t>
      </w:r>
      <w:r w:rsidR="002E4306">
        <w:t xml:space="preserve"> using a voltage divider as well as a dedicated shunt IC.</w:t>
      </w:r>
      <w:r w:rsidR="00AE0618">
        <w:t xml:space="preserve"> Voltage sense is provided by a voltage divider and </w:t>
      </w:r>
      <w:proofErr w:type="spellStart"/>
      <w:r w:rsidR="00AE0618">
        <w:t>zener</w:t>
      </w:r>
      <w:proofErr w:type="spellEnd"/>
      <w:r w:rsidR="00AE0618">
        <w:t xml:space="preserve"> (R21/R24 and D3)</w:t>
      </w:r>
      <w:r w:rsidR="00FB440F">
        <w:t xml:space="preserve"> prior to the over-current protection such that it always remains active. The </w:t>
      </w:r>
      <w:proofErr w:type="spellStart"/>
      <w:r w:rsidR="00FB440F">
        <w:t>zener</w:t>
      </w:r>
      <w:proofErr w:type="spellEnd"/>
      <w:r w:rsidR="00FB440F">
        <w:t xml:space="preserve"> serves to protect the MCU in case the voltage divider’s output ever exceeds 3V3. Current sense is provided by a dedicated current sense IC (U5) whose schematic is designed as per its datasheet </w:t>
      </w:r>
      <w:proofErr w:type="gramStart"/>
      <w:r w:rsidR="00FB440F">
        <w:t>and also</w:t>
      </w:r>
      <w:proofErr w:type="gramEnd"/>
      <w:r w:rsidR="00FB440F">
        <w:t xml:space="preserve"> includes a </w:t>
      </w:r>
      <w:proofErr w:type="spellStart"/>
      <w:r w:rsidR="00FB440F">
        <w:t>zener</w:t>
      </w:r>
      <w:proofErr w:type="spellEnd"/>
      <w:r w:rsidR="00FB440F">
        <w:t xml:space="preserve"> on the output to once again protect the MCU.</w:t>
      </w:r>
    </w:p>
    <w:p w14:paraId="59203686" w14:textId="783BE02C" w:rsidR="00913A32" w:rsidRDefault="00913A32" w:rsidP="00F2703D">
      <w:pPr>
        <w:spacing w:before="240"/>
        <w:jc w:val="center"/>
      </w:pPr>
    </w:p>
    <w:p w14:paraId="7E55C9A4" w14:textId="1D5C2BBE" w:rsidR="00537D40" w:rsidRDefault="00913A32" w:rsidP="00913A32">
      <w:pPr>
        <w:jc w:val="left"/>
      </w:pPr>
      <w:r>
        <w:br w:type="page"/>
      </w:r>
    </w:p>
    <w:p w14:paraId="61D11117" w14:textId="00642680" w:rsidR="00EC1960" w:rsidRPr="0064789D" w:rsidRDefault="00EC1960" w:rsidP="00C53271">
      <w:pPr>
        <w:pStyle w:val="Heading4"/>
        <w:spacing w:before="240" w:after="240"/>
        <w:rPr>
          <w:b/>
          <w:bCs/>
        </w:rPr>
      </w:pPr>
      <w:bookmarkStart w:id="59" w:name="_Toc134625145"/>
      <w:r w:rsidRPr="0064789D">
        <w:rPr>
          <w:b/>
          <w:bCs/>
        </w:rPr>
        <w:lastRenderedPageBreak/>
        <w:t>Redundant Regulator Considerations (</w:t>
      </w:r>
      <w:r w:rsidR="005F290D" w:rsidRPr="0064789D">
        <w:rPr>
          <w:b/>
          <w:bCs/>
        </w:rPr>
        <w:t>5V_</w:t>
      </w:r>
      <w:proofErr w:type="gramStart"/>
      <w:r w:rsidR="005F290D" w:rsidRPr="0064789D">
        <w:rPr>
          <w:b/>
          <w:bCs/>
        </w:rPr>
        <w:t>regulators.SchDoc</w:t>
      </w:r>
      <w:proofErr w:type="gramEnd"/>
      <w:r w:rsidR="005F290D" w:rsidRPr="0064789D">
        <w:rPr>
          <w:b/>
          <w:bCs/>
        </w:rPr>
        <w:t xml:space="preserve"> and 3V3_regulators.SchDoc)</w:t>
      </w:r>
      <w:bookmarkEnd w:id="59"/>
    </w:p>
    <w:p w14:paraId="65DC16AF" w14:textId="7C0E2230" w:rsidR="00B53690" w:rsidRDefault="00AC4BCE" w:rsidP="0084744C">
      <w:pPr>
        <w:spacing w:before="240"/>
        <w:ind w:firstLine="720"/>
      </w:pPr>
      <w:r>
        <w:t xml:space="preserve">The explanation here will use part designators from the 5V schematic though both </w:t>
      </w:r>
      <w:r w:rsidR="00DC7AD1">
        <w:t>5V and 3V3 schematics are very similar with the only difference being</w:t>
      </w:r>
      <w:r w:rsidR="00410DF1">
        <w:t xml:space="preserve"> that voltage dividers are used to decrease the logic voltage to 3V3 in the 5V schematic. </w:t>
      </w:r>
    </w:p>
    <w:p w14:paraId="226D2180" w14:textId="17AE192C" w:rsidR="0084744C" w:rsidRPr="0084744C" w:rsidRDefault="0084744C" w:rsidP="0084744C">
      <w:pPr>
        <w:spacing w:before="240"/>
        <w:ind w:firstLine="720"/>
        <w:jc w:val="center"/>
        <w:rPr>
          <w:b/>
          <w:bCs/>
        </w:rPr>
      </w:pPr>
      <w:r w:rsidRPr="0084744C">
        <w:rPr>
          <w:b/>
          <w:bCs/>
        </w:rPr>
        <w:t xml:space="preserve">Parallel </w:t>
      </w:r>
      <w:r>
        <w:rPr>
          <w:b/>
          <w:bCs/>
        </w:rPr>
        <w:t>R</w:t>
      </w:r>
      <w:r w:rsidRPr="0084744C">
        <w:rPr>
          <w:b/>
          <w:bCs/>
        </w:rPr>
        <w:t xml:space="preserve">egulator </w:t>
      </w:r>
      <w:r>
        <w:rPr>
          <w:b/>
          <w:bCs/>
        </w:rPr>
        <w:t>Arrangement</w:t>
      </w:r>
    </w:p>
    <w:p w14:paraId="3DF1DB8C" w14:textId="20CDD19E" w:rsidR="00DC3BE6" w:rsidRDefault="00DC3BE6" w:rsidP="00C53271">
      <w:pPr>
        <w:spacing w:before="240"/>
        <w:ind w:firstLine="720"/>
      </w:pPr>
      <w:commentRangeStart w:id="60"/>
      <w:r>
        <w:t xml:space="preserve">Two </w:t>
      </w:r>
      <w:commentRangeEnd w:id="60"/>
      <w:r w:rsidR="004F2750">
        <w:rPr>
          <w:rStyle w:val="CommentReference"/>
        </w:rPr>
        <w:commentReference w:id="60"/>
      </w:r>
      <w:r>
        <w:t>regulators are included in parallel (U1 and U2) and share input/outpu</w:t>
      </w:r>
      <w:r w:rsidR="00806355">
        <w:t xml:space="preserve">t capacitors. </w:t>
      </w:r>
      <w:r w:rsidR="00A20031">
        <w:t>A picture of the regulators for the 5V rail is included below where U1 and U2 are the 5V regulators used for the avionics stack</w:t>
      </w:r>
      <w:r w:rsidR="00220CD3">
        <w:t xml:space="preserve">. </w:t>
      </w:r>
      <w:r w:rsidR="004F2750">
        <w:t xml:space="preserve">The purpose of redundant regulators is to reduce the load on each individual regulator and </w:t>
      </w:r>
      <w:r w:rsidR="00DA0F03">
        <w:t>somewhat mitigate the risk of regulators overheating from exposure to the elements</w:t>
      </w:r>
      <w:r w:rsidR="00D77BBF">
        <w:t>. Back-to-back MOSFETs are used in conjunction with the LTC4353IDE#PBF load-sharing controller though only one MOSFET is used in practice, as per the schematics provided on the load-sharing controller’s datasheet.</w:t>
      </w:r>
      <w:r w:rsidR="00B93BA7">
        <w:t xml:space="preserve"> A status LED is included for each rail where each LED represents the status of one regulator meaning that the status LEDs should optimally be </w:t>
      </w:r>
      <w:r w:rsidR="00EF6CE9">
        <w:t xml:space="preserve">yellow (both red and green on). </w:t>
      </w:r>
      <w:commentRangeStart w:id="61"/>
      <w:commentRangeStart w:id="62"/>
      <w:r w:rsidR="00EF6CE9">
        <w:t>This probably isn’t ideal.</w:t>
      </w:r>
      <w:commentRangeEnd w:id="61"/>
      <w:r w:rsidR="00EF6CE9">
        <w:rPr>
          <w:rStyle w:val="CommentReference"/>
        </w:rPr>
        <w:commentReference w:id="61"/>
      </w:r>
      <w:commentRangeEnd w:id="62"/>
      <w:r w:rsidR="00EF6CE9">
        <w:rPr>
          <w:rStyle w:val="CommentReference"/>
        </w:rPr>
        <w:commentReference w:id="62"/>
      </w:r>
    </w:p>
    <w:p w14:paraId="00A15925" w14:textId="77777777" w:rsidR="00460B74" w:rsidRDefault="006F1864" w:rsidP="00460B74">
      <w:pPr>
        <w:keepNext/>
        <w:spacing w:before="240" w:after="240"/>
      </w:pPr>
      <w:r w:rsidRPr="006F1864">
        <w:rPr>
          <w:noProof/>
        </w:rPr>
        <w:drawing>
          <wp:inline distT="0" distB="0" distL="0" distR="0" wp14:anchorId="075ED9B0" wp14:editId="076522C3">
            <wp:extent cx="5943600" cy="3223895"/>
            <wp:effectExtent l="0" t="0" r="0" b="0"/>
            <wp:docPr id="479955904" name="Picture 47995590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5904" name="Picture 1" descr="A diagram of a circuit&#10;&#10;Description automatically generated"/>
                    <pic:cNvPicPr/>
                  </pic:nvPicPr>
                  <pic:blipFill>
                    <a:blip r:embed="rId66"/>
                    <a:stretch>
                      <a:fillRect/>
                    </a:stretch>
                  </pic:blipFill>
                  <pic:spPr>
                    <a:xfrm>
                      <a:off x="0" y="0"/>
                      <a:ext cx="5943600" cy="3223895"/>
                    </a:xfrm>
                    <a:prstGeom prst="rect">
                      <a:avLst/>
                    </a:prstGeom>
                  </pic:spPr>
                </pic:pic>
              </a:graphicData>
            </a:graphic>
          </wp:inline>
        </w:drawing>
      </w:r>
    </w:p>
    <w:p w14:paraId="50F1D112" w14:textId="2B2F6760" w:rsidR="00A20031" w:rsidRDefault="00460B74" w:rsidP="00460B74">
      <w:pPr>
        <w:pStyle w:val="Caption"/>
        <w:jc w:val="center"/>
      </w:pPr>
      <w:r>
        <w:t xml:space="preserve">Figure </w:t>
      </w:r>
      <w:fldSimple w:instr=" SEQ Figure \* ARABIC ">
        <w:r w:rsidR="00D05FF5">
          <w:rPr>
            <w:noProof/>
          </w:rPr>
          <w:t>42</w:t>
        </w:r>
      </w:fldSimple>
      <w:r>
        <w:t>. HYDRA_V2_POWER 5V Redundant Regulator Schematic</w:t>
      </w:r>
    </w:p>
    <w:p w14:paraId="6E0895A0" w14:textId="77777777" w:rsidR="002C752F" w:rsidRDefault="002C752F" w:rsidP="002C752F">
      <w:pPr>
        <w:keepNext/>
      </w:pPr>
      <w:r w:rsidRPr="002C752F">
        <w:rPr>
          <w:noProof/>
        </w:rPr>
        <w:lastRenderedPageBreak/>
        <w:drawing>
          <wp:inline distT="0" distB="0" distL="0" distR="0" wp14:anchorId="12766A9C" wp14:editId="173BADC1">
            <wp:extent cx="5943600" cy="3767455"/>
            <wp:effectExtent l="0" t="0" r="0" b="4445"/>
            <wp:docPr id="270133298" name="Picture 27013329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3298" name="Picture 1" descr="A diagram of a computer&#10;&#10;Description automatically generated"/>
                    <pic:cNvPicPr/>
                  </pic:nvPicPr>
                  <pic:blipFill>
                    <a:blip r:embed="rId67"/>
                    <a:stretch>
                      <a:fillRect/>
                    </a:stretch>
                  </pic:blipFill>
                  <pic:spPr>
                    <a:xfrm>
                      <a:off x="0" y="0"/>
                      <a:ext cx="5943600" cy="3767455"/>
                    </a:xfrm>
                    <a:prstGeom prst="rect">
                      <a:avLst/>
                    </a:prstGeom>
                  </pic:spPr>
                </pic:pic>
              </a:graphicData>
            </a:graphic>
          </wp:inline>
        </w:drawing>
      </w:r>
    </w:p>
    <w:p w14:paraId="29505455" w14:textId="14E24D83" w:rsidR="00043615" w:rsidRPr="00043615" w:rsidRDefault="002C752F" w:rsidP="002C752F">
      <w:pPr>
        <w:pStyle w:val="Caption"/>
        <w:jc w:val="center"/>
      </w:pPr>
      <w:r>
        <w:t xml:space="preserve">Figure </w:t>
      </w:r>
      <w:fldSimple w:instr=" SEQ Figure \* ARABIC ">
        <w:r w:rsidR="00D05FF5">
          <w:rPr>
            <w:noProof/>
          </w:rPr>
          <w:t>43</w:t>
        </w:r>
      </w:fldSimple>
      <w:r>
        <w:t>. HYDRA_V2_POWER 3V3 Redundant Regulator Schematic</w:t>
      </w:r>
    </w:p>
    <w:p w14:paraId="5CAA62A1" w14:textId="4BFEB2B5" w:rsidR="00EF6CE9" w:rsidRDefault="005D735D" w:rsidP="00EF6CE9">
      <w:pPr>
        <w:spacing w:before="240"/>
      </w:pPr>
      <w:r>
        <w:tab/>
      </w:r>
    </w:p>
    <w:p w14:paraId="0B2720EF" w14:textId="314EC0D8" w:rsidR="00065452" w:rsidRDefault="00065452">
      <w:pPr>
        <w:jc w:val="left"/>
      </w:pPr>
      <w:r>
        <w:br w:type="page"/>
      </w:r>
    </w:p>
    <w:p w14:paraId="0FDE65E5" w14:textId="06D0342C" w:rsidR="001631AC" w:rsidRDefault="001631AC" w:rsidP="00C93377">
      <w:pPr>
        <w:pStyle w:val="Heading4"/>
        <w:spacing w:after="240"/>
      </w:pPr>
      <w:bookmarkStart w:id="63" w:name="_Toc134625146"/>
      <w:r>
        <w:lastRenderedPageBreak/>
        <w:t xml:space="preserve">Internal </w:t>
      </w:r>
      <w:r w:rsidR="00C972D6">
        <w:t>R</w:t>
      </w:r>
      <w:r>
        <w:t>egulators (</w:t>
      </w:r>
      <w:proofErr w:type="spellStart"/>
      <w:r>
        <w:t>INTERNAL_REGULATORS.SchDoc</w:t>
      </w:r>
      <w:proofErr w:type="spellEnd"/>
      <w:r>
        <w:t>)</w:t>
      </w:r>
    </w:p>
    <w:p w14:paraId="41777F62" w14:textId="304A1E8B" w:rsidR="001631AC" w:rsidRDefault="001631AC" w:rsidP="00D62FCB">
      <w:pPr>
        <w:ind w:firstLine="720"/>
      </w:pPr>
      <w:r>
        <w:t>Nothing special here, both regulators were designed as per their datasheet and voltage dividers are included to</w:t>
      </w:r>
      <w:r w:rsidR="00D62FCB">
        <w:t xml:space="preserve"> provide telemetry about the internal rail voltages.</w:t>
      </w:r>
    </w:p>
    <w:p w14:paraId="5EFB86E7" w14:textId="77777777" w:rsidR="00460B74" w:rsidRDefault="004230A4" w:rsidP="00460B74">
      <w:pPr>
        <w:keepNext/>
      </w:pPr>
      <w:r w:rsidRPr="004230A4">
        <w:rPr>
          <w:noProof/>
        </w:rPr>
        <w:drawing>
          <wp:inline distT="0" distB="0" distL="0" distR="0" wp14:anchorId="051A2D60" wp14:editId="22E59B29">
            <wp:extent cx="5943600" cy="3796665"/>
            <wp:effectExtent l="0" t="0" r="0" b="0"/>
            <wp:docPr id="2005414297" name="Picture 200541429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4297" name="Picture 1" descr="A diagram of a circuit&#10;&#10;Description automatically generated"/>
                    <pic:cNvPicPr/>
                  </pic:nvPicPr>
                  <pic:blipFill>
                    <a:blip r:embed="rId68"/>
                    <a:stretch>
                      <a:fillRect/>
                    </a:stretch>
                  </pic:blipFill>
                  <pic:spPr>
                    <a:xfrm>
                      <a:off x="0" y="0"/>
                      <a:ext cx="5943600" cy="3796665"/>
                    </a:xfrm>
                    <a:prstGeom prst="rect">
                      <a:avLst/>
                    </a:prstGeom>
                  </pic:spPr>
                </pic:pic>
              </a:graphicData>
            </a:graphic>
          </wp:inline>
        </w:drawing>
      </w:r>
    </w:p>
    <w:p w14:paraId="34148040" w14:textId="5B95B2FE" w:rsidR="004230A4" w:rsidRPr="001631AC" w:rsidRDefault="00460B74" w:rsidP="00460B74">
      <w:pPr>
        <w:pStyle w:val="Caption"/>
        <w:jc w:val="center"/>
      </w:pPr>
      <w:r>
        <w:t xml:space="preserve">Figure </w:t>
      </w:r>
      <w:fldSimple w:instr=" SEQ Figure \* ARABIC ">
        <w:r w:rsidR="00D05FF5">
          <w:rPr>
            <w:noProof/>
          </w:rPr>
          <w:t>44</w:t>
        </w:r>
      </w:fldSimple>
      <w:r>
        <w:t>. HYDRA_V2_POWER Internal Regulator Schematic</w:t>
      </w:r>
    </w:p>
    <w:p w14:paraId="2DA5C2FA" w14:textId="77777777" w:rsidR="00F77AE9" w:rsidRDefault="00F77AE9">
      <w:pPr>
        <w:jc w:val="left"/>
      </w:pPr>
      <w:r>
        <w:br w:type="page"/>
      </w:r>
    </w:p>
    <w:p w14:paraId="20010D27" w14:textId="1C8ECEF1" w:rsidR="00C972D6" w:rsidRDefault="00C972D6" w:rsidP="00C93377">
      <w:pPr>
        <w:pStyle w:val="Heading4"/>
        <w:spacing w:after="240"/>
      </w:pPr>
      <w:r>
        <w:lastRenderedPageBreak/>
        <w:t>Ground Power Switch (</w:t>
      </w:r>
      <w:proofErr w:type="spellStart"/>
      <w:r>
        <w:t>GRND_PWR_</w:t>
      </w:r>
      <w:proofErr w:type="gramStart"/>
      <w:r>
        <w:t>SW.SchDoc</w:t>
      </w:r>
      <w:proofErr w:type="spellEnd"/>
      <w:proofErr w:type="gramEnd"/>
      <w:r>
        <w:t>)</w:t>
      </w:r>
    </w:p>
    <w:p w14:paraId="1EE0A4C4" w14:textId="526A3A14" w:rsidR="00C972D6" w:rsidRDefault="00C972D6" w:rsidP="00F77AE9">
      <w:pPr>
        <w:ind w:firstLine="720"/>
      </w:pPr>
      <w:r>
        <w:t>This does not work and will be scrapped in V3. Ignore.</w:t>
      </w:r>
    </w:p>
    <w:p w14:paraId="67062596" w14:textId="77777777" w:rsidR="00F77AE9" w:rsidRDefault="00F77AE9" w:rsidP="00C972D6"/>
    <w:p w14:paraId="7C8844D6" w14:textId="77777777" w:rsidR="00460B74" w:rsidRDefault="00F77AE9" w:rsidP="00460B74">
      <w:pPr>
        <w:keepNext/>
      </w:pPr>
      <w:r w:rsidRPr="00F77AE9">
        <w:rPr>
          <w:noProof/>
        </w:rPr>
        <w:drawing>
          <wp:inline distT="0" distB="0" distL="0" distR="0" wp14:anchorId="62EBC31F" wp14:editId="5CE6C7E0">
            <wp:extent cx="5943600" cy="3760470"/>
            <wp:effectExtent l="0" t="0" r="0" b="0"/>
            <wp:docPr id="2021570577" name="Picture 2021570577"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0577" name="Picture 1" descr="A diagram of a project&#10;&#10;Description automatically generated with medium confidence"/>
                    <pic:cNvPicPr/>
                  </pic:nvPicPr>
                  <pic:blipFill>
                    <a:blip r:embed="rId69"/>
                    <a:stretch>
                      <a:fillRect/>
                    </a:stretch>
                  </pic:blipFill>
                  <pic:spPr>
                    <a:xfrm>
                      <a:off x="0" y="0"/>
                      <a:ext cx="5943600" cy="3760470"/>
                    </a:xfrm>
                    <a:prstGeom prst="rect">
                      <a:avLst/>
                    </a:prstGeom>
                  </pic:spPr>
                </pic:pic>
              </a:graphicData>
            </a:graphic>
          </wp:inline>
        </w:drawing>
      </w:r>
    </w:p>
    <w:p w14:paraId="32FD1413" w14:textId="6CD33B39" w:rsidR="00C972D6" w:rsidRPr="00C972D6" w:rsidRDefault="00460B74" w:rsidP="00460B74">
      <w:pPr>
        <w:pStyle w:val="Caption"/>
        <w:jc w:val="center"/>
      </w:pPr>
      <w:r>
        <w:t xml:space="preserve">Figure </w:t>
      </w:r>
      <w:fldSimple w:instr=" SEQ Figure \* ARABIC ">
        <w:r w:rsidR="00D05FF5">
          <w:rPr>
            <w:noProof/>
          </w:rPr>
          <w:t>45</w:t>
        </w:r>
      </w:fldSimple>
      <w:r>
        <w:t>. HYDRA_V2_POWER Ground Power Switch Schematic</w:t>
      </w:r>
    </w:p>
    <w:p w14:paraId="3F7F490C" w14:textId="77777777" w:rsidR="00F77AE9" w:rsidRDefault="00F77AE9">
      <w:pPr>
        <w:jc w:val="left"/>
      </w:pPr>
      <w:r>
        <w:br w:type="page"/>
      </w:r>
    </w:p>
    <w:p w14:paraId="0E181CDC" w14:textId="71DCD25E" w:rsidR="0041041B" w:rsidRDefault="00065452" w:rsidP="00C93377">
      <w:pPr>
        <w:pStyle w:val="Heading4"/>
        <w:spacing w:after="240"/>
      </w:pPr>
      <w:r>
        <w:lastRenderedPageBreak/>
        <w:t>MCU Considerations (</w:t>
      </w:r>
      <w:proofErr w:type="spellStart"/>
      <w:r>
        <w:t>MCU_PINOUT.SchDoc</w:t>
      </w:r>
      <w:proofErr w:type="spellEnd"/>
      <w:r>
        <w:t>)</w:t>
      </w:r>
      <w:bookmarkEnd w:id="63"/>
    </w:p>
    <w:p w14:paraId="3FC9A6F1" w14:textId="77777777" w:rsidR="00EA728D" w:rsidRDefault="00EA728D" w:rsidP="00EA728D">
      <w:pPr>
        <w:keepNext/>
        <w:jc w:val="left"/>
      </w:pPr>
      <w:r w:rsidRPr="00EA728D">
        <w:rPr>
          <w:noProof/>
        </w:rPr>
        <w:drawing>
          <wp:inline distT="0" distB="0" distL="0" distR="0" wp14:anchorId="1E8CD5FB" wp14:editId="62C36474">
            <wp:extent cx="5943600" cy="3766820"/>
            <wp:effectExtent l="0" t="0" r="0" b="5080"/>
            <wp:docPr id="2024703614" name="Picture 20247036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3614" name="Picture 1" descr="A diagram of a computer&#10;&#10;Description automatically generated"/>
                    <pic:cNvPicPr/>
                  </pic:nvPicPr>
                  <pic:blipFill>
                    <a:blip r:embed="rId70"/>
                    <a:stretch>
                      <a:fillRect/>
                    </a:stretch>
                  </pic:blipFill>
                  <pic:spPr>
                    <a:xfrm>
                      <a:off x="0" y="0"/>
                      <a:ext cx="5943600" cy="3766820"/>
                    </a:xfrm>
                    <a:prstGeom prst="rect">
                      <a:avLst/>
                    </a:prstGeom>
                  </pic:spPr>
                </pic:pic>
              </a:graphicData>
            </a:graphic>
          </wp:inline>
        </w:drawing>
      </w:r>
    </w:p>
    <w:p w14:paraId="36163941" w14:textId="4CD4AFB9" w:rsidR="00EA728D" w:rsidRDefault="00EA728D" w:rsidP="00EA728D">
      <w:pPr>
        <w:pStyle w:val="Caption"/>
        <w:jc w:val="center"/>
      </w:pPr>
      <w:r>
        <w:t xml:space="preserve">Figure </w:t>
      </w:r>
      <w:fldSimple w:instr=" SEQ Figure \* ARABIC ">
        <w:r w:rsidR="00D05FF5">
          <w:rPr>
            <w:noProof/>
          </w:rPr>
          <w:t>46</w:t>
        </w:r>
      </w:fldSimple>
      <w:r>
        <w:t>. HYDRA_V2_POWER MCU Pinout Schematic</w:t>
      </w:r>
    </w:p>
    <w:p w14:paraId="124521E5" w14:textId="107700B1" w:rsidR="00EB6BE1" w:rsidRDefault="00351A52" w:rsidP="00A1065E">
      <w:pPr>
        <w:ind w:firstLine="720"/>
      </w:pPr>
      <w:r>
        <w:t xml:space="preserve">A lot of the pins interface on the left of the MCU since the MCU is located at the top right of the board and because </w:t>
      </w:r>
      <w:r w:rsidR="00EF2D76">
        <w:t xml:space="preserve">the ADC pins are located along the left side, </w:t>
      </w:r>
      <w:r w:rsidR="00A1065E">
        <w:t>the left half</w:t>
      </w:r>
      <w:r w:rsidR="00EF2D76">
        <w:t xml:space="preserve"> of the bottom, and a bit to the top left of the MCU.</w:t>
      </w:r>
      <w:r w:rsidR="00A1065E">
        <w:t xml:space="preserve"> All the I/O is pinned out on the top right of the schematic.</w:t>
      </w:r>
    </w:p>
    <w:p w14:paraId="40623309" w14:textId="77777777" w:rsidR="00EB6BE1" w:rsidRDefault="00EB6BE1">
      <w:pPr>
        <w:jc w:val="left"/>
      </w:pPr>
      <w:r>
        <w:br w:type="page"/>
      </w:r>
    </w:p>
    <w:p w14:paraId="1DF6646A" w14:textId="49B1A229" w:rsidR="00351A52" w:rsidRDefault="00EB6BE1" w:rsidP="00EB6BE1">
      <w:pPr>
        <w:pStyle w:val="Heading3"/>
      </w:pPr>
      <w:r>
        <w:lastRenderedPageBreak/>
        <w:t>PCB</w:t>
      </w:r>
    </w:p>
    <w:p w14:paraId="325149A8" w14:textId="77777777" w:rsidR="005A0D68" w:rsidRDefault="005A0D68" w:rsidP="005A0D68">
      <w:pPr>
        <w:keepNext/>
        <w:jc w:val="left"/>
      </w:pPr>
      <w:r w:rsidRPr="005A0D68">
        <w:rPr>
          <w:noProof/>
        </w:rPr>
        <w:drawing>
          <wp:inline distT="0" distB="0" distL="0" distR="0" wp14:anchorId="463CD58B" wp14:editId="6E927933">
            <wp:extent cx="5943600" cy="5671820"/>
            <wp:effectExtent l="0" t="0" r="0" b="5080"/>
            <wp:docPr id="1928946620" name="Picture 1"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5943600" cy="5671820"/>
                    </a:xfrm>
                    <a:prstGeom prst="rect">
                      <a:avLst/>
                    </a:prstGeom>
                  </pic:spPr>
                </pic:pic>
              </a:graphicData>
            </a:graphic>
          </wp:inline>
        </w:drawing>
      </w:r>
    </w:p>
    <w:p w14:paraId="738372B1" w14:textId="1B6C4B46" w:rsidR="005A0D68" w:rsidRDefault="005A0D68" w:rsidP="005A0D68">
      <w:pPr>
        <w:pStyle w:val="Caption"/>
        <w:jc w:val="center"/>
      </w:pPr>
      <w:r>
        <w:t xml:space="preserve">Figure </w:t>
      </w:r>
      <w:fldSimple w:instr=" SEQ Figure \* ARABIC ">
        <w:r w:rsidR="00D05FF5">
          <w:rPr>
            <w:noProof/>
          </w:rPr>
          <w:t>47</w:t>
        </w:r>
      </w:fldSimple>
      <w:r>
        <w:t>. HYDRA_V2_POWER PCB Top</w:t>
      </w:r>
    </w:p>
    <w:p w14:paraId="4C63F927" w14:textId="77777777" w:rsidR="005A0D68" w:rsidRDefault="005A0D68">
      <w:pPr>
        <w:jc w:val="left"/>
        <w:rPr>
          <w:i/>
          <w:iCs/>
          <w:sz w:val="20"/>
          <w:szCs w:val="20"/>
        </w:rPr>
      </w:pPr>
      <w:r>
        <w:br w:type="page"/>
      </w:r>
    </w:p>
    <w:p w14:paraId="5AD88BC7" w14:textId="77777777" w:rsidR="00372593" w:rsidRDefault="00372593" w:rsidP="00372593">
      <w:pPr>
        <w:pStyle w:val="Caption"/>
        <w:keepNext/>
        <w:jc w:val="center"/>
      </w:pPr>
      <w:r w:rsidRPr="00372593">
        <w:rPr>
          <w:noProof/>
        </w:rPr>
        <w:lastRenderedPageBreak/>
        <w:drawing>
          <wp:inline distT="0" distB="0" distL="0" distR="0" wp14:anchorId="644340A1" wp14:editId="5E528479">
            <wp:extent cx="5943600" cy="5818505"/>
            <wp:effectExtent l="0" t="0" r="0" b="0"/>
            <wp:docPr id="1196612108"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2108" name="Picture 1" descr="A green circuit board with many small chips&#10;&#10;Description automatically generated"/>
                    <pic:cNvPicPr/>
                  </pic:nvPicPr>
                  <pic:blipFill>
                    <a:blip r:embed="rId71"/>
                    <a:stretch>
                      <a:fillRect/>
                    </a:stretch>
                  </pic:blipFill>
                  <pic:spPr>
                    <a:xfrm>
                      <a:off x="0" y="0"/>
                      <a:ext cx="5943600" cy="5818505"/>
                    </a:xfrm>
                    <a:prstGeom prst="rect">
                      <a:avLst/>
                    </a:prstGeom>
                  </pic:spPr>
                </pic:pic>
              </a:graphicData>
            </a:graphic>
          </wp:inline>
        </w:drawing>
      </w:r>
    </w:p>
    <w:p w14:paraId="3233E68B" w14:textId="7E8B9607" w:rsidR="005A0D68" w:rsidRDefault="00372593" w:rsidP="00372593">
      <w:pPr>
        <w:pStyle w:val="Caption"/>
        <w:jc w:val="center"/>
      </w:pPr>
      <w:r>
        <w:t xml:space="preserve">Figure </w:t>
      </w:r>
      <w:fldSimple w:instr=" SEQ Figure \* ARABIC ">
        <w:r w:rsidR="00D05FF5">
          <w:rPr>
            <w:noProof/>
          </w:rPr>
          <w:t>48</w:t>
        </w:r>
      </w:fldSimple>
      <w:r>
        <w:t>. HYDRA_V2_POWER PCB Bottom</w:t>
      </w:r>
    </w:p>
    <w:p w14:paraId="16C217B6" w14:textId="50F22395" w:rsidR="00EB6BE1" w:rsidRDefault="00D557E5" w:rsidP="009D5986">
      <w:pPr>
        <w:ind w:firstLine="720"/>
        <w:rPr>
          <w:b/>
          <w:bCs/>
        </w:rPr>
      </w:pPr>
      <w:r>
        <w:t xml:space="preserve">The two fuses visible to the right of the PCB’s center point are not actually meant to be included. These pads can be short </w:t>
      </w:r>
      <w:proofErr w:type="spellStart"/>
      <w:r>
        <w:t>circuitted</w:t>
      </w:r>
      <w:proofErr w:type="spellEnd"/>
      <w:r>
        <w:t xml:space="preserve"> to provide 5V to the load sharing controllers though they were not used in practice since the load sharing controllers are meant to function as long as either one of their inputs is above 2.9V.</w:t>
      </w:r>
      <w:r w:rsidR="00EB6BE1">
        <w:br w:type="page"/>
      </w:r>
    </w:p>
    <w:p w14:paraId="23062843" w14:textId="5AC3708F" w:rsidR="00EB6BE1" w:rsidRPr="00EB6BE1" w:rsidRDefault="00EB6BE1" w:rsidP="00EB6BE1">
      <w:pPr>
        <w:pStyle w:val="Heading3"/>
      </w:pPr>
      <w:r>
        <w:lastRenderedPageBreak/>
        <w:t>Reflection</w:t>
      </w:r>
    </w:p>
    <w:p w14:paraId="62EF21CB" w14:textId="77777777" w:rsidR="007A03EE" w:rsidRDefault="007A03EE" w:rsidP="007A03EE">
      <w:pPr>
        <w:pStyle w:val="ListParagraph"/>
        <w:numPr>
          <w:ilvl w:val="0"/>
          <w:numId w:val="6"/>
        </w:numPr>
        <w:jc w:val="left"/>
      </w:pPr>
      <w:r>
        <w:t xml:space="preserve">We’re scrapping most of </w:t>
      </w:r>
      <w:proofErr w:type="gramStart"/>
      <w:r>
        <w:t>this</w:t>
      </w:r>
      <w:proofErr w:type="gramEnd"/>
    </w:p>
    <w:p w14:paraId="294620D1" w14:textId="77777777" w:rsidR="00B8636D" w:rsidRDefault="00B8636D" w:rsidP="007A03EE">
      <w:pPr>
        <w:pStyle w:val="ListParagraph"/>
        <w:numPr>
          <w:ilvl w:val="0"/>
          <w:numId w:val="6"/>
        </w:numPr>
        <w:jc w:val="left"/>
      </w:pPr>
      <w:r>
        <w:t xml:space="preserve">Power protection circuitry is good and should likely be maintained with slight </w:t>
      </w:r>
      <w:proofErr w:type="gramStart"/>
      <w:r>
        <w:t>improvements</w:t>
      </w:r>
      <w:proofErr w:type="gramEnd"/>
    </w:p>
    <w:p w14:paraId="0FB0B890" w14:textId="77777777" w:rsidR="004E0D38" w:rsidRDefault="00B8636D" w:rsidP="00B8636D">
      <w:pPr>
        <w:pStyle w:val="ListParagraph"/>
        <w:numPr>
          <w:ilvl w:val="1"/>
          <w:numId w:val="6"/>
        </w:numPr>
        <w:jc w:val="left"/>
      </w:pPr>
      <w:r>
        <w:t xml:space="preserve">Over-current latch is being forced off correctly but resetting the over-current protection should be done by setting </w:t>
      </w:r>
      <w:r w:rsidR="006C711D">
        <w:t xml:space="preserve">pin 1 of U3 high. Schematics were fixed but actual board </w:t>
      </w:r>
      <w:r w:rsidR="00894BAE">
        <w:t xml:space="preserve">just short </w:t>
      </w:r>
      <w:proofErr w:type="spellStart"/>
      <w:r w:rsidR="00894BAE">
        <w:t>circuitted</w:t>
      </w:r>
      <w:proofErr w:type="spellEnd"/>
      <w:r w:rsidR="00894BAE">
        <w:t xml:space="preserve"> everything in hopes of turning things off</w:t>
      </w:r>
      <w:r w:rsidR="00284388">
        <w:t xml:space="preserve"> (probably did this as a joke and forgot to change it before production)</w:t>
      </w:r>
    </w:p>
    <w:p w14:paraId="0633E7FA" w14:textId="77777777" w:rsidR="0015367B" w:rsidRDefault="004E0D38" w:rsidP="004E0D38">
      <w:pPr>
        <w:pStyle w:val="ListParagraph"/>
        <w:numPr>
          <w:ilvl w:val="0"/>
          <w:numId w:val="6"/>
        </w:numPr>
        <w:jc w:val="left"/>
      </w:pPr>
      <w:r>
        <w:t xml:space="preserve">There’s a voltage leak into the MCU’s 3V3 rail </w:t>
      </w:r>
      <w:r w:rsidR="0015367B">
        <w:t>on one of the manufactured power boards (but not the other since the other one programmed and that MCU works)</w:t>
      </w:r>
    </w:p>
    <w:p w14:paraId="148968A7" w14:textId="77777777" w:rsidR="0015367B" w:rsidRDefault="0015367B" w:rsidP="004E0D38">
      <w:pPr>
        <w:pStyle w:val="ListParagraph"/>
        <w:numPr>
          <w:ilvl w:val="0"/>
          <w:numId w:val="6"/>
        </w:numPr>
        <w:jc w:val="left"/>
      </w:pPr>
      <w:r>
        <w:t xml:space="preserve">Move away from two regulators per </w:t>
      </w:r>
      <w:proofErr w:type="gramStart"/>
      <w:r>
        <w:t>board</w:t>
      </w:r>
      <w:proofErr w:type="gramEnd"/>
    </w:p>
    <w:p w14:paraId="3E38BA54" w14:textId="77777777" w:rsidR="00556890" w:rsidRDefault="0015367B" w:rsidP="0015367B">
      <w:pPr>
        <w:pStyle w:val="ListParagraph"/>
        <w:numPr>
          <w:ilvl w:val="1"/>
          <w:numId w:val="6"/>
        </w:numPr>
        <w:jc w:val="left"/>
      </w:pPr>
      <w:r>
        <w:t>Move to one regulator per board and</w:t>
      </w:r>
      <w:r w:rsidR="00556890">
        <w:t xml:space="preserve"> using multiple power boards together for </w:t>
      </w:r>
      <w:proofErr w:type="gramStart"/>
      <w:r w:rsidR="00556890">
        <w:t>redundancy</w:t>
      </w:r>
      <w:proofErr w:type="gramEnd"/>
    </w:p>
    <w:p w14:paraId="1F32EC7F" w14:textId="77777777" w:rsidR="00003EAE" w:rsidRDefault="00556890" w:rsidP="00556890">
      <w:pPr>
        <w:pStyle w:val="ListParagraph"/>
        <w:numPr>
          <w:ilvl w:val="0"/>
          <w:numId w:val="6"/>
        </w:numPr>
        <w:jc w:val="left"/>
      </w:pPr>
      <w:r>
        <w:t xml:space="preserve">Move away </w:t>
      </w:r>
      <w:proofErr w:type="spellStart"/>
      <w:r>
        <w:t>form</w:t>
      </w:r>
      <w:proofErr w:type="spellEnd"/>
      <w:r>
        <w:t xml:space="preserve"> current arming switches to MOSFET-based arming </w:t>
      </w:r>
      <w:proofErr w:type="gramStart"/>
      <w:r>
        <w:t>mechanism</w:t>
      </w:r>
      <w:proofErr w:type="gramEnd"/>
    </w:p>
    <w:p w14:paraId="74B2EB6B" w14:textId="68F84CD8" w:rsidR="00065452" w:rsidRPr="00065452" w:rsidRDefault="00003EAE" w:rsidP="00556890">
      <w:pPr>
        <w:pStyle w:val="ListParagraph"/>
        <w:numPr>
          <w:ilvl w:val="0"/>
          <w:numId w:val="6"/>
        </w:numPr>
        <w:jc w:val="left"/>
      </w:pPr>
      <w:r>
        <w:t>Drop ground power switch and add fuse/RP protection as the first thing on the PCB.</w:t>
      </w:r>
      <w:r w:rsidR="00C93377">
        <w:br w:type="page"/>
      </w:r>
    </w:p>
    <w:p w14:paraId="791E446B" w14:textId="77777777" w:rsidR="009B4AE1" w:rsidRDefault="000618E1" w:rsidP="000618E1">
      <w:pPr>
        <w:pStyle w:val="Heading1"/>
      </w:pPr>
      <w:bookmarkStart w:id="64" w:name="_Toc134625147"/>
      <w:r>
        <w:lastRenderedPageBreak/>
        <w:t>Hydra V3</w:t>
      </w:r>
    </w:p>
    <w:p w14:paraId="7AF6D472" w14:textId="77777777" w:rsidR="00E426AA" w:rsidRDefault="009B4AE1" w:rsidP="009B4AE1">
      <w:pPr>
        <w:pStyle w:val="Heading2"/>
      </w:pPr>
      <w:r>
        <w:t>SAME51 Stackable PCB Template Project (HYDRA_V3_SAME51_TEMPLATE)</w:t>
      </w:r>
    </w:p>
    <w:p w14:paraId="55385403" w14:textId="77777777" w:rsidR="00E426AA" w:rsidRDefault="00E426AA" w:rsidP="00E426AA">
      <w:pPr>
        <w:pStyle w:val="Heading3"/>
      </w:pPr>
      <w:r>
        <w:t>Overview</w:t>
      </w:r>
    </w:p>
    <w:p w14:paraId="22879674" w14:textId="6B54C584" w:rsidR="00730E35" w:rsidRPr="00730E35" w:rsidRDefault="00730E35" w:rsidP="003B0180">
      <w:pPr>
        <w:ind w:firstLine="720"/>
      </w:pPr>
      <w:r>
        <w:t>This project is an interim Hydra V3 template for the first round of Hydra V3 PCBs</w:t>
      </w:r>
      <w:r w:rsidR="00E47950">
        <w:t xml:space="preserve"> utilizing the SAME51 MCU</w:t>
      </w:r>
      <w:r>
        <w:t xml:space="preserve"> </w:t>
      </w:r>
      <w:r w:rsidR="003B0180">
        <w:t>such that the first round of PCBs can be designed in parallel with the new MCU’s pinout/supporting circuitry. The project contains</w:t>
      </w:r>
      <w:r w:rsidR="00433325">
        <w:t xml:space="preserve"> a sample PCB layout with circuitry that is common to all Hydra V3 stackable PCBs: the MCU, over-current protection</w:t>
      </w:r>
      <w:r w:rsidR="00DB6E92">
        <w:t xml:space="preserve">, stacking headers, status LEDs and I/O connectors, </w:t>
      </w:r>
      <w:r w:rsidR="00E47950">
        <w:t>as well as</w:t>
      </w:r>
      <w:r w:rsidR="00DB6E92">
        <w:t xml:space="preserve"> common silkscreen markings.</w:t>
      </w:r>
    </w:p>
    <w:p w14:paraId="3CB13980" w14:textId="392F671A" w:rsidR="00D67EAB" w:rsidRDefault="003B5447" w:rsidP="003B5447">
      <w:pPr>
        <w:pStyle w:val="Heading4"/>
        <w:spacing w:after="240"/>
      </w:pPr>
      <w:r>
        <w:t>V3 vs. V2</w:t>
      </w:r>
    </w:p>
    <w:p w14:paraId="75B2FF47" w14:textId="77777777" w:rsidR="00A727D9" w:rsidRDefault="009974B7" w:rsidP="003B5447">
      <w:r>
        <w:t>A few changes are included in this project that differ from Hydra V2</w:t>
      </w:r>
      <w:r w:rsidR="00FB5385">
        <w:t xml:space="preserve"> boards</w:t>
      </w:r>
      <w:r w:rsidR="00A727D9">
        <w:t>:</w:t>
      </w:r>
    </w:p>
    <w:p w14:paraId="215611B9" w14:textId="77777777" w:rsidR="00A727D9" w:rsidRDefault="00A727D9" w:rsidP="00A727D9">
      <w:pPr>
        <w:pStyle w:val="ListParagraph"/>
        <w:numPr>
          <w:ilvl w:val="0"/>
          <w:numId w:val="6"/>
        </w:numPr>
      </w:pPr>
      <w:r>
        <w:t>T</w:t>
      </w:r>
      <w:r w:rsidR="00FB5385">
        <w:t xml:space="preserve">he size was adjusted to fit the design requirements specified in the Hydra Framework design notebook. </w:t>
      </w:r>
    </w:p>
    <w:p w14:paraId="6BC71A43" w14:textId="68186BFA" w:rsidR="00A80787" w:rsidRDefault="00A80787" w:rsidP="00A80787">
      <w:pPr>
        <w:pStyle w:val="ListParagraph"/>
        <w:numPr>
          <w:ilvl w:val="1"/>
          <w:numId w:val="6"/>
        </w:numPr>
      </w:pPr>
      <w:r>
        <w:t xml:space="preserve">Connectors were also </w:t>
      </w:r>
      <w:proofErr w:type="gramStart"/>
      <w:r>
        <w:t>changes</w:t>
      </w:r>
      <w:proofErr w:type="gramEnd"/>
      <w:r>
        <w:t xml:space="preserve"> to match the design requirements specified in the Hydra Framework design notebook.</w:t>
      </w:r>
    </w:p>
    <w:p w14:paraId="285D2021" w14:textId="2260F65E" w:rsidR="003B5447" w:rsidRDefault="00A727D9" w:rsidP="00A727D9">
      <w:pPr>
        <w:pStyle w:val="ListParagraph"/>
        <w:numPr>
          <w:ilvl w:val="0"/>
          <w:numId w:val="6"/>
        </w:numPr>
      </w:pPr>
      <w:r>
        <w:t>The</w:t>
      </w:r>
      <w:r w:rsidR="00972459">
        <w:t xml:space="preserve"> reset switch was swapped with a smaller</w:t>
      </w:r>
      <w:r>
        <w:t xml:space="preserve"> and cheaper</w:t>
      </w:r>
      <w:r w:rsidR="00972459">
        <w:t xml:space="preserve"> momentary switch as opposed to the </w:t>
      </w:r>
      <w:r w:rsidR="006650EE">
        <w:t>two-channel</w:t>
      </w:r>
      <w:r w:rsidR="00972459">
        <w:t xml:space="preserve"> </w:t>
      </w:r>
      <w:r>
        <w:t>dipswitch</w:t>
      </w:r>
      <w:r w:rsidR="00972459">
        <w:t xml:space="preserve"> used in V2. This is because we seldom had a legitimate use for the MCU’s reset switch</w:t>
      </w:r>
      <w:r>
        <w:t xml:space="preserve"> and there is therefore no need to budget as much PCB space/component cost for this feature.</w:t>
      </w:r>
    </w:p>
    <w:p w14:paraId="60A24D5D" w14:textId="34BD110B" w:rsidR="00A727D9" w:rsidRDefault="0081029C" w:rsidP="00A727D9">
      <w:pPr>
        <w:pStyle w:val="ListParagraph"/>
        <w:numPr>
          <w:ilvl w:val="0"/>
          <w:numId w:val="6"/>
        </w:numPr>
      </w:pPr>
      <w:r>
        <w:t>The bi-color status LEDs were swapped to smaller and cheaper parts</w:t>
      </w:r>
      <w:r w:rsidR="00C22366">
        <w:t xml:space="preserve"> and a 5V status LED was added to the MCU </w:t>
      </w:r>
      <w:r w:rsidR="00C47CAA">
        <w:t>pinout,</w:t>
      </w:r>
      <w:r w:rsidR="00C22366">
        <w:t xml:space="preserve"> so the boards natively provide visual information about the 5V rail’s status in addition to the 3V3 rail’s status.</w:t>
      </w:r>
    </w:p>
    <w:p w14:paraId="7A81C862" w14:textId="1E2D35BC" w:rsidR="00C22366" w:rsidRDefault="00C22366" w:rsidP="00A727D9">
      <w:pPr>
        <w:pStyle w:val="ListParagraph"/>
        <w:numPr>
          <w:ilvl w:val="0"/>
          <w:numId w:val="6"/>
        </w:numPr>
      </w:pPr>
      <w:r>
        <w:t xml:space="preserve">Voltage sensing was added on all rails as part of the MCU schematic since all Hydra boards should have this feature to help diagnose any erroneous power rail </w:t>
      </w:r>
      <w:proofErr w:type="spellStart"/>
      <w:r>
        <w:t>behaviour</w:t>
      </w:r>
      <w:proofErr w:type="spellEnd"/>
      <w:r>
        <w:t>.</w:t>
      </w:r>
    </w:p>
    <w:p w14:paraId="41EF363E" w14:textId="7970CD81" w:rsidR="00C47CAA" w:rsidRDefault="00DF7A27" w:rsidP="00A727D9">
      <w:pPr>
        <w:pStyle w:val="ListParagraph"/>
        <w:numPr>
          <w:ilvl w:val="0"/>
          <w:numId w:val="6"/>
        </w:numPr>
      </w:pPr>
      <w:proofErr w:type="gramStart"/>
      <w:r>
        <w:t>Programming</w:t>
      </w:r>
      <w:proofErr w:type="gramEnd"/>
      <w:r>
        <w:t xml:space="preserve"> interface connector was swapped for a smaller connector due to space constraints on these new PCBs.</w:t>
      </w:r>
    </w:p>
    <w:p w14:paraId="037900FA" w14:textId="593FB35C" w:rsidR="00887059" w:rsidRDefault="00887059" w:rsidP="00A727D9">
      <w:pPr>
        <w:pStyle w:val="ListParagraph"/>
        <w:numPr>
          <w:ilvl w:val="0"/>
          <w:numId w:val="6"/>
        </w:numPr>
      </w:pPr>
      <w:r>
        <w:t>Over-current protection was added</w:t>
      </w:r>
      <w:r w:rsidR="007C4B31">
        <w:t xml:space="preserve"> to 5V and 3V3 </w:t>
      </w:r>
      <w:proofErr w:type="gramStart"/>
      <w:r w:rsidR="007C4B31">
        <w:t>rails</w:t>
      </w:r>
      <w:proofErr w:type="gramEnd"/>
    </w:p>
    <w:p w14:paraId="6838A050" w14:textId="31AEC86F" w:rsidR="00383542" w:rsidRDefault="00383542" w:rsidP="00A727D9">
      <w:pPr>
        <w:pStyle w:val="ListParagraph"/>
        <w:numPr>
          <w:ilvl w:val="0"/>
          <w:numId w:val="6"/>
        </w:numPr>
      </w:pPr>
      <w:r>
        <w:t xml:space="preserve">Two CAN networks were added as per </w:t>
      </w:r>
      <w:r w:rsidR="00562920">
        <w:t xml:space="preserve">Section 2.3.2.2 of the Hydra Framework design </w:t>
      </w:r>
      <w:proofErr w:type="gramStart"/>
      <w:r w:rsidR="00562920">
        <w:t>notebook</w:t>
      </w:r>
      <w:proofErr w:type="gramEnd"/>
    </w:p>
    <w:p w14:paraId="1698ED83" w14:textId="49438BD0" w:rsidR="00562920" w:rsidRPr="003B5447" w:rsidRDefault="00562920" w:rsidP="00A727D9">
      <w:pPr>
        <w:pStyle w:val="ListParagraph"/>
        <w:numPr>
          <w:ilvl w:val="0"/>
          <w:numId w:val="6"/>
        </w:numPr>
      </w:pPr>
      <w:r>
        <w:t xml:space="preserve">I got a little trigger happy with test </w:t>
      </w:r>
      <w:proofErr w:type="gramStart"/>
      <w:r>
        <w:t>points</w:t>
      </w:r>
      <w:proofErr w:type="gramEnd"/>
    </w:p>
    <w:p w14:paraId="329F05A2" w14:textId="77777777" w:rsidR="003C1099" w:rsidRDefault="003C1099">
      <w:pPr>
        <w:jc w:val="left"/>
        <w:rPr>
          <w:b/>
          <w:bCs/>
        </w:rPr>
      </w:pPr>
      <w:r>
        <w:br w:type="page"/>
      </w:r>
    </w:p>
    <w:p w14:paraId="71668ECA" w14:textId="54FABFDB" w:rsidR="00E426AA" w:rsidRDefault="00E426AA" w:rsidP="00E426AA">
      <w:pPr>
        <w:pStyle w:val="Heading3"/>
      </w:pPr>
      <w:r>
        <w:lastRenderedPageBreak/>
        <w:t>Schematics</w:t>
      </w:r>
    </w:p>
    <w:p w14:paraId="4EFBA63C" w14:textId="1B5D5C5C" w:rsidR="00CD4E7A" w:rsidRPr="00CD4E7A" w:rsidRDefault="00CD4E7A" w:rsidP="00CD4E7A">
      <w:pPr>
        <w:pStyle w:val="Heading4"/>
      </w:pPr>
      <w:r>
        <w:t>Parent Schematic</w:t>
      </w:r>
    </w:p>
    <w:p w14:paraId="1E1F207C" w14:textId="52A67820" w:rsidR="00C554AA" w:rsidRDefault="00CA3EA6" w:rsidP="00C554AA">
      <w:pPr>
        <w:keepNext/>
        <w:jc w:val="center"/>
      </w:pPr>
      <w:r>
        <w:rPr>
          <w:noProof/>
        </w:rPr>
        <w:drawing>
          <wp:inline distT="0" distB="0" distL="0" distR="0" wp14:anchorId="575B50DF" wp14:editId="56722472">
            <wp:extent cx="5943600" cy="4214495"/>
            <wp:effectExtent l="0" t="0" r="0" b="0"/>
            <wp:docPr id="1642962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2816" name="Picture 1" descr="A screenshot of a computer program&#10;&#10;Description automatically generated"/>
                    <pic:cNvPicPr/>
                  </pic:nvPicPr>
                  <pic:blipFill>
                    <a:blip r:embed="rId72"/>
                    <a:stretch>
                      <a:fillRect/>
                    </a:stretch>
                  </pic:blipFill>
                  <pic:spPr>
                    <a:xfrm>
                      <a:off x="0" y="0"/>
                      <a:ext cx="5943600" cy="4214495"/>
                    </a:xfrm>
                    <a:prstGeom prst="rect">
                      <a:avLst/>
                    </a:prstGeom>
                  </pic:spPr>
                </pic:pic>
              </a:graphicData>
            </a:graphic>
          </wp:inline>
        </w:drawing>
      </w:r>
    </w:p>
    <w:p w14:paraId="2B2DE54D" w14:textId="1BFF55A8" w:rsidR="00C554AA" w:rsidRDefault="00C554AA" w:rsidP="00C554AA">
      <w:pPr>
        <w:pStyle w:val="Caption"/>
        <w:jc w:val="center"/>
      </w:pPr>
      <w:r>
        <w:t xml:space="preserve">Figure </w:t>
      </w:r>
      <w:fldSimple w:instr=" SEQ Figure \* ARABIC ">
        <w:r w:rsidR="00D05FF5">
          <w:rPr>
            <w:noProof/>
          </w:rPr>
          <w:t>49</w:t>
        </w:r>
      </w:fldSimple>
      <w:r>
        <w:t>. HYDRA_V3_SAME51_TEMPLATE Parent Schematic</w:t>
      </w:r>
    </w:p>
    <w:p w14:paraId="4734C03A" w14:textId="230461ED" w:rsidR="00A5181D" w:rsidRDefault="00D36637" w:rsidP="00E6612E">
      <w:pPr>
        <w:spacing w:after="240"/>
        <w:ind w:firstLine="720"/>
      </w:pPr>
      <w:r>
        <w:t xml:space="preserve">This is a barebones Hydra V3 parent schematic containing the bare minimum components required for stackable V3 boards. The sample connectors/LEDs to the right may be removed </w:t>
      </w:r>
      <w:r w:rsidR="00AB18EA">
        <w:t>if unused but were included to provide an example of how the components should be laid out on the PCB.</w:t>
      </w:r>
    </w:p>
    <w:p w14:paraId="43965BAD" w14:textId="666CDC98" w:rsidR="0028259F" w:rsidRDefault="0028259F" w:rsidP="00246AB2">
      <w:pPr>
        <w:spacing w:after="240"/>
        <w:ind w:firstLine="720"/>
      </w:pPr>
      <w:r>
        <w:t>The only other modifications that should be done to this circuit are the addition of other I/O pins to the SAME51_PINOUT schematic symbol</w:t>
      </w:r>
      <w:r w:rsidR="00E6612E">
        <w:t xml:space="preserve"> as required by the PCB being designed. No modification should be </w:t>
      </w:r>
      <w:r w:rsidR="00F64276">
        <w:t>made</w:t>
      </w:r>
      <w:r w:rsidR="00E6612E">
        <w:t xml:space="preserve"> to the header pinout or OC protection schematic.</w:t>
      </w:r>
    </w:p>
    <w:p w14:paraId="45EC916D" w14:textId="55046FFE" w:rsidR="0015524E" w:rsidRPr="00A5181D" w:rsidRDefault="00246AB2" w:rsidP="00AB18EA">
      <w:pPr>
        <w:ind w:firstLine="720"/>
      </w:pPr>
      <w:r>
        <w:t>The main difference between this parent schematic and that of V2 PCBs is the updated header pinout.</w:t>
      </w:r>
    </w:p>
    <w:p w14:paraId="73DEFE24" w14:textId="0522635B" w:rsidR="00CD4E7A" w:rsidRDefault="00CD4E7A" w:rsidP="00CD4E7A">
      <w:pPr>
        <w:pStyle w:val="Heading4"/>
        <w:spacing w:after="240"/>
      </w:pPr>
      <w:r>
        <w:lastRenderedPageBreak/>
        <w:t>MCU Schematic</w:t>
      </w:r>
    </w:p>
    <w:p w14:paraId="1D00F84D" w14:textId="48C04E33" w:rsidR="00EB5E18" w:rsidRDefault="00DA2990" w:rsidP="00EB5E18">
      <w:pPr>
        <w:keepNext/>
      </w:pPr>
      <w:r>
        <w:rPr>
          <w:noProof/>
        </w:rPr>
        <w:drawing>
          <wp:inline distT="0" distB="0" distL="0" distR="0" wp14:anchorId="1484DBA3" wp14:editId="2A0AC8A2">
            <wp:extent cx="5943600" cy="3782060"/>
            <wp:effectExtent l="0" t="0" r="0" b="8890"/>
            <wp:docPr id="3242454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45407" name="Picture 1" descr="A diagram of a computer&#10;&#10;Description automatically generated"/>
                    <pic:cNvPicPr/>
                  </pic:nvPicPr>
                  <pic:blipFill>
                    <a:blip r:embed="rId73"/>
                    <a:stretch>
                      <a:fillRect/>
                    </a:stretch>
                  </pic:blipFill>
                  <pic:spPr>
                    <a:xfrm>
                      <a:off x="0" y="0"/>
                      <a:ext cx="5943600" cy="3782060"/>
                    </a:xfrm>
                    <a:prstGeom prst="rect">
                      <a:avLst/>
                    </a:prstGeom>
                  </pic:spPr>
                </pic:pic>
              </a:graphicData>
            </a:graphic>
          </wp:inline>
        </w:drawing>
      </w:r>
    </w:p>
    <w:p w14:paraId="0909809B" w14:textId="60B05B4E" w:rsidR="00EB5E18" w:rsidRDefault="00EB5E18" w:rsidP="00EB5E18">
      <w:pPr>
        <w:pStyle w:val="Caption"/>
        <w:jc w:val="center"/>
      </w:pPr>
      <w:r>
        <w:t xml:space="preserve">Figure </w:t>
      </w:r>
      <w:fldSimple w:instr=" SEQ Figure \* ARABIC ">
        <w:r w:rsidR="00D05FF5">
          <w:rPr>
            <w:noProof/>
          </w:rPr>
          <w:t>50</w:t>
        </w:r>
      </w:fldSimple>
      <w:r>
        <w:t>. HYDRA_V3_SAME51_TEMPLATE MCU Pinout Schematic</w:t>
      </w:r>
    </w:p>
    <w:p w14:paraId="50B3877E" w14:textId="7ABFB3C8" w:rsidR="00F64276" w:rsidRDefault="00F64276" w:rsidP="006F5FD8">
      <w:pPr>
        <w:spacing w:after="240"/>
        <w:ind w:firstLine="720"/>
        <w:jc w:val="left"/>
      </w:pPr>
      <w:r>
        <w:t xml:space="preserve">This MCU pinout schematic is highly </w:t>
      </w:r>
      <w:proofErr w:type="gramStart"/>
      <w:r>
        <w:t>similar to</w:t>
      </w:r>
      <w:proofErr w:type="gramEnd"/>
      <w:r>
        <w:t xml:space="preserve"> that of V2 boards with the exception of a few changes:</w:t>
      </w:r>
    </w:p>
    <w:p w14:paraId="512FE929" w14:textId="79B8E079" w:rsidR="007A4EEA" w:rsidRDefault="00810DD7" w:rsidP="006F5FD8">
      <w:pPr>
        <w:pStyle w:val="ListParagraph"/>
        <w:numPr>
          <w:ilvl w:val="0"/>
          <w:numId w:val="6"/>
        </w:numPr>
        <w:spacing w:after="240"/>
        <w:jc w:val="left"/>
      </w:pPr>
      <w:r>
        <w:t>Status LEDs</w:t>
      </w:r>
      <w:r w:rsidR="00B345E6">
        <w:t xml:space="preserve"> (bottom left)</w:t>
      </w:r>
      <w:r>
        <w:t xml:space="preserve"> were swapped to a smaller bi-color chip</w:t>
      </w:r>
      <w:r w:rsidR="007A4EEA">
        <w:t xml:space="preserve"> and the power status LED has been upgraded to display 3V3 and 5V power statuses.</w:t>
      </w:r>
    </w:p>
    <w:p w14:paraId="17BFD889" w14:textId="5B87621C" w:rsidR="00103D12" w:rsidRDefault="00B345E6" w:rsidP="006F5FD8">
      <w:pPr>
        <w:pStyle w:val="ListParagraph"/>
        <w:numPr>
          <w:ilvl w:val="0"/>
          <w:numId w:val="6"/>
        </w:numPr>
        <w:spacing w:after="240"/>
        <w:jc w:val="left"/>
      </w:pPr>
      <w:proofErr w:type="gramStart"/>
      <w:r>
        <w:t>Reset</w:t>
      </w:r>
      <w:proofErr w:type="gramEnd"/>
      <w:r>
        <w:t xml:space="preserve"> switch was swapped from a dip switch to a momentary switch </w:t>
      </w:r>
      <w:r w:rsidR="00103D12">
        <w:t>for size and cost constraints (SW1 – bottom middle of schematic)</w:t>
      </w:r>
      <w:r w:rsidR="00200079">
        <w:t>.</w:t>
      </w:r>
    </w:p>
    <w:p w14:paraId="166C806C" w14:textId="77777777" w:rsidR="00200079" w:rsidRDefault="00200079" w:rsidP="006F5FD8">
      <w:pPr>
        <w:pStyle w:val="ListParagraph"/>
        <w:numPr>
          <w:ilvl w:val="0"/>
          <w:numId w:val="6"/>
        </w:numPr>
        <w:spacing w:after="240"/>
        <w:jc w:val="left"/>
      </w:pPr>
      <w:r>
        <w:t xml:space="preserve">Voltage sense was added to all power rails since all Hydra boards should be able to sense this. A </w:t>
      </w:r>
      <w:proofErr w:type="spellStart"/>
      <w:r>
        <w:t>zener</w:t>
      </w:r>
      <w:proofErr w:type="spellEnd"/>
      <w:r>
        <w:t xml:space="preserve"> is included on the PYRO_PWR rail since it is the only rail without overvoltage protection and may therefore spike high enough to damage the MCU’s ADC.</w:t>
      </w:r>
    </w:p>
    <w:p w14:paraId="0F744D4A" w14:textId="0F1901D2" w:rsidR="006F5C53" w:rsidRDefault="006F5C53" w:rsidP="006F5FD8">
      <w:pPr>
        <w:pStyle w:val="ListParagraph"/>
        <w:numPr>
          <w:ilvl w:val="1"/>
          <w:numId w:val="6"/>
        </w:numPr>
        <w:spacing w:after="240"/>
        <w:jc w:val="left"/>
      </w:pPr>
      <w:r>
        <w:t>The I/O pins for the voltage sense have already been wired to the MCU but may be change</w:t>
      </w:r>
      <w:r w:rsidR="002C0EB5">
        <w:t>d if it facilitates the routing of a PCB</w:t>
      </w:r>
      <w:r w:rsidR="00221C7F">
        <w:t xml:space="preserve"> </w:t>
      </w:r>
      <w:proofErr w:type="gramStart"/>
      <w:r w:rsidR="00221C7F">
        <w:t>as long as</w:t>
      </w:r>
      <w:proofErr w:type="gramEnd"/>
      <w:r w:rsidR="00221C7F">
        <w:t xml:space="preserve"> the feature is maintained.</w:t>
      </w:r>
    </w:p>
    <w:p w14:paraId="566335C6" w14:textId="77777777" w:rsidR="002B7D15" w:rsidRDefault="00BE58D8" w:rsidP="006F5FD8">
      <w:pPr>
        <w:pStyle w:val="ListParagraph"/>
        <w:numPr>
          <w:ilvl w:val="0"/>
          <w:numId w:val="6"/>
        </w:numPr>
        <w:spacing w:after="240"/>
        <w:jc w:val="left"/>
      </w:pPr>
      <w:r>
        <w:t>The debugging connector (bottom right</w:t>
      </w:r>
      <w:r w:rsidR="00DA2990">
        <w:t>-</w:t>
      </w:r>
      <w:proofErr w:type="spellStart"/>
      <w:r w:rsidR="00DA2990">
        <w:t>ish</w:t>
      </w:r>
      <w:proofErr w:type="spellEnd"/>
      <w:r>
        <w:t xml:space="preserve">) was swapped </w:t>
      </w:r>
      <w:r w:rsidR="000C666D">
        <w:t xml:space="preserve">to a smaller Molex </w:t>
      </w:r>
      <w:proofErr w:type="spellStart"/>
      <w:r w:rsidR="000C666D">
        <w:t>PicoBlade</w:t>
      </w:r>
      <w:proofErr w:type="spellEnd"/>
      <w:r w:rsidR="000C666D">
        <w:t xml:space="preserve"> connector, as per </w:t>
      </w:r>
      <w:r w:rsidR="002B7D15">
        <w:t xml:space="preserve">Section 2.3.2.4 of </w:t>
      </w:r>
      <w:r w:rsidR="000C666D">
        <w:t>the Hydra Framework design notebook.</w:t>
      </w:r>
    </w:p>
    <w:p w14:paraId="52A2E4C3" w14:textId="77777777" w:rsidR="002B7D15" w:rsidRDefault="002B7D15" w:rsidP="006F5FD8">
      <w:pPr>
        <w:pStyle w:val="ListParagraph"/>
        <w:numPr>
          <w:ilvl w:val="0"/>
          <w:numId w:val="6"/>
        </w:numPr>
        <w:spacing w:after="240"/>
        <w:jc w:val="left"/>
      </w:pPr>
      <w:r>
        <w:t>Test points were sprinkled in for easier debugging (bottom right)</w:t>
      </w:r>
    </w:p>
    <w:p w14:paraId="1AF7BBA5" w14:textId="77777777" w:rsidR="002B7D15" w:rsidRDefault="002B7D15" w:rsidP="006F5FD8">
      <w:pPr>
        <w:pStyle w:val="ListParagraph"/>
        <w:numPr>
          <w:ilvl w:val="0"/>
          <w:numId w:val="6"/>
        </w:numPr>
        <w:spacing w:after="240"/>
        <w:jc w:val="left"/>
      </w:pPr>
      <w:r>
        <w:t xml:space="preserve">Two CAN transceivers were included as per Section 2.3.2.2 of the Hydra Framework design </w:t>
      </w:r>
      <w:proofErr w:type="gramStart"/>
      <w:r>
        <w:t>notebook</w:t>
      </w:r>
      <w:proofErr w:type="gramEnd"/>
    </w:p>
    <w:p w14:paraId="27FD9934" w14:textId="77777777" w:rsidR="00BC0E3E" w:rsidRDefault="002B7D15" w:rsidP="002B7D15">
      <w:pPr>
        <w:pStyle w:val="ListParagraph"/>
        <w:numPr>
          <w:ilvl w:val="1"/>
          <w:numId w:val="6"/>
        </w:numPr>
        <w:spacing w:after="240"/>
        <w:jc w:val="left"/>
      </w:pPr>
      <w:r>
        <w:t xml:space="preserve">CAN transceiver IC was also swapped to the </w:t>
      </w:r>
      <w:r w:rsidR="000979F8" w:rsidRPr="000979F8">
        <w:t>TCAN330GDCNR</w:t>
      </w:r>
      <w:r w:rsidR="000979F8">
        <w:t xml:space="preserve"> since it runs </w:t>
      </w:r>
      <w:proofErr w:type="gramStart"/>
      <w:r w:rsidR="000979F8">
        <w:t>off of</w:t>
      </w:r>
      <w:proofErr w:type="gramEnd"/>
      <w:r w:rsidR="000979F8">
        <w:t xml:space="preserve"> 3V3 as opposed to the old one which runs on 5V. This means the 5V rail is no longer critical </w:t>
      </w:r>
      <w:r w:rsidR="000979F8">
        <w:lastRenderedPageBreak/>
        <w:t>for Hydra and PCBs requiring internal regulators for reliability now only require a 3V3 regulator to maintain logic/communication.</w:t>
      </w:r>
    </w:p>
    <w:p w14:paraId="01939420" w14:textId="62210875" w:rsidR="009B16CB" w:rsidRDefault="00BC0E3E" w:rsidP="00BC0E3E">
      <w:pPr>
        <w:pStyle w:val="ListParagraph"/>
        <w:numPr>
          <w:ilvl w:val="2"/>
          <w:numId w:val="6"/>
        </w:numPr>
        <w:spacing w:after="240"/>
        <w:jc w:val="left"/>
      </w:pPr>
      <w:r>
        <w:t xml:space="preserve">It is also smaller and slightly </w:t>
      </w:r>
      <w:proofErr w:type="gramStart"/>
      <w:r>
        <w:t>slower</w:t>
      </w:r>
      <w:proofErr w:type="gramEnd"/>
      <w:r>
        <w:t xml:space="preserve"> but software said it’s ok</w:t>
      </w:r>
      <w:r w:rsidR="009B16CB">
        <w:br w:type="page"/>
      </w:r>
    </w:p>
    <w:p w14:paraId="2568CD4C" w14:textId="7EEE58AD" w:rsidR="000E7E98" w:rsidRDefault="000E7E98" w:rsidP="000E7E98">
      <w:pPr>
        <w:pStyle w:val="Heading4"/>
        <w:spacing w:after="240"/>
      </w:pPr>
      <w:r>
        <w:lastRenderedPageBreak/>
        <w:t>Over-current Protection Schematic</w:t>
      </w:r>
    </w:p>
    <w:p w14:paraId="7C836CE6" w14:textId="1440A525" w:rsidR="009B16CB" w:rsidRDefault="004F288D" w:rsidP="009B16CB">
      <w:pPr>
        <w:keepNext/>
      </w:pPr>
      <w:r>
        <w:rPr>
          <w:noProof/>
        </w:rPr>
        <w:drawing>
          <wp:inline distT="0" distB="0" distL="0" distR="0" wp14:anchorId="0F0C37B7" wp14:editId="1BD187DA">
            <wp:extent cx="5943600" cy="2807970"/>
            <wp:effectExtent l="0" t="0" r="0" b="0"/>
            <wp:docPr id="136626275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759" name="Picture 1" descr="A close-up of a graph&#10;&#10;Description automatically generated"/>
                    <pic:cNvPicPr/>
                  </pic:nvPicPr>
                  <pic:blipFill>
                    <a:blip r:embed="rId74"/>
                    <a:stretch>
                      <a:fillRect/>
                    </a:stretch>
                  </pic:blipFill>
                  <pic:spPr>
                    <a:xfrm>
                      <a:off x="0" y="0"/>
                      <a:ext cx="5943600" cy="2807970"/>
                    </a:xfrm>
                    <a:prstGeom prst="rect">
                      <a:avLst/>
                    </a:prstGeom>
                  </pic:spPr>
                </pic:pic>
              </a:graphicData>
            </a:graphic>
          </wp:inline>
        </w:drawing>
      </w:r>
    </w:p>
    <w:p w14:paraId="59692DCB" w14:textId="1C1A7505" w:rsidR="009B16CB" w:rsidRDefault="009B16CB" w:rsidP="009B16CB">
      <w:pPr>
        <w:pStyle w:val="Caption"/>
        <w:jc w:val="center"/>
      </w:pPr>
      <w:r>
        <w:t xml:space="preserve">Figure </w:t>
      </w:r>
      <w:fldSimple w:instr=" SEQ Figure \* ARABIC ">
        <w:r w:rsidR="00D05FF5">
          <w:rPr>
            <w:noProof/>
          </w:rPr>
          <w:t>51</w:t>
        </w:r>
      </w:fldSimple>
      <w:r>
        <w:t>. HYDRA_V3_SAME51_TEMPLATE Over-current Protection Schematic</w:t>
      </w:r>
    </w:p>
    <w:p w14:paraId="78B0AD2C" w14:textId="77777777" w:rsidR="00F928EB" w:rsidRDefault="00A67FE1" w:rsidP="00F928EB">
      <w:pPr>
        <w:spacing w:after="240"/>
        <w:ind w:firstLine="720"/>
        <w:rPr>
          <w:b/>
          <w:bCs/>
        </w:rPr>
      </w:pPr>
      <w:r>
        <w:t>This sc</w:t>
      </w:r>
      <w:r w:rsidR="00A53340">
        <w:t xml:space="preserve">hematic uses an op-amp-based overcurrent latch detailed in </w:t>
      </w:r>
      <w:hyperlink r:id="rId75" w:history="1">
        <w:r w:rsidR="00A53340" w:rsidRPr="00A53340">
          <w:rPr>
            <w:rStyle w:val="Hyperlink"/>
          </w:rPr>
          <w:t>this paper</w:t>
        </w:r>
      </w:hyperlink>
      <w:r w:rsidR="00A53340">
        <w:t xml:space="preserve"> by Texas Instruments.</w:t>
      </w:r>
      <w:r w:rsidR="00786BA8">
        <w:t xml:space="preserve"> Its goal is to cut off both 5V and 3V3 power to the PCB if either rail draws too much current from the avionics-wide power rails.</w:t>
      </w:r>
      <w:r w:rsidR="00E3147E">
        <w:t xml:space="preserve"> This function was achieved by modifying Texas Instruments’ over-current protection circuit and adding the two diodes (D5 and D6) at the outputs of the op amps which create a OR-gate such that </w:t>
      </w:r>
      <w:r w:rsidR="00611D04">
        <w:t xml:space="preserve">all the </w:t>
      </w:r>
      <w:r w:rsidR="00E3147E">
        <w:t>MOSFETs</w:t>
      </w:r>
      <w:r w:rsidR="00611D04">
        <w:t xml:space="preserve"> (Q1, Q2, Q3, and Q4)</w:t>
      </w:r>
      <w:r w:rsidR="00E3147E">
        <w:t xml:space="preserve"> are shut off </w:t>
      </w:r>
      <w:r w:rsidR="00611D04">
        <w:t xml:space="preserve">when </w:t>
      </w:r>
      <w:proofErr w:type="gramStart"/>
      <w:r w:rsidR="00611D04">
        <w:t>either over-</w:t>
      </w:r>
      <w:proofErr w:type="gramEnd"/>
      <w:r w:rsidR="00611D04">
        <w:t xml:space="preserve">current circuit trips. </w:t>
      </w:r>
      <w:r w:rsidR="00611D04">
        <w:rPr>
          <w:b/>
          <w:bCs/>
        </w:rPr>
        <w:t>This feature remains to be prototyped.</w:t>
      </w:r>
      <w:r w:rsidR="00FD13C0">
        <w:rPr>
          <w:b/>
          <w:bCs/>
        </w:rPr>
        <w:t xml:space="preserve"> </w:t>
      </w:r>
    </w:p>
    <w:p w14:paraId="06356FD0" w14:textId="7145E8F2" w:rsidR="00A67FE1" w:rsidRPr="00FD13C0" w:rsidRDefault="00FD13C0" w:rsidP="00F928EB">
      <w:pPr>
        <w:ind w:firstLine="720"/>
      </w:pPr>
      <w:r>
        <w:t xml:space="preserve">Lastly, back-to-back MOSFETs are used to cut off power to the board such that the effect of the body diode is </w:t>
      </w:r>
      <w:r w:rsidR="006F5FD8">
        <w:t>nullified,</w:t>
      </w:r>
      <w:r>
        <w:t xml:space="preserve"> and this circuit will prevent bi-directional current flow</w:t>
      </w:r>
      <w:r w:rsidR="004A7B6C">
        <w:t xml:space="preserve"> in an over-current event.</w:t>
      </w:r>
    </w:p>
    <w:p w14:paraId="5843C3C0" w14:textId="0A6D4C92" w:rsidR="003C1099" w:rsidRDefault="003C1099" w:rsidP="00C554AA">
      <w:pPr>
        <w:jc w:val="center"/>
        <w:rPr>
          <w:b/>
          <w:bCs/>
        </w:rPr>
      </w:pPr>
      <w:r>
        <w:br w:type="page"/>
      </w:r>
    </w:p>
    <w:p w14:paraId="50C19F29" w14:textId="19A7DFDC" w:rsidR="00E426AA" w:rsidRDefault="00E426AA" w:rsidP="00E426AA">
      <w:pPr>
        <w:pStyle w:val="Heading3"/>
      </w:pPr>
      <w:r>
        <w:lastRenderedPageBreak/>
        <w:t>PCB</w:t>
      </w:r>
    </w:p>
    <w:p w14:paraId="3F28DCEA" w14:textId="63804D6E" w:rsidR="00D170C4" w:rsidRDefault="000C6B49" w:rsidP="00D170C4">
      <w:pPr>
        <w:keepNext/>
        <w:jc w:val="center"/>
      </w:pPr>
      <w:r>
        <w:rPr>
          <w:noProof/>
        </w:rPr>
        <w:drawing>
          <wp:inline distT="0" distB="0" distL="0" distR="0" wp14:anchorId="4C2766DA" wp14:editId="06C09B25">
            <wp:extent cx="5943600" cy="5250815"/>
            <wp:effectExtent l="0" t="0" r="0" b="6985"/>
            <wp:docPr id="990203432" name="Picture 1" descr="A green circular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03432" name="Picture 1" descr="A green circular circuit board&#10;&#10;Description automatically generated"/>
                    <pic:cNvPicPr/>
                  </pic:nvPicPr>
                  <pic:blipFill>
                    <a:blip r:embed="rId76"/>
                    <a:stretch>
                      <a:fillRect/>
                    </a:stretch>
                  </pic:blipFill>
                  <pic:spPr>
                    <a:xfrm>
                      <a:off x="0" y="0"/>
                      <a:ext cx="5943600" cy="5250815"/>
                    </a:xfrm>
                    <a:prstGeom prst="rect">
                      <a:avLst/>
                    </a:prstGeom>
                  </pic:spPr>
                </pic:pic>
              </a:graphicData>
            </a:graphic>
          </wp:inline>
        </w:drawing>
      </w:r>
    </w:p>
    <w:p w14:paraId="1DAFCC96" w14:textId="7D02ED6A" w:rsidR="00D170C4" w:rsidRDefault="00D170C4" w:rsidP="00D170C4">
      <w:pPr>
        <w:pStyle w:val="Caption"/>
        <w:jc w:val="center"/>
      </w:pPr>
      <w:r>
        <w:t xml:space="preserve">Figure </w:t>
      </w:r>
      <w:fldSimple w:instr=" SEQ Figure \* ARABIC ">
        <w:r w:rsidR="00D05FF5">
          <w:rPr>
            <w:noProof/>
          </w:rPr>
          <w:t>52</w:t>
        </w:r>
      </w:fldSimple>
      <w:r>
        <w:t>. HYDRA_V3_SAME51_TEMPLATE PCB Top</w:t>
      </w:r>
    </w:p>
    <w:p w14:paraId="703B86AB" w14:textId="5B9CFF6F" w:rsidR="0005415D" w:rsidRDefault="0052330A" w:rsidP="0005415D">
      <w:pPr>
        <w:keepNext/>
        <w:jc w:val="center"/>
      </w:pPr>
      <w:r>
        <w:rPr>
          <w:noProof/>
        </w:rPr>
        <w:lastRenderedPageBreak/>
        <w:drawing>
          <wp:inline distT="0" distB="0" distL="0" distR="0" wp14:anchorId="31001DA1" wp14:editId="4B67981F">
            <wp:extent cx="5943600" cy="5137785"/>
            <wp:effectExtent l="0" t="0" r="0" b="5715"/>
            <wp:docPr id="147891033" name="Picture 1" descr="A green circular object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1033" name="Picture 1" descr="A green circular object with many small chips&#10;&#10;Description automatically generated"/>
                    <pic:cNvPicPr/>
                  </pic:nvPicPr>
                  <pic:blipFill>
                    <a:blip r:embed="rId77"/>
                    <a:stretch>
                      <a:fillRect/>
                    </a:stretch>
                  </pic:blipFill>
                  <pic:spPr>
                    <a:xfrm>
                      <a:off x="0" y="0"/>
                      <a:ext cx="5943600" cy="5137785"/>
                    </a:xfrm>
                    <a:prstGeom prst="rect">
                      <a:avLst/>
                    </a:prstGeom>
                  </pic:spPr>
                </pic:pic>
              </a:graphicData>
            </a:graphic>
          </wp:inline>
        </w:drawing>
      </w:r>
    </w:p>
    <w:p w14:paraId="36AA4CFA" w14:textId="753CA654" w:rsidR="007B0FEB" w:rsidRDefault="0005415D" w:rsidP="0005415D">
      <w:pPr>
        <w:pStyle w:val="Caption"/>
        <w:jc w:val="center"/>
      </w:pPr>
      <w:r>
        <w:t xml:space="preserve">Figure </w:t>
      </w:r>
      <w:fldSimple w:instr=" SEQ Figure \* ARABIC ">
        <w:r w:rsidR="00D05FF5">
          <w:rPr>
            <w:noProof/>
          </w:rPr>
          <w:t>53</w:t>
        </w:r>
      </w:fldSimple>
      <w:r>
        <w:t>. HYDRA_V3_SAME51_TEMPLATE PCB Bottom</w:t>
      </w:r>
    </w:p>
    <w:p w14:paraId="7AE91F6D" w14:textId="77777777" w:rsidR="007B0FEB" w:rsidRDefault="007B0FEB">
      <w:pPr>
        <w:jc w:val="left"/>
        <w:rPr>
          <w:i/>
          <w:iCs/>
          <w:sz w:val="20"/>
          <w:szCs w:val="20"/>
        </w:rPr>
      </w:pPr>
      <w:r>
        <w:br w:type="page"/>
      </w:r>
    </w:p>
    <w:p w14:paraId="38A2C439" w14:textId="7C13E1E0" w:rsidR="0005415D" w:rsidRDefault="007B0FEB" w:rsidP="0031771A">
      <w:pPr>
        <w:pStyle w:val="Heading3"/>
      </w:pPr>
      <w:r>
        <w:lastRenderedPageBreak/>
        <w:t>Layout Considerations</w:t>
      </w:r>
    </w:p>
    <w:p w14:paraId="30BC85FB" w14:textId="3C04D8F4" w:rsidR="0031771A" w:rsidRDefault="0031771A" w:rsidP="0031771A">
      <w:pPr>
        <w:pStyle w:val="Heading4"/>
        <w:spacing w:after="240"/>
      </w:pPr>
      <w:r>
        <w:t>General Overview</w:t>
      </w:r>
    </w:p>
    <w:p w14:paraId="59A3143C" w14:textId="07DFD35F" w:rsidR="007B0FEB" w:rsidRDefault="000D0E4F" w:rsidP="00820083">
      <w:pPr>
        <w:spacing w:after="240"/>
        <w:ind w:firstLine="720"/>
      </w:pPr>
      <w:r>
        <w:t>This PCB was laid out around the MCU. The MCU was placed on the bottom of the board since it is a very slim component and therefore did not need to be on top. The power filtering/clock circuitry was then placed as close as possible to the MCU pins on the opposite side of the PCB</w:t>
      </w:r>
      <w:r w:rsidR="00937094">
        <w:t>. The debugging connector, reset switch, and status LEDs are all placed as per Section</w:t>
      </w:r>
      <w:r w:rsidR="009A01D0">
        <w:t>s 2.3.2.4 and 2.3.2.5</w:t>
      </w:r>
      <w:r w:rsidR="00820083">
        <w:t xml:space="preserve"> of the Hydra Framework design </w:t>
      </w:r>
      <w:proofErr w:type="gramStart"/>
      <w:r w:rsidR="00820083">
        <w:t>notebook</w:t>
      </w:r>
      <w:proofErr w:type="gramEnd"/>
      <w:r w:rsidR="00820083">
        <w:t>.</w:t>
      </w:r>
      <w:r w:rsidR="0063652A">
        <w:t xml:space="preserve"> </w:t>
      </w:r>
    </w:p>
    <w:p w14:paraId="25E44502" w14:textId="45D0E533" w:rsidR="00820083" w:rsidRDefault="00820083" w:rsidP="00820083">
      <w:pPr>
        <w:spacing w:after="240"/>
        <w:ind w:firstLine="720"/>
      </w:pPr>
      <w:r>
        <w:t xml:space="preserve">The overcurrent cutoff MOSFETs were placed in series with the current shunt immediately next </w:t>
      </w:r>
      <w:r w:rsidR="00110022">
        <w:t>to the 5V and 3V3 inputs of the PCB</w:t>
      </w:r>
      <w:r w:rsidR="00B756E7">
        <w:t>. T</w:t>
      </w:r>
      <w:r w:rsidR="00110022">
        <w:t>he 5V MOSFET is only connected to the 5V sensing circuit though boards built on this template will likely use it for other things as well</w:t>
      </w:r>
      <w:r w:rsidR="00B756E7">
        <w:t>. T</w:t>
      </w:r>
      <w:r w:rsidR="00110022">
        <w:t>he 3V3</w:t>
      </w:r>
      <w:r w:rsidR="00C901A0">
        <w:t xml:space="preserve"> MOSFET dumps power into the PCBs internal power planes.</w:t>
      </w:r>
      <w:r w:rsidR="00B756E7">
        <w:t xml:space="preserve"> Overcurrent detection circuitry is placed </w:t>
      </w:r>
      <w:r w:rsidR="0063652A">
        <w:t>beneath</w:t>
      </w:r>
      <w:r w:rsidR="00B756E7">
        <w:t xml:space="preserve"> the shunt/MOSFET complex</w:t>
      </w:r>
      <w:r w:rsidR="0063652A">
        <w:t>, on the bottom layer of the PCB.</w:t>
      </w:r>
    </w:p>
    <w:p w14:paraId="4936A781" w14:textId="1F3B577E" w:rsidR="00D00B7B" w:rsidRDefault="00D00B7B" w:rsidP="00820083">
      <w:pPr>
        <w:spacing w:after="240"/>
        <w:ind w:firstLine="720"/>
      </w:pPr>
      <w:r>
        <w:t xml:space="preserve">Initially, only small 0402 decoupling capacitors were present on the bottom side of the </w:t>
      </w:r>
      <w:proofErr w:type="gramStart"/>
      <w:r>
        <w:t>PCB</w:t>
      </w:r>
      <w:proofErr w:type="gramEnd"/>
      <w:r>
        <w:t xml:space="preserve"> but more things eventually ended up on the bottom side of the board. The overcurrent detection circuitry will likely be fine since it </w:t>
      </w:r>
      <w:r w:rsidR="00FA2586">
        <w:t>will be above the MOSFETs of the lower PCB when stacked and both sets of components are insignificantly tall.</w:t>
      </w:r>
      <w:r w:rsidR="00316B6E">
        <w:t xml:space="preserve"> Beyond this all components should be very small </w:t>
      </w:r>
      <w:proofErr w:type="gramStart"/>
      <w:r w:rsidR="00316B6E">
        <w:t>with the exception of</w:t>
      </w:r>
      <w:proofErr w:type="gramEnd"/>
      <w:r w:rsidR="00316B6E">
        <w:t xml:space="preserve"> the pyrotechnics power sense </w:t>
      </w:r>
      <w:proofErr w:type="spellStart"/>
      <w:r w:rsidR="00316B6E">
        <w:t>zener</w:t>
      </w:r>
      <w:proofErr w:type="spellEnd"/>
      <w:r w:rsidR="00316B6E">
        <w:t xml:space="preserve"> but this </w:t>
      </w:r>
      <w:proofErr w:type="spellStart"/>
      <w:r w:rsidR="00316B6E">
        <w:t>zener</w:t>
      </w:r>
      <w:proofErr w:type="spellEnd"/>
      <w:r w:rsidR="00316B6E">
        <w:t xml:space="preserve"> is located above the status LEDs which are not tall and will therefore have plenty of clearance.</w:t>
      </w:r>
    </w:p>
    <w:p w14:paraId="189A52E1" w14:textId="223F9AE8" w:rsidR="0031771A" w:rsidRDefault="00037B9D" w:rsidP="00820083">
      <w:pPr>
        <w:spacing w:after="240"/>
        <w:ind w:firstLine="720"/>
      </w:pPr>
      <w:r>
        <w:t>The CAN transceivers were placed at either end of the left connector since there is not enough space between the stacking connectors and the edge of the PCB to run more than one differential pair</w:t>
      </w:r>
      <w:r w:rsidR="00D57F88">
        <w:t xml:space="preserve">. Additionally, the CAN0 output differential pair </w:t>
      </w:r>
      <w:r w:rsidR="00D57F88">
        <w:rPr>
          <w:b/>
          <w:bCs/>
        </w:rPr>
        <w:t>breaks the ground plane</w:t>
      </w:r>
      <w:r w:rsidR="00D57F88">
        <w:t xml:space="preserve"> which may be bad </w:t>
      </w:r>
      <w:proofErr w:type="gramStart"/>
      <w:r w:rsidR="00D57F88">
        <w:t>design</w:t>
      </w:r>
      <w:proofErr w:type="gramEnd"/>
      <w:r w:rsidR="00D57F88">
        <w:t xml:space="preserve"> but I couldn’t think of another way to route it and it’s probably fine since it does so on the left side of the PCB</w:t>
      </w:r>
      <w:r w:rsidR="004B20CA">
        <w:t xml:space="preserve"> and the CAN0 traces do not segregate any circuitry on other layers.</w:t>
      </w:r>
    </w:p>
    <w:p w14:paraId="7D267E6F" w14:textId="77777777" w:rsidR="0031771A" w:rsidRDefault="0031771A">
      <w:pPr>
        <w:jc w:val="left"/>
      </w:pPr>
      <w:r>
        <w:br w:type="page"/>
      </w:r>
    </w:p>
    <w:p w14:paraId="7560EBB6" w14:textId="003B40A4" w:rsidR="00037B9D" w:rsidRDefault="00487CD5" w:rsidP="008D1702">
      <w:pPr>
        <w:pStyle w:val="Heading4"/>
        <w:spacing w:after="240"/>
      </w:pPr>
      <w:r>
        <w:lastRenderedPageBreak/>
        <w:t>Individual Layers</w:t>
      </w:r>
    </w:p>
    <w:p w14:paraId="3A30ADE0" w14:textId="6F8AF840" w:rsidR="00DE29C2" w:rsidRDefault="00DE29C2" w:rsidP="00DE29C2">
      <w:r>
        <w:t>The PCB’s layers are pictured below, from top to bottom.</w:t>
      </w:r>
    </w:p>
    <w:p w14:paraId="01DAC7ED" w14:textId="77777777" w:rsidR="00DE29C2" w:rsidRPr="00DE29C2" w:rsidRDefault="00DE29C2" w:rsidP="00DE29C2"/>
    <w:p w14:paraId="35815F98" w14:textId="77777777" w:rsidR="008D1702" w:rsidRDefault="008D1702" w:rsidP="008D1702">
      <w:pPr>
        <w:keepNext/>
        <w:jc w:val="center"/>
      </w:pPr>
      <w:r>
        <w:rPr>
          <w:noProof/>
        </w:rPr>
        <w:drawing>
          <wp:inline distT="0" distB="0" distL="0" distR="0" wp14:anchorId="34EE2FAA" wp14:editId="08BD929D">
            <wp:extent cx="5943600" cy="5384800"/>
            <wp:effectExtent l="0" t="0" r="0" b="6350"/>
            <wp:docPr id="1939805524" name="Picture 1" descr="A red circle with green and 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05524" name="Picture 1" descr="A red circle with green and red lines and dots&#10;&#10;Description automatically generated"/>
                    <pic:cNvPicPr/>
                  </pic:nvPicPr>
                  <pic:blipFill>
                    <a:blip r:embed="rId78"/>
                    <a:stretch>
                      <a:fillRect/>
                    </a:stretch>
                  </pic:blipFill>
                  <pic:spPr>
                    <a:xfrm>
                      <a:off x="0" y="0"/>
                      <a:ext cx="5943600" cy="5384800"/>
                    </a:xfrm>
                    <a:prstGeom prst="rect">
                      <a:avLst/>
                    </a:prstGeom>
                  </pic:spPr>
                </pic:pic>
              </a:graphicData>
            </a:graphic>
          </wp:inline>
        </w:drawing>
      </w:r>
    </w:p>
    <w:p w14:paraId="420D1C87" w14:textId="66719420" w:rsidR="008D1702" w:rsidRDefault="008D1702" w:rsidP="008D1702">
      <w:pPr>
        <w:pStyle w:val="Caption"/>
        <w:jc w:val="center"/>
      </w:pPr>
      <w:r>
        <w:t xml:space="preserve">Figure </w:t>
      </w:r>
      <w:r w:rsidR="002B0A6D">
        <w:fldChar w:fldCharType="begin"/>
      </w:r>
      <w:r w:rsidR="002B0A6D">
        <w:instrText xml:space="preserve"> SEQ Figure \* ARABIC </w:instrText>
      </w:r>
      <w:r w:rsidR="002B0A6D">
        <w:fldChar w:fldCharType="separate"/>
      </w:r>
      <w:r w:rsidR="00D05FF5">
        <w:rPr>
          <w:noProof/>
        </w:rPr>
        <w:t>54</w:t>
      </w:r>
      <w:r w:rsidR="002B0A6D">
        <w:rPr>
          <w:noProof/>
        </w:rPr>
        <w:fldChar w:fldCharType="end"/>
      </w:r>
      <w:r>
        <w:t>. HYDRA_V3_SAME51_TEMPLATE Top Layer</w:t>
      </w:r>
    </w:p>
    <w:p w14:paraId="6E7605EE" w14:textId="6C88E367" w:rsidR="00084A0D" w:rsidRDefault="00084A0D" w:rsidP="00084A0D">
      <w:pPr>
        <w:spacing w:after="240"/>
        <w:ind w:firstLine="720"/>
      </w:pPr>
      <w:r>
        <w:t xml:space="preserve">Nothing awfully alarming here, no eccentric design choices were made </w:t>
      </w:r>
      <w:r w:rsidR="00D05FF5">
        <w:t xml:space="preserve">aside from the two listed below. This layer </w:t>
      </w:r>
      <w:r w:rsidR="008F4C3A">
        <w:t>is also a ground plane.</w:t>
      </w:r>
    </w:p>
    <w:p w14:paraId="39E94C21" w14:textId="4BC19A83" w:rsidR="00084A0D" w:rsidRDefault="00114C99" w:rsidP="00084A0D">
      <w:pPr>
        <w:pStyle w:val="ListParagraph"/>
        <w:numPr>
          <w:ilvl w:val="0"/>
          <w:numId w:val="6"/>
        </w:numPr>
      </w:pPr>
      <w:r>
        <w:t>CAN test points (on the bottom right of the left header) were connected using 0.2mm traces whereas all other traces are 0.3mm. This is because of the limited clearance between the header’s pads.</w:t>
      </w:r>
    </w:p>
    <w:p w14:paraId="17DD06C4" w14:textId="59A0C6D1" w:rsidR="005533D8" w:rsidRDefault="00C40B6A" w:rsidP="00084A0D">
      <w:pPr>
        <w:pStyle w:val="ListParagraph"/>
        <w:numPr>
          <w:ilvl w:val="0"/>
          <w:numId w:val="6"/>
        </w:numPr>
      </w:pPr>
      <w:r>
        <w:t xml:space="preserve">The trace linking the </w:t>
      </w:r>
      <w:r w:rsidR="005533D8">
        <w:t xml:space="preserve">gates of the overcurrent MOSFETs is weirdly </w:t>
      </w:r>
      <w:proofErr w:type="gramStart"/>
      <w:r w:rsidR="005533D8">
        <w:t>routed</w:t>
      </w:r>
      <w:proofErr w:type="gramEnd"/>
    </w:p>
    <w:p w14:paraId="07F817D2" w14:textId="77777777" w:rsidR="005533D8" w:rsidRDefault="005533D8">
      <w:pPr>
        <w:jc w:val="left"/>
      </w:pPr>
      <w:r>
        <w:br w:type="page"/>
      </w:r>
    </w:p>
    <w:p w14:paraId="39A6EF1D" w14:textId="77777777" w:rsidR="00DE29C2" w:rsidRDefault="00DE29C2" w:rsidP="00DE29C2">
      <w:pPr>
        <w:keepNext/>
      </w:pPr>
      <w:r>
        <w:rPr>
          <w:noProof/>
        </w:rPr>
        <w:lastRenderedPageBreak/>
        <w:drawing>
          <wp:inline distT="0" distB="0" distL="0" distR="0" wp14:anchorId="6240EFBC" wp14:editId="2A105E4E">
            <wp:extent cx="5943600" cy="5359400"/>
            <wp:effectExtent l="0" t="0" r="0" b="0"/>
            <wp:docPr id="1027766427" name="Picture 1" descr="A yellow circle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6427" name="Picture 1" descr="A yellow circle with green and blue dots&#10;&#10;Description automatically generated"/>
                    <pic:cNvPicPr/>
                  </pic:nvPicPr>
                  <pic:blipFill>
                    <a:blip r:embed="rId79"/>
                    <a:stretch>
                      <a:fillRect/>
                    </a:stretch>
                  </pic:blipFill>
                  <pic:spPr>
                    <a:xfrm>
                      <a:off x="0" y="0"/>
                      <a:ext cx="5943600" cy="5359400"/>
                    </a:xfrm>
                    <a:prstGeom prst="rect">
                      <a:avLst/>
                    </a:prstGeom>
                  </pic:spPr>
                </pic:pic>
              </a:graphicData>
            </a:graphic>
          </wp:inline>
        </w:drawing>
      </w:r>
    </w:p>
    <w:p w14:paraId="5378BABD" w14:textId="2A770630" w:rsidR="00114C99" w:rsidRPr="00084A0D" w:rsidRDefault="00DE29C2" w:rsidP="00DE29C2">
      <w:pPr>
        <w:pStyle w:val="Caption"/>
        <w:jc w:val="center"/>
      </w:pPr>
      <w:r>
        <w:t xml:space="preserve">Figure </w:t>
      </w:r>
      <w:r w:rsidR="002B0A6D">
        <w:fldChar w:fldCharType="begin"/>
      </w:r>
      <w:r w:rsidR="002B0A6D">
        <w:instrText xml:space="preserve"> SEQ Figure \* ARABIC </w:instrText>
      </w:r>
      <w:r w:rsidR="002B0A6D">
        <w:fldChar w:fldCharType="separate"/>
      </w:r>
      <w:r w:rsidR="00D05FF5">
        <w:rPr>
          <w:noProof/>
        </w:rPr>
        <w:t>55</w:t>
      </w:r>
      <w:r w:rsidR="002B0A6D">
        <w:rPr>
          <w:noProof/>
        </w:rPr>
        <w:fldChar w:fldCharType="end"/>
      </w:r>
      <w:r>
        <w:t>. HYDRA_V3_SAME51_TEMPLATE Power Layer</w:t>
      </w:r>
    </w:p>
    <w:p w14:paraId="19DB6783" w14:textId="77777777" w:rsidR="00747FA1" w:rsidRDefault="00DE29C2" w:rsidP="00DE29C2">
      <w:pPr>
        <w:ind w:firstLine="720"/>
        <w:jc w:val="left"/>
      </w:pPr>
      <w:r>
        <w:t xml:space="preserve">Mostly a homogenous 3V3 plane </w:t>
      </w:r>
      <w:proofErr w:type="gramStart"/>
      <w:r>
        <w:t>with the exception of</w:t>
      </w:r>
      <w:proofErr w:type="gramEnd"/>
      <w:r>
        <w:t xml:space="preserve"> some smaller planes linking common pins on the left and right stacking headers. No planes included for ground pins since we have a ground plane.</w:t>
      </w:r>
    </w:p>
    <w:p w14:paraId="640E7A18" w14:textId="77777777" w:rsidR="00747FA1" w:rsidRDefault="00747FA1">
      <w:pPr>
        <w:jc w:val="left"/>
      </w:pPr>
      <w:r>
        <w:br w:type="page"/>
      </w:r>
    </w:p>
    <w:p w14:paraId="6CABD0E2" w14:textId="77777777" w:rsidR="00FB6DB3" w:rsidRDefault="00747FA1" w:rsidP="00FB6DB3">
      <w:pPr>
        <w:keepNext/>
        <w:jc w:val="center"/>
      </w:pPr>
      <w:r>
        <w:rPr>
          <w:noProof/>
        </w:rPr>
        <w:lastRenderedPageBreak/>
        <w:drawing>
          <wp:inline distT="0" distB="0" distL="0" distR="0" wp14:anchorId="2DD00B4C" wp14:editId="214E3961">
            <wp:extent cx="5943600" cy="5250815"/>
            <wp:effectExtent l="0" t="0" r="0" b="6985"/>
            <wp:docPr id="1493202356" name="Picture 1" descr="A blue circle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02356" name="Picture 1" descr="A blue circle with green and yellow dots&#10;&#10;Description automatically generated"/>
                    <pic:cNvPicPr/>
                  </pic:nvPicPr>
                  <pic:blipFill>
                    <a:blip r:embed="rId80"/>
                    <a:stretch>
                      <a:fillRect/>
                    </a:stretch>
                  </pic:blipFill>
                  <pic:spPr>
                    <a:xfrm>
                      <a:off x="0" y="0"/>
                      <a:ext cx="5943600" cy="5250815"/>
                    </a:xfrm>
                    <a:prstGeom prst="rect">
                      <a:avLst/>
                    </a:prstGeom>
                  </pic:spPr>
                </pic:pic>
              </a:graphicData>
            </a:graphic>
          </wp:inline>
        </w:drawing>
      </w:r>
    </w:p>
    <w:p w14:paraId="1679507C" w14:textId="6011B8DC" w:rsidR="00FB6DB3" w:rsidRDefault="00FB6DB3" w:rsidP="00FB6DB3">
      <w:pPr>
        <w:pStyle w:val="Caption"/>
        <w:jc w:val="center"/>
      </w:pPr>
      <w:r>
        <w:t xml:space="preserve">Figure </w:t>
      </w:r>
      <w:r w:rsidR="002B0A6D">
        <w:fldChar w:fldCharType="begin"/>
      </w:r>
      <w:r w:rsidR="002B0A6D">
        <w:instrText xml:space="preserve"> SEQ Figure \* ARABIC </w:instrText>
      </w:r>
      <w:r w:rsidR="002B0A6D">
        <w:fldChar w:fldCharType="separate"/>
      </w:r>
      <w:r w:rsidR="00D05FF5">
        <w:rPr>
          <w:noProof/>
        </w:rPr>
        <w:t>56</w:t>
      </w:r>
      <w:r w:rsidR="002B0A6D">
        <w:rPr>
          <w:noProof/>
        </w:rPr>
        <w:fldChar w:fldCharType="end"/>
      </w:r>
      <w:r>
        <w:t>. HYDRA_V3_SAME51_TEMPLATE Ground Layer</w:t>
      </w:r>
    </w:p>
    <w:p w14:paraId="450DAB3B" w14:textId="3C4471BD" w:rsidR="005809E4" w:rsidRDefault="00FB6DB3" w:rsidP="006C7A81">
      <w:pPr>
        <w:ind w:firstLine="720"/>
      </w:pPr>
      <w:r>
        <w:t xml:space="preserve">Mostly homogenous ground plane </w:t>
      </w:r>
      <w:r w:rsidR="006C7A81">
        <w:t>aside from the CAN0 differential pair routed on the left header. This was routed on an internal layer since the tight clearance between the header’s pads did not allow for 0.3mm traces to fit and this seems like a reasonable solution that does not require thinner traces.</w:t>
      </w:r>
    </w:p>
    <w:p w14:paraId="28CC250C" w14:textId="77777777" w:rsidR="005809E4" w:rsidRDefault="005809E4">
      <w:pPr>
        <w:jc w:val="left"/>
      </w:pPr>
      <w:r>
        <w:br w:type="page"/>
      </w:r>
    </w:p>
    <w:p w14:paraId="5FB95FA9" w14:textId="77777777" w:rsidR="00D05FF5" w:rsidRDefault="00D05FF5" w:rsidP="00D05FF5">
      <w:pPr>
        <w:keepNext/>
      </w:pPr>
      <w:r>
        <w:rPr>
          <w:noProof/>
        </w:rPr>
        <w:lastRenderedPageBreak/>
        <w:drawing>
          <wp:inline distT="0" distB="0" distL="0" distR="0" wp14:anchorId="386A4233" wp14:editId="79AECC6E">
            <wp:extent cx="5943600" cy="5382260"/>
            <wp:effectExtent l="0" t="0" r="0" b="8890"/>
            <wp:docPr id="1241144324" name="Picture 1" descr="A blue circular object with green dots and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4324" name="Picture 1" descr="A blue circular object with green dots and a chip&#10;&#10;Description automatically generated"/>
                    <pic:cNvPicPr/>
                  </pic:nvPicPr>
                  <pic:blipFill>
                    <a:blip r:embed="rId81"/>
                    <a:stretch>
                      <a:fillRect/>
                    </a:stretch>
                  </pic:blipFill>
                  <pic:spPr>
                    <a:xfrm>
                      <a:off x="0" y="0"/>
                      <a:ext cx="5943600" cy="5382260"/>
                    </a:xfrm>
                    <a:prstGeom prst="rect">
                      <a:avLst/>
                    </a:prstGeom>
                  </pic:spPr>
                </pic:pic>
              </a:graphicData>
            </a:graphic>
          </wp:inline>
        </w:drawing>
      </w:r>
    </w:p>
    <w:p w14:paraId="43089B8E" w14:textId="4AB963B1" w:rsidR="00FB6DB3" w:rsidRPr="00FB6DB3" w:rsidRDefault="00D05FF5" w:rsidP="00D05FF5">
      <w:pPr>
        <w:pStyle w:val="Caption"/>
        <w:jc w:val="center"/>
      </w:pPr>
      <w:r>
        <w:t xml:space="preserve">Figure </w:t>
      </w:r>
      <w:r w:rsidR="002B0A6D">
        <w:fldChar w:fldCharType="begin"/>
      </w:r>
      <w:r w:rsidR="002B0A6D">
        <w:instrText xml:space="preserve"> SEQ Figure \* ARABIC </w:instrText>
      </w:r>
      <w:r w:rsidR="002B0A6D">
        <w:fldChar w:fldCharType="separate"/>
      </w:r>
      <w:r>
        <w:rPr>
          <w:noProof/>
        </w:rPr>
        <w:t>57</w:t>
      </w:r>
      <w:r w:rsidR="002B0A6D">
        <w:rPr>
          <w:noProof/>
        </w:rPr>
        <w:fldChar w:fldCharType="end"/>
      </w:r>
      <w:r>
        <w:t>. HYDRA_V3_SAME51_TEMPLATE Bottom Layer</w:t>
      </w:r>
    </w:p>
    <w:p w14:paraId="7B37ABCC" w14:textId="399CB24D" w:rsidR="003C1099" w:rsidRDefault="00013813" w:rsidP="00013813">
      <w:pPr>
        <w:ind w:firstLine="720"/>
        <w:jc w:val="left"/>
        <w:rPr>
          <w:b/>
          <w:bCs/>
        </w:rPr>
      </w:pPr>
      <w:r>
        <w:t>This layer is also a ground plane.</w:t>
      </w:r>
      <w:r w:rsidR="003C1099">
        <w:br w:type="page"/>
      </w:r>
    </w:p>
    <w:p w14:paraId="6B11A7F3" w14:textId="77777777" w:rsidR="00EB5377" w:rsidRDefault="00E426AA" w:rsidP="00E426AA">
      <w:pPr>
        <w:pStyle w:val="Heading3"/>
      </w:pPr>
      <w:r>
        <w:lastRenderedPageBreak/>
        <w:t>Reflection</w:t>
      </w:r>
    </w:p>
    <w:p w14:paraId="3AB00E17" w14:textId="77777777" w:rsidR="00CA0511" w:rsidRDefault="00EB5377" w:rsidP="00EB5377">
      <w:pPr>
        <w:jc w:val="center"/>
      </w:pPr>
      <w:r>
        <w:t>TBD</w:t>
      </w:r>
    </w:p>
    <w:p w14:paraId="376EB0DC" w14:textId="3D319DC7" w:rsidR="00AD1787" w:rsidRDefault="00CA0511" w:rsidP="00AD1787">
      <w:pPr>
        <w:spacing w:after="240"/>
        <w:jc w:val="left"/>
      </w:pPr>
      <w:r>
        <w:t>Questions</w:t>
      </w:r>
      <w:r w:rsidR="00AE0686">
        <w:t>/concerns</w:t>
      </w:r>
      <w:r>
        <w:t xml:space="preserve"> for Magdalena</w:t>
      </w:r>
      <w:r w:rsidR="00AD1787">
        <w:t>:</w:t>
      </w:r>
    </w:p>
    <w:p w14:paraId="5C5611C6" w14:textId="08AE1FC6" w:rsidR="00AD1787" w:rsidRPr="00AE0686" w:rsidRDefault="00AD1787" w:rsidP="00AD1787">
      <w:pPr>
        <w:pStyle w:val="ListParagraph"/>
        <w:numPr>
          <w:ilvl w:val="0"/>
          <w:numId w:val="7"/>
        </w:numPr>
        <w:jc w:val="left"/>
        <w:rPr>
          <w:b/>
        </w:rPr>
      </w:pPr>
      <w:r>
        <w:t>Should we/can we have a MOSFET-based cutoff switch for CAN lines</w:t>
      </w:r>
      <w:r w:rsidR="00104EA6">
        <w:t>?</w:t>
      </w:r>
    </w:p>
    <w:p w14:paraId="20B2571C" w14:textId="0CB8571A" w:rsidR="00AE0686" w:rsidRPr="00AD1787" w:rsidRDefault="00AE0686" w:rsidP="00AE0686">
      <w:pPr>
        <w:pStyle w:val="ListParagraph"/>
        <w:numPr>
          <w:ilvl w:val="1"/>
          <w:numId w:val="7"/>
        </w:numPr>
        <w:jc w:val="left"/>
        <w:rPr>
          <w:b/>
        </w:rPr>
      </w:pPr>
      <w:r>
        <w:t xml:space="preserve">Transceivers do have internal current limiting on their CAN output but that’s still tied to the duty cycle of their CAN_TX </w:t>
      </w:r>
      <w:proofErr w:type="gramStart"/>
      <w:r>
        <w:t>input</w:t>
      </w:r>
      <w:proofErr w:type="gramEnd"/>
    </w:p>
    <w:p w14:paraId="24DF8144" w14:textId="77777777" w:rsidR="00104EA6" w:rsidRPr="00104EA6" w:rsidRDefault="00AD1787" w:rsidP="00AD1787">
      <w:pPr>
        <w:pStyle w:val="ListParagraph"/>
        <w:numPr>
          <w:ilvl w:val="0"/>
          <w:numId w:val="7"/>
        </w:numPr>
        <w:jc w:val="left"/>
        <w:rPr>
          <w:b/>
        </w:rPr>
      </w:pPr>
      <w:r>
        <w:t xml:space="preserve">How bad is </w:t>
      </w:r>
      <w:proofErr w:type="gramStart"/>
      <w:r>
        <w:t>current</w:t>
      </w:r>
      <w:proofErr w:type="gramEnd"/>
      <w:r>
        <w:t xml:space="preserve"> routing of PCB with MCU underneath it</w:t>
      </w:r>
      <w:r w:rsidR="00104EA6">
        <w:t>?</w:t>
      </w:r>
    </w:p>
    <w:p w14:paraId="2CAC87D7" w14:textId="77777777" w:rsidR="00871A94" w:rsidRPr="00871A94" w:rsidRDefault="00104EA6" w:rsidP="00AD1787">
      <w:pPr>
        <w:pStyle w:val="ListParagraph"/>
        <w:numPr>
          <w:ilvl w:val="0"/>
          <w:numId w:val="7"/>
        </w:numPr>
        <w:jc w:val="left"/>
        <w:rPr>
          <w:b/>
        </w:rPr>
      </w:pPr>
      <w:r>
        <w:t>Are there any issues with the common debugging port that V3 uses?</w:t>
      </w:r>
    </w:p>
    <w:p w14:paraId="7E430120" w14:textId="77777777" w:rsidR="00573BA0" w:rsidRPr="00573BA0" w:rsidRDefault="00871A94" w:rsidP="00871A94">
      <w:pPr>
        <w:pStyle w:val="ListParagraph"/>
        <w:numPr>
          <w:ilvl w:val="1"/>
          <w:numId w:val="7"/>
        </w:numPr>
        <w:jc w:val="left"/>
        <w:rPr>
          <w:b/>
        </w:rPr>
      </w:pPr>
      <w:r>
        <w:t xml:space="preserve">Might add </w:t>
      </w:r>
      <w:proofErr w:type="gramStart"/>
      <w:r>
        <w:t>small dedicated</w:t>
      </w:r>
      <w:proofErr w:type="gramEnd"/>
      <w:r>
        <w:t xml:space="preserve"> debug connector and exchange debugging pins for GNDs </w:t>
      </w:r>
      <w:r w:rsidR="00573BA0">
        <w:t>so we can send more power through the headers.</w:t>
      </w:r>
    </w:p>
    <w:p w14:paraId="56175A57" w14:textId="77777777" w:rsidR="00D34719" w:rsidRPr="00D34719" w:rsidRDefault="00D34719" w:rsidP="00D34719">
      <w:pPr>
        <w:pStyle w:val="ListParagraph"/>
        <w:numPr>
          <w:ilvl w:val="1"/>
          <w:numId w:val="7"/>
        </w:numPr>
        <w:jc w:val="left"/>
        <w:rPr>
          <w:b/>
        </w:rPr>
      </w:pPr>
      <w:r>
        <w:t>Wonky crystal placement</w:t>
      </w:r>
    </w:p>
    <w:p w14:paraId="1CCE34F2" w14:textId="77777777" w:rsidR="00D34719" w:rsidRPr="00D34719" w:rsidRDefault="00D34719" w:rsidP="00D34719">
      <w:pPr>
        <w:pStyle w:val="ListParagraph"/>
        <w:numPr>
          <w:ilvl w:val="0"/>
          <w:numId w:val="7"/>
        </w:numPr>
        <w:jc w:val="left"/>
        <w:rPr>
          <w:b/>
        </w:rPr>
      </w:pPr>
      <w:r>
        <w:t>Better power rail protection?</w:t>
      </w:r>
    </w:p>
    <w:p w14:paraId="4053DD85" w14:textId="77777777" w:rsidR="00D34719" w:rsidRPr="0083133C" w:rsidRDefault="00D34719" w:rsidP="00D34719">
      <w:pPr>
        <w:pStyle w:val="ListParagraph"/>
        <w:numPr>
          <w:ilvl w:val="1"/>
          <w:numId w:val="7"/>
        </w:numPr>
        <w:jc w:val="left"/>
        <w:rPr>
          <w:b/>
        </w:rPr>
      </w:pPr>
      <w:r>
        <w:t xml:space="preserve">Current op-amp-based OC </w:t>
      </w:r>
      <w:proofErr w:type="gramStart"/>
      <w:r>
        <w:t>latch</w:t>
      </w:r>
      <w:proofErr w:type="gramEnd"/>
      <w:r>
        <w:t xml:space="preserve"> ok?</w:t>
      </w:r>
    </w:p>
    <w:p w14:paraId="57476AF1" w14:textId="77777777" w:rsidR="0083133C" w:rsidRPr="00005F98" w:rsidRDefault="0083133C" w:rsidP="0083133C">
      <w:pPr>
        <w:pStyle w:val="ListParagraph"/>
        <w:numPr>
          <w:ilvl w:val="0"/>
          <w:numId w:val="7"/>
        </w:numPr>
        <w:jc w:val="left"/>
        <w:rPr>
          <w:b/>
        </w:rPr>
      </w:pPr>
      <w:r>
        <w:t xml:space="preserve">Can test points and trace width </w:t>
      </w:r>
      <w:proofErr w:type="gramStart"/>
      <w:r>
        <w:t>change</w:t>
      </w:r>
      <w:proofErr w:type="gramEnd"/>
    </w:p>
    <w:p w14:paraId="69DE7352" w14:textId="77777777" w:rsidR="0083133C" w:rsidRPr="00005F98" w:rsidRDefault="0083133C" w:rsidP="0083133C">
      <w:pPr>
        <w:pStyle w:val="ListParagraph"/>
        <w:numPr>
          <w:ilvl w:val="0"/>
          <w:numId w:val="7"/>
        </w:numPr>
        <w:jc w:val="left"/>
        <w:rPr>
          <w:b/>
        </w:rPr>
      </w:pPr>
      <w:r>
        <w:t>Adding multiple traces between two points in Altium</w:t>
      </w:r>
    </w:p>
    <w:p w14:paraId="15FB047B" w14:textId="77777777" w:rsidR="0083133C" w:rsidRPr="00ED5179" w:rsidRDefault="0083133C" w:rsidP="0083133C">
      <w:pPr>
        <w:pStyle w:val="ListParagraph"/>
        <w:numPr>
          <w:ilvl w:val="1"/>
          <w:numId w:val="7"/>
        </w:numPr>
        <w:jc w:val="left"/>
        <w:rPr>
          <w:b/>
        </w:rPr>
      </w:pPr>
      <w:r>
        <w:t xml:space="preserve">I could and probably should figure this out on my </w:t>
      </w:r>
      <w:proofErr w:type="gramStart"/>
      <w:r>
        <w:t>own</w:t>
      </w:r>
      <w:proofErr w:type="gramEnd"/>
    </w:p>
    <w:p w14:paraId="59E7A78B" w14:textId="77777777" w:rsidR="0083133C" w:rsidRPr="002850FF" w:rsidRDefault="0083133C" w:rsidP="0083133C">
      <w:pPr>
        <w:pStyle w:val="ListParagraph"/>
        <w:numPr>
          <w:ilvl w:val="0"/>
          <w:numId w:val="7"/>
        </w:numPr>
        <w:jc w:val="left"/>
        <w:rPr>
          <w:b/>
        </w:rPr>
      </w:pPr>
      <w:r>
        <w:t>Weird shunt placement at 5V and 3V3 inputs (copper pad is inefficient)</w:t>
      </w:r>
    </w:p>
    <w:p w14:paraId="01C0AA06" w14:textId="2414976C" w:rsidR="0083133C" w:rsidRPr="00110022" w:rsidRDefault="0083133C" w:rsidP="0083133C">
      <w:pPr>
        <w:pStyle w:val="ListParagraph"/>
        <w:numPr>
          <w:ilvl w:val="0"/>
          <w:numId w:val="7"/>
        </w:numPr>
        <w:jc w:val="left"/>
        <w:rPr>
          <w:b/>
        </w:rPr>
      </w:pPr>
      <w:r>
        <w:t xml:space="preserve">CAN0 breaks ground </w:t>
      </w:r>
      <w:proofErr w:type="gramStart"/>
      <w:r>
        <w:t>plane</w:t>
      </w:r>
      <w:proofErr w:type="gramEnd"/>
    </w:p>
    <w:p w14:paraId="0E415398" w14:textId="4668D0D6" w:rsidR="00110022" w:rsidRPr="0083133C" w:rsidRDefault="00110022" w:rsidP="0083133C">
      <w:pPr>
        <w:pStyle w:val="ListParagraph"/>
        <w:numPr>
          <w:ilvl w:val="0"/>
          <w:numId w:val="7"/>
        </w:numPr>
        <w:jc w:val="left"/>
        <w:rPr>
          <w:b/>
        </w:rPr>
      </w:pPr>
      <w:r>
        <w:t xml:space="preserve">(personal note) add current sense? We have a </w:t>
      </w:r>
      <w:proofErr w:type="gramStart"/>
      <w:r>
        <w:t>shunt</w:t>
      </w:r>
      <w:proofErr w:type="gramEnd"/>
      <w:r>
        <w:t xml:space="preserve"> so we just need a couple </w:t>
      </w:r>
      <w:proofErr w:type="spellStart"/>
      <w:r>
        <w:t>op</w:t>
      </w:r>
      <w:proofErr w:type="spellEnd"/>
      <w:r>
        <w:t xml:space="preserve"> amps</w:t>
      </w:r>
    </w:p>
    <w:p w14:paraId="5FF10EDC" w14:textId="50FACB3E" w:rsidR="000618E1" w:rsidRDefault="000618E1" w:rsidP="00D34719">
      <w:pPr>
        <w:pStyle w:val="ListParagraph"/>
        <w:numPr>
          <w:ilvl w:val="1"/>
          <w:numId w:val="7"/>
        </w:numPr>
        <w:jc w:val="left"/>
        <w:rPr>
          <w:b/>
        </w:rPr>
      </w:pPr>
      <w:r>
        <w:br w:type="page"/>
      </w:r>
    </w:p>
    <w:p w14:paraId="34BC633B" w14:textId="1E70942C" w:rsidR="0041041B" w:rsidRDefault="0041041B" w:rsidP="0041041B">
      <w:pPr>
        <w:pStyle w:val="Heading1"/>
      </w:pPr>
      <w:r>
        <w:lastRenderedPageBreak/>
        <w:t>References</w:t>
      </w:r>
      <w:r w:rsidR="00953006">
        <w:t xml:space="preserve"> (</w:t>
      </w:r>
      <w:r w:rsidR="0014311E">
        <w:t>f</w:t>
      </w:r>
      <w:r w:rsidR="0045509F">
        <w:t>orce of habit</w:t>
      </w:r>
      <w:r w:rsidR="00953006">
        <w:t>)</w:t>
      </w:r>
      <w:bookmarkEnd w:id="64"/>
    </w:p>
    <w:p w14:paraId="1D1723D5" w14:textId="77777777" w:rsidR="00F036D9" w:rsidRPr="00F036D9" w:rsidRDefault="0041041B" w:rsidP="00F036D9">
      <w:pPr>
        <w:pStyle w:val="Bibliography"/>
      </w:pPr>
      <w:r>
        <w:fldChar w:fldCharType="begin"/>
      </w:r>
      <w:r w:rsidR="00A57D93">
        <w:instrText xml:space="preserve"> ADDIN ZOTERO_BIBL {"uncited":[],"omitted":[],"custom":[]} CSL_BIBLIOGRAPHY </w:instrText>
      </w:r>
      <w:r>
        <w:fldChar w:fldCharType="separate"/>
      </w:r>
      <w:r w:rsidR="00F036D9" w:rsidRPr="00F036D9">
        <w:t>[1]</w:t>
      </w:r>
      <w:r w:rsidR="00F036D9" w:rsidRPr="00F036D9">
        <w:tab/>
        <w:t>“RRC3 ‘Sport’ Altimeter.” https://www.apogeerockets.com/Electronics-Payloads/Altimeters/RRC3-Sport-Altimeter (accessed Feb. 01, 2023).</w:t>
      </w:r>
    </w:p>
    <w:p w14:paraId="1BC65841" w14:textId="77777777" w:rsidR="00F036D9" w:rsidRPr="00F036D9" w:rsidRDefault="00F036D9" w:rsidP="00F036D9">
      <w:pPr>
        <w:pStyle w:val="Bibliography"/>
      </w:pPr>
      <w:r w:rsidRPr="00F036D9">
        <w:t>[2]</w:t>
      </w:r>
      <w:r w:rsidRPr="00F036D9">
        <w:tab/>
        <w:t>“getdatasheetpartid-55536-15112621.pdf.” Accessed: Feb. 01, 2023. [Online]. Available: https://datasheet.ciiva.com/15112/getdatasheetpartid-55536-15112621.pdf?src-supplier=Verical</w:t>
      </w:r>
    </w:p>
    <w:p w14:paraId="23348018" w14:textId="77777777" w:rsidR="00F036D9" w:rsidRPr="00F036D9" w:rsidRDefault="00F036D9" w:rsidP="00F036D9">
      <w:pPr>
        <w:pStyle w:val="Bibliography"/>
      </w:pPr>
      <w:r w:rsidRPr="00F036D9">
        <w:t>[3]</w:t>
      </w:r>
      <w:r w:rsidRPr="00F036D9">
        <w:tab/>
        <w:t>“LED Series Resistor Calculator | DigiKey Electronics.” https://www.digikey.ca/en/resources/conversion-calculators/conversion-calculator-led-series-resistor (accessed Feb. 01, 2023).</w:t>
      </w:r>
    </w:p>
    <w:p w14:paraId="3022E153" w14:textId="77777777" w:rsidR="00F036D9" w:rsidRPr="00F036D9" w:rsidRDefault="00F036D9" w:rsidP="00F036D9">
      <w:pPr>
        <w:pStyle w:val="Bibliography"/>
      </w:pPr>
      <w:r w:rsidRPr="00F036D9">
        <w:t>[4]</w:t>
      </w:r>
      <w:r w:rsidRPr="00F036D9">
        <w:tab/>
        <w:t>“Overcurrent latch circuit,” 2019.</w:t>
      </w:r>
    </w:p>
    <w:p w14:paraId="42D4EE5A" w14:textId="3DA8A1C2" w:rsidR="0041041B" w:rsidRPr="0041041B" w:rsidRDefault="0041041B" w:rsidP="0041041B">
      <w:r>
        <w:fldChar w:fldCharType="end"/>
      </w:r>
    </w:p>
    <w:sectPr w:rsidR="0041041B" w:rsidRPr="0041041B">
      <w:pgSz w:w="12240" w:h="15840"/>
      <w:pgMar w:top="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erban Popovici" w:date="2023-03-03T15:24:00Z" w:initials="SP">
    <w:p w14:paraId="42656C2D" w14:textId="77777777" w:rsidR="006B1CCD" w:rsidRDefault="006B1CCD" w:rsidP="00097C0C">
      <w:pPr>
        <w:pStyle w:val="CommentText"/>
        <w:jc w:val="left"/>
      </w:pPr>
      <w:r>
        <w:rPr>
          <w:rStyle w:val="CommentReference"/>
        </w:rPr>
        <w:annotationRef/>
      </w:r>
      <w:r>
        <w:rPr>
          <w:lang w:val="en-CA"/>
        </w:rPr>
        <w:t>Does it matter?</w:t>
      </w:r>
    </w:p>
  </w:comment>
  <w:comment w:id="16" w:author="Serban Popovici" w:date="2023-03-03T15:41:00Z" w:initials="SP">
    <w:p w14:paraId="63FB2F01" w14:textId="77777777" w:rsidR="006B1CCD" w:rsidRDefault="006B1CCD" w:rsidP="00097C0C">
      <w:pPr>
        <w:pStyle w:val="CommentText"/>
        <w:jc w:val="left"/>
      </w:pPr>
      <w:r>
        <w:rPr>
          <w:rStyle w:val="CommentReference"/>
        </w:rPr>
        <w:annotationRef/>
      </w:r>
      <w:r>
        <w:rPr>
          <w:lang w:val="en-CA"/>
        </w:rPr>
        <w:t>It does, SERCOM1 has SDA/SCL on P0/P1 whereas SERCOM3 has SCL/SDA on P0/P1, respectively</w:t>
      </w:r>
    </w:p>
  </w:comment>
  <w:comment w:id="24" w:author="Serban Popovici" w:date="2023-02-10T19:02:00Z" w:initials="SP">
    <w:p w14:paraId="0066768A" w14:textId="77777777" w:rsidR="001621E2" w:rsidRDefault="001621E2" w:rsidP="00097C0C">
      <w:pPr>
        <w:pStyle w:val="CommentText"/>
        <w:jc w:val="left"/>
      </w:pPr>
      <w:r>
        <w:rPr>
          <w:rStyle w:val="CommentReference"/>
        </w:rPr>
        <w:annotationRef/>
      </w:r>
      <w:r>
        <w:rPr>
          <w:lang w:val="en-CA"/>
        </w:rPr>
        <w:t>ADD SPI TO BOARD</w:t>
      </w:r>
    </w:p>
  </w:comment>
  <w:comment w:id="31" w:author="Trololololol" w:date="2023-02-01T20:23:00Z" w:initials="T">
    <w:p w14:paraId="31E91A2A" w14:textId="14005230" w:rsidR="00F5256C" w:rsidRDefault="00F5256C" w:rsidP="00097C0C">
      <w:pPr>
        <w:pStyle w:val="CommentText"/>
        <w:jc w:val="left"/>
      </w:pPr>
      <w:r>
        <w:rPr>
          <w:rStyle w:val="CommentReference"/>
        </w:rPr>
        <w:annotationRef/>
      </w:r>
      <w:r>
        <w:t>Do we need this?</w:t>
      </w:r>
    </w:p>
  </w:comment>
  <w:comment w:id="32" w:author="Trololololol" w:date="2023-02-01T20:36:00Z" w:initials="T">
    <w:p w14:paraId="0B1CACE8" w14:textId="77777777" w:rsidR="00CD74D5" w:rsidRDefault="00CD74D5" w:rsidP="00097C0C">
      <w:pPr>
        <w:pStyle w:val="CommentText"/>
        <w:jc w:val="left"/>
      </w:pPr>
      <w:r>
        <w:rPr>
          <w:rStyle w:val="CommentReference"/>
        </w:rPr>
        <w:annotationRef/>
      </w:r>
      <w:r>
        <w:t>Seems very large</w:t>
      </w:r>
    </w:p>
  </w:comment>
  <w:comment w:id="33" w:author="Trololololol" w:date="2023-02-01T20:36:00Z" w:initials="T">
    <w:p w14:paraId="62BB2507" w14:textId="77777777" w:rsidR="0060086D" w:rsidRDefault="0060086D" w:rsidP="00097C0C">
      <w:pPr>
        <w:pStyle w:val="CommentText"/>
        <w:jc w:val="left"/>
      </w:pPr>
      <w:r>
        <w:rPr>
          <w:rStyle w:val="CommentReference"/>
        </w:rPr>
        <w:annotationRef/>
      </w:r>
      <w:r>
        <w:t>Too little current? Ask Liam</w:t>
      </w:r>
    </w:p>
  </w:comment>
  <w:comment w:id="44" w:author="Trololololol" w:date="2023-03-22T22:14:00Z" w:initials="T">
    <w:p w14:paraId="7C04843A" w14:textId="77777777" w:rsidR="00117C86" w:rsidRDefault="00117C86" w:rsidP="00097C0C">
      <w:pPr>
        <w:pStyle w:val="CommentText"/>
        <w:jc w:val="left"/>
      </w:pPr>
      <w:r>
        <w:rPr>
          <w:rStyle w:val="CommentReference"/>
        </w:rPr>
        <w:annotationRef/>
      </w:r>
      <w:r>
        <w:t>This</w:t>
      </w:r>
    </w:p>
  </w:comment>
  <w:comment w:id="45" w:author="Trololololol" w:date="2023-03-22T22:58:00Z" w:initials="T">
    <w:p w14:paraId="33E18D00" w14:textId="77777777" w:rsidR="00F35B38" w:rsidRDefault="00F35B38" w:rsidP="00097C0C">
      <w:pPr>
        <w:pStyle w:val="CommentText"/>
        <w:jc w:val="left"/>
      </w:pPr>
      <w:r>
        <w:rPr>
          <w:rStyle w:val="CommentReference"/>
        </w:rPr>
        <w:annotationRef/>
      </w:r>
      <w:r>
        <w:t>This is not in there yet because idk much about our power budget but I will include information about how much current the MCU_PINOUT components should draw.</w:t>
      </w:r>
    </w:p>
  </w:comment>
  <w:comment w:id="56" w:author="Trololololol" w:date="2023-04-17T14:21:00Z" w:initials="T">
    <w:p w14:paraId="21511EF0" w14:textId="25607DB9" w:rsidR="00AE07C4" w:rsidRDefault="00AE07C4">
      <w:pPr>
        <w:pStyle w:val="CommentText"/>
        <w:jc w:val="left"/>
      </w:pPr>
      <w:r>
        <w:rPr>
          <w:rStyle w:val="CommentReference"/>
        </w:rPr>
        <w:annotationRef/>
      </w:r>
      <w:r>
        <w:rPr>
          <w:lang w:val="en-US"/>
        </w:rPr>
        <w:t>Just using this for notes rn - Serban</w:t>
      </w:r>
    </w:p>
    <w:p w14:paraId="401CB321" w14:textId="77777777" w:rsidR="00AE07C4" w:rsidRDefault="00AE07C4">
      <w:pPr>
        <w:pStyle w:val="CommentText"/>
        <w:jc w:val="left"/>
      </w:pPr>
    </w:p>
    <w:p w14:paraId="2810DFF1" w14:textId="77777777" w:rsidR="00AE07C4" w:rsidRDefault="00AE07C4">
      <w:pPr>
        <w:pStyle w:val="CommentText"/>
        <w:jc w:val="left"/>
      </w:pPr>
      <w:r>
        <w:rPr>
          <w:lang w:val="en-US"/>
        </w:rPr>
        <w:t>Reverse polarity protection as per power board V1 &amp; Liam</w:t>
      </w:r>
    </w:p>
    <w:p w14:paraId="2A6BEA0F" w14:textId="77777777" w:rsidR="00AE07C4" w:rsidRDefault="00AE07C4">
      <w:pPr>
        <w:pStyle w:val="CommentText"/>
        <w:jc w:val="left"/>
      </w:pPr>
    </w:p>
    <w:p w14:paraId="08FEFC32" w14:textId="77777777" w:rsidR="00AE07C4" w:rsidRDefault="00AE07C4">
      <w:pPr>
        <w:pStyle w:val="CommentText"/>
        <w:jc w:val="left"/>
      </w:pPr>
      <w:r>
        <w:rPr>
          <w:lang w:val="en-US"/>
        </w:rPr>
        <w:t xml:space="preserve">Overcurrent protection as per </w:t>
      </w:r>
      <w:hyperlink r:id="rId1" w:history="1">
        <w:r w:rsidRPr="006C2395">
          <w:rPr>
            <w:rStyle w:val="Hyperlink"/>
            <w:lang w:val="en-US"/>
          </w:rPr>
          <w:t>https://www.ti.com/lit/ml/snoaa39/snoaa39.pdf?ts=1680252597482&amp;ref_url=https%253A%252F%252Fwww.google.com%252F</w:t>
        </w:r>
      </w:hyperlink>
    </w:p>
    <w:p w14:paraId="391DCD3A" w14:textId="77777777" w:rsidR="00AE07C4" w:rsidRDefault="00AE07C4">
      <w:pPr>
        <w:pStyle w:val="CommentText"/>
        <w:jc w:val="left"/>
      </w:pPr>
    </w:p>
    <w:p w14:paraId="4756F35A" w14:textId="77777777" w:rsidR="00AE07C4" w:rsidRDefault="00AE07C4">
      <w:pPr>
        <w:pStyle w:val="CommentText"/>
        <w:jc w:val="left"/>
      </w:pPr>
      <w:r>
        <w:rPr>
          <w:lang w:val="en-US"/>
        </w:rPr>
        <w:t>Shunt chosen as 15mOhm 2512</w:t>
      </w:r>
    </w:p>
    <w:p w14:paraId="6DC28FE5" w14:textId="77777777" w:rsidR="00AE07C4" w:rsidRDefault="00AE07C4">
      <w:pPr>
        <w:pStyle w:val="CommentText"/>
        <w:jc w:val="left"/>
      </w:pPr>
      <w:r>
        <w:rPr>
          <w:lang w:val="en-US"/>
        </w:rPr>
        <w:t>This should provide voltage of 200mV for 13.333A as per design step 1 of datasheet, this is decent since fuse pops at 15A</w:t>
      </w:r>
    </w:p>
    <w:p w14:paraId="5C1739FA" w14:textId="77777777" w:rsidR="00AE07C4" w:rsidRDefault="00AE07C4">
      <w:pPr>
        <w:pStyle w:val="CommentText"/>
        <w:jc w:val="left"/>
      </w:pPr>
      <w:r>
        <w:rPr>
          <w:b/>
          <w:bCs/>
          <w:u w:val="single"/>
          <w:lang w:val="en-US"/>
        </w:rPr>
        <w:t>13.333A may not be enough with e-matches, TEST and if so swap R2/R3 to up current limit</w:t>
      </w:r>
    </w:p>
    <w:p w14:paraId="02181A58" w14:textId="77777777" w:rsidR="00AE07C4" w:rsidRDefault="00AE07C4">
      <w:pPr>
        <w:pStyle w:val="CommentText"/>
        <w:jc w:val="left"/>
      </w:pPr>
    </w:p>
    <w:p w14:paraId="71B7525F" w14:textId="77777777" w:rsidR="00AE07C4" w:rsidRDefault="00AE07C4">
      <w:pPr>
        <w:pStyle w:val="CommentText"/>
        <w:jc w:val="left"/>
      </w:pPr>
      <w:r>
        <w:rPr>
          <w:lang w:val="en-US"/>
        </w:rPr>
        <w:t>Potential issue: LiPo fluctuates from 12.6V to 9.9V nominally but eq5 of ti paper lists R2 as dependent on Vs. Vs is static in ti paper but is not in our case, as a result I will 12V. We will most likely have ~12V in flight and lower voltages will occur later with the rocket on the ground when overcurrent is not as much of a concern.</w:t>
      </w:r>
    </w:p>
    <w:p w14:paraId="20DFED65" w14:textId="77777777" w:rsidR="00AE07C4" w:rsidRDefault="00AE07C4">
      <w:pPr>
        <w:pStyle w:val="CommentText"/>
        <w:jc w:val="left"/>
      </w:pPr>
    </w:p>
    <w:p w14:paraId="49A2EEDE" w14:textId="77777777" w:rsidR="00AE07C4" w:rsidRDefault="00AE07C4">
      <w:pPr>
        <w:pStyle w:val="CommentText"/>
        <w:jc w:val="left"/>
      </w:pPr>
      <w:r>
        <w:rPr>
          <w:lang w:val="en-US"/>
        </w:rPr>
        <w:t>We need output range between 1V and 3.3V so use first amp to transform 200mV to 2V (gain of 10) and use second to offset by 1V</w:t>
      </w:r>
    </w:p>
    <w:p w14:paraId="0AB296D0" w14:textId="77777777" w:rsidR="00AE07C4" w:rsidRDefault="00AE07C4">
      <w:pPr>
        <w:pStyle w:val="CommentText"/>
        <w:jc w:val="left"/>
      </w:pPr>
      <w:r>
        <w:rPr>
          <w:lang w:val="en-US"/>
        </w:rPr>
        <w:t xml:space="preserve">Offset amp computed as per </w:t>
      </w:r>
      <w:hyperlink r:id="rId2" w:history="1">
        <w:r w:rsidRPr="006C2395">
          <w:rPr>
            <w:rStyle w:val="Hyperlink"/>
            <w:lang w:val="en-US"/>
          </w:rPr>
          <w:t>https://www.ti.com/lit/ml/sloa097/sloa097.pdf?ts=1680270727522</w:t>
        </w:r>
      </w:hyperlink>
    </w:p>
    <w:p w14:paraId="0783E4E7" w14:textId="77777777" w:rsidR="00AE07C4" w:rsidRDefault="00AE07C4" w:rsidP="006C2395">
      <w:pPr>
        <w:pStyle w:val="CommentText"/>
        <w:jc w:val="left"/>
      </w:pPr>
      <w:r>
        <w:rPr>
          <w:lang w:val="en-US"/>
        </w:rPr>
        <w:t>Technically other one computed as per this sheet too</w:t>
      </w:r>
    </w:p>
  </w:comment>
  <w:comment w:id="57" w:author="Serban Popovici" w:date="2023-09-14T00:15:00Z" w:initials="SP">
    <w:p w14:paraId="52BD977F" w14:textId="77777777" w:rsidR="006C39B3" w:rsidRDefault="006C39B3" w:rsidP="00A20AC7">
      <w:pPr>
        <w:pStyle w:val="CommentText"/>
        <w:jc w:val="left"/>
      </w:pPr>
      <w:r>
        <w:rPr>
          <w:rStyle w:val="CommentReference"/>
        </w:rPr>
        <w:annotationRef/>
      </w:r>
      <w:r>
        <w:t>Pics from laptop</w:t>
      </w:r>
    </w:p>
  </w:comment>
  <w:comment w:id="60" w:author="Serban Popovici" w:date="2023-09-14T00:21:00Z" w:initials="SP">
    <w:p w14:paraId="6AF861CF" w14:textId="77777777" w:rsidR="004F2750" w:rsidRDefault="004F2750" w:rsidP="006F5DAC">
      <w:pPr>
        <w:pStyle w:val="CommentText"/>
        <w:jc w:val="left"/>
      </w:pPr>
      <w:r>
        <w:rPr>
          <w:rStyle w:val="CommentReference"/>
        </w:rPr>
        <w:annotationRef/>
      </w:r>
      <w:r>
        <w:t>Include OC prot on all boards!!! (Add this to reflection section of all boards other than power board)</w:t>
      </w:r>
    </w:p>
  </w:comment>
  <w:comment w:id="61" w:author="Serban Popovici" w:date="2023-09-14T00:24:00Z" w:initials="SP">
    <w:p w14:paraId="12EF651B" w14:textId="77777777" w:rsidR="00EF6CE9" w:rsidRDefault="00EF6CE9" w:rsidP="002C74F7">
      <w:pPr>
        <w:pStyle w:val="CommentText"/>
        <w:jc w:val="left"/>
      </w:pPr>
      <w:r>
        <w:rPr>
          <w:rStyle w:val="CommentReference"/>
        </w:rPr>
        <w:annotationRef/>
      </w:r>
      <w:r>
        <w:t>Add smthn about this to reflection</w:t>
      </w:r>
    </w:p>
  </w:comment>
  <w:comment w:id="62" w:author="Serban Popovici" w:date="2023-09-14T00:24:00Z" w:initials="SP">
    <w:p w14:paraId="64EA7762" w14:textId="77777777" w:rsidR="00EF6CE9" w:rsidRDefault="00EF6CE9" w:rsidP="00F1118D">
      <w:pPr>
        <w:pStyle w:val="CommentText"/>
        <w:jc w:val="left"/>
      </w:pPr>
      <w:r>
        <w:rPr>
          <w:rStyle w:val="CommentReference"/>
        </w:rPr>
        <w:annotationRef/>
      </w:r>
      <w:r>
        <w:t>And change pic below with laptop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656C2D" w15:done="0"/>
  <w15:commentEx w15:paraId="63FB2F01" w15:paraIdParent="42656C2D" w15:done="0"/>
  <w15:commentEx w15:paraId="0066768A" w15:done="0"/>
  <w15:commentEx w15:paraId="31E91A2A" w15:done="0"/>
  <w15:commentEx w15:paraId="0B1CACE8" w15:done="0"/>
  <w15:commentEx w15:paraId="62BB2507" w15:done="0"/>
  <w15:commentEx w15:paraId="7C04843A" w15:done="0"/>
  <w15:commentEx w15:paraId="33E18D00" w15:paraIdParent="7C04843A" w15:done="0"/>
  <w15:commentEx w15:paraId="0783E4E7" w15:done="0"/>
  <w15:commentEx w15:paraId="52BD977F" w15:done="0"/>
  <w15:commentEx w15:paraId="6AF861CF" w15:done="0"/>
  <w15:commentEx w15:paraId="12EF651B" w15:done="0"/>
  <w15:commentEx w15:paraId="64EA7762" w15:paraIdParent="12EF65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AC8F98" w16cex:dateUtc="2023-03-03T20:24:00Z"/>
  <w16cex:commentExtensible w16cex:durableId="27AC93C7" w16cex:dateUtc="2023-03-03T20:41:00Z"/>
  <w16cex:commentExtensible w16cex:durableId="2791134F" w16cex:dateUtc="2023-02-11T00:02:00Z"/>
  <w16cex:commentExtensible w16cex:durableId="278548B3" w16cex:dateUtc="2023-02-02T01:23:00Z"/>
  <w16cex:commentExtensible w16cex:durableId="27854BBD" w16cex:dateUtc="2023-02-02T01:36:00Z"/>
  <w16cex:commentExtensible w16cex:durableId="27854BDE" w16cex:dateUtc="2023-02-02T01:36:00Z"/>
  <w16cex:commentExtensible w16cex:durableId="27C5FC4F" w16cex:dateUtc="2023-03-23T02:14:00Z"/>
  <w16cex:commentExtensible w16cex:durableId="27C60697" w16cex:dateUtc="2023-03-23T02:58:00Z"/>
  <w16cex:commentExtensible w16cex:durableId="27E7D482" w16cex:dateUtc="2023-04-17T18:21:00Z"/>
  <w16cex:commentExtensible w16cex:durableId="3298EAA1" w16cex:dateUtc="2023-09-14T04:15:00Z"/>
  <w16cex:commentExtensible w16cex:durableId="02F51DE8" w16cex:dateUtc="2023-09-14T04:21:00Z"/>
  <w16cex:commentExtensible w16cex:durableId="73D06008" w16cex:dateUtc="2023-09-14T04:24:00Z"/>
  <w16cex:commentExtensible w16cex:durableId="31B4CC83" w16cex:dateUtc="2023-09-14T0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656C2D" w16cid:durableId="27AC8F98"/>
  <w16cid:commentId w16cid:paraId="63FB2F01" w16cid:durableId="27AC93C7"/>
  <w16cid:commentId w16cid:paraId="0066768A" w16cid:durableId="2791134F"/>
  <w16cid:commentId w16cid:paraId="31E91A2A" w16cid:durableId="278548B3"/>
  <w16cid:commentId w16cid:paraId="0B1CACE8" w16cid:durableId="27854BBD"/>
  <w16cid:commentId w16cid:paraId="62BB2507" w16cid:durableId="27854BDE"/>
  <w16cid:commentId w16cid:paraId="7C04843A" w16cid:durableId="27C5FC4F"/>
  <w16cid:commentId w16cid:paraId="33E18D00" w16cid:durableId="27C60697"/>
  <w16cid:commentId w16cid:paraId="0783E4E7" w16cid:durableId="27E7D482"/>
  <w16cid:commentId w16cid:paraId="52BD977F" w16cid:durableId="3298EAA1"/>
  <w16cid:commentId w16cid:paraId="6AF861CF" w16cid:durableId="02F51DE8"/>
  <w16cid:commentId w16cid:paraId="12EF651B" w16cid:durableId="73D06008"/>
  <w16cid:commentId w16cid:paraId="64EA7762" w16cid:durableId="31B4CC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CDC02" w14:textId="77777777" w:rsidR="00571C89" w:rsidRDefault="00571C89" w:rsidP="00E95430">
      <w:r>
        <w:separator/>
      </w:r>
    </w:p>
  </w:endnote>
  <w:endnote w:type="continuationSeparator" w:id="0">
    <w:p w14:paraId="336675C2" w14:textId="77777777" w:rsidR="00571C89" w:rsidRDefault="00571C89" w:rsidP="00E95430">
      <w:r>
        <w:continuationSeparator/>
      </w:r>
    </w:p>
  </w:endnote>
  <w:endnote w:type="continuationNotice" w:id="1">
    <w:p w14:paraId="7CB5D387" w14:textId="77777777" w:rsidR="00571C89" w:rsidRDefault="00571C8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9300"/>
      <w:docPartObj>
        <w:docPartGallery w:val="Page Numbers (Bottom of Page)"/>
        <w:docPartUnique/>
      </w:docPartObj>
    </w:sdtPr>
    <w:sdtEndPr>
      <w:rPr>
        <w:noProof/>
      </w:rPr>
    </w:sdtEndPr>
    <w:sdtContent>
      <w:p w14:paraId="528F7803" w14:textId="77777777" w:rsidR="00975F17" w:rsidRDefault="00975F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FBF4D0" w14:textId="77777777" w:rsidR="003A5835" w:rsidRDefault="003A58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451E9" w14:textId="77777777" w:rsidR="00571C89" w:rsidRDefault="00571C89" w:rsidP="00E95430">
      <w:r>
        <w:separator/>
      </w:r>
    </w:p>
  </w:footnote>
  <w:footnote w:type="continuationSeparator" w:id="0">
    <w:p w14:paraId="77EE0E8B" w14:textId="77777777" w:rsidR="00571C89" w:rsidRDefault="00571C89" w:rsidP="00E95430">
      <w:r>
        <w:continuationSeparator/>
      </w:r>
    </w:p>
  </w:footnote>
  <w:footnote w:type="continuationNotice" w:id="1">
    <w:p w14:paraId="597EB775" w14:textId="77777777" w:rsidR="00571C89" w:rsidRDefault="00571C8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972FE" w14:textId="77777777" w:rsidR="00975F17" w:rsidRDefault="00975F17" w:rsidP="00975F17">
    <w:pPr>
      <w:tabs>
        <w:tab w:val="center" w:pos="4678"/>
        <w:tab w:val="right" w:pos="9214"/>
      </w:tabs>
    </w:pPr>
    <w:r>
      <w:rPr>
        <w:noProof/>
      </w:rPr>
      <w:drawing>
        <wp:anchor distT="0" distB="0" distL="114300" distR="114300" simplePos="0" relativeHeight="251658240" behindDoc="1" locked="0" layoutInCell="1" allowOverlap="1" wp14:anchorId="2D4F0F3D" wp14:editId="4D08513B">
          <wp:simplePos x="0" y="0"/>
          <wp:positionH relativeFrom="margin">
            <wp:posOffset>94615</wp:posOffset>
          </wp:positionH>
          <wp:positionV relativeFrom="page">
            <wp:posOffset>284480</wp:posOffset>
          </wp:positionV>
          <wp:extent cx="560705" cy="640715"/>
          <wp:effectExtent l="0" t="0" r="0" b="6985"/>
          <wp:wrapNone/>
          <wp:docPr id="16" name="Picture 1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
                    <a:extLst>
                      <a:ext uri="{28A0092B-C50C-407E-A947-70E740481C1C}">
                        <a14:useLocalDpi xmlns:a14="http://schemas.microsoft.com/office/drawing/2010/main" val="0"/>
                      </a:ext>
                    </a:extLst>
                  </a:blip>
                  <a:srcRect l="12833" t="4741" r="10690" b="6561"/>
                  <a:stretch/>
                </pic:blipFill>
                <pic:spPr bwMode="auto">
                  <a:xfrm>
                    <a:off x="0" y="0"/>
                    <a:ext cx="560705" cy="640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roofErr w:type="spellStart"/>
    <w:r>
      <w:t>uORocketry</w:t>
    </w:r>
    <w:proofErr w:type="spellEnd"/>
    <w:r>
      <w:tab/>
      <w:t xml:space="preserve">Last Updated: </w:t>
    </w:r>
    <w:r>
      <w:tab/>
    </w:r>
  </w:p>
  <w:p w14:paraId="0B9D4774" w14:textId="3D8448EE" w:rsidR="00975F17" w:rsidRDefault="00975F17" w:rsidP="00975F17">
    <w:pPr>
      <w:pBdr>
        <w:bottom w:val="single" w:sz="6" w:space="1" w:color="auto"/>
      </w:pBdr>
      <w:tabs>
        <w:tab w:val="center" w:pos="4678"/>
        <w:tab w:val="right" w:pos="9214"/>
      </w:tabs>
    </w:pPr>
    <w:r>
      <w:tab/>
    </w:r>
    <w:r w:rsidR="00934F8B" w:rsidRPr="00934F8B">
      <w:rPr>
        <w:b/>
        <w:bCs/>
      </w:rPr>
      <w:t>Design Notebook</w:t>
    </w:r>
    <w:r w:rsidR="00BD47C5">
      <w:rPr>
        <w:b/>
        <w:bCs/>
      </w:rPr>
      <w:t xml:space="preserve"> – </w:t>
    </w:r>
    <w:r w:rsidR="006C5456">
      <w:rPr>
        <w:b/>
        <w:bCs/>
      </w:rPr>
      <w:t>Hydra Hardware</w:t>
    </w:r>
    <w:r>
      <w:tab/>
    </w:r>
    <w:r w:rsidR="00E76358">
      <w:fldChar w:fldCharType="begin"/>
    </w:r>
    <w:r w:rsidR="00E76358">
      <w:instrText xml:space="preserve"> DATE \@ "MMMM d, yyyy" </w:instrText>
    </w:r>
    <w:r w:rsidR="00E76358">
      <w:fldChar w:fldCharType="separate"/>
    </w:r>
    <w:r w:rsidR="002B0A6D">
      <w:rPr>
        <w:noProof/>
      </w:rPr>
      <w:t>October 12, 2023</w:t>
    </w:r>
    <w:r w:rsidR="00E76358">
      <w:fldChar w:fldCharType="end"/>
    </w:r>
  </w:p>
  <w:p w14:paraId="2BCAE411" w14:textId="77777777" w:rsidR="00975F17" w:rsidRDefault="00975F17" w:rsidP="00975F17">
    <w:pPr>
      <w:pBdr>
        <w:bottom w:val="single" w:sz="6" w:space="1" w:color="auto"/>
      </w:pBdr>
      <w:tabs>
        <w:tab w:val="center" w:pos="4820"/>
        <w:tab w:val="left" w:pos="7371"/>
        <w:tab w:val="left" w:pos="7938"/>
      </w:tabs>
    </w:pPr>
  </w:p>
  <w:p w14:paraId="219C1920" w14:textId="77777777" w:rsidR="00E93D4F" w:rsidRPr="00975F17" w:rsidRDefault="00E93D4F" w:rsidP="00975F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36681"/>
    <w:multiLevelType w:val="hybridMultilevel"/>
    <w:tmpl w:val="E4063E12"/>
    <w:lvl w:ilvl="0" w:tplc="5AA26728">
      <w:start w:val="1"/>
      <w:numFmt w:val="bullet"/>
      <w:lvlText w:val="-"/>
      <w:lvlJc w:val="left"/>
      <w:pPr>
        <w:ind w:left="792" w:hanging="360"/>
      </w:pPr>
      <w:rPr>
        <w:rFonts w:ascii="Times New Roman" w:eastAsia="Times New Roman" w:hAnsi="Times New Roman" w:cs="Times New Roman" w:hint="default"/>
      </w:rPr>
    </w:lvl>
    <w:lvl w:ilvl="1" w:tplc="10090003" w:tentative="1">
      <w:start w:val="1"/>
      <w:numFmt w:val="bullet"/>
      <w:lvlText w:val="o"/>
      <w:lvlJc w:val="left"/>
      <w:pPr>
        <w:ind w:left="1512" w:hanging="360"/>
      </w:pPr>
      <w:rPr>
        <w:rFonts w:ascii="Courier New" w:hAnsi="Courier New" w:cs="Courier New" w:hint="default"/>
      </w:rPr>
    </w:lvl>
    <w:lvl w:ilvl="2" w:tplc="10090005" w:tentative="1">
      <w:start w:val="1"/>
      <w:numFmt w:val="bullet"/>
      <w:lvlText w:val=""/>
      <w:lvlJc w:val="left"/>
      <w:pPr>
        <w:ind w:left="2232" w:hanging="360"/>
      </w:pPr>
      <w:rPr>
        <w:rFonts w:ascii="Wingdings" w:hAnsi="Wingdings" w:hint="default"/>
      </w:rPr>
    </w:lvl>
    <w:lvl w:ilvl="3" w:tplc="10090001" w:tentative="1">
      <w:start w:val="1"/>
      <w:numFmt w:val="bullet"/>
      <w:lvlText w:val=""/>
      <w:lvlJc w:val="left"/>
      <w:pPr>
        <w:ind w:left="2952" w:hanging="360"/>
      </w:pPr>
      <w:rPr>
        <w:rFonts w:ascii="Symbol" w:hAnsi="Symbol" w:hint="default"/>
      </w:rPr>
    </w:lvl>
    <w:lvl w:ilvl="4" w:tplc="10090003" w:tentative="1">
      <w:start w:val="1"/>
      <w:numFmt w:val="bullet"/>
      <w:lvlText w:val="o"/>
      <w:lvlJc w:val="left"/>
      <w:pPr>
        <w:ind w:left="3672" w:hanging="360"/>
      </w:pPr>
      <w:rPr>
        <w:rFonts w:ascii="Courier New" w:hAnsi="Courier New" w:cs="Courier New" w:hint="default"/>
      </w:rPr>
    </w:lvl>
    <w:lvl w:ilvl="5" w:tplc="10090005" w:tentative="1">
      <w:start w:val="1"/>
      <w:numFmt w:val="bullet"/>
      <w:lvlText w:val=""/>
      <w:lvlJc w:val="left"/>
      <w:pPr>
        <w:ind w:left="4392" w:hanging="360"/>
      </w:pPr>
      <w:rPr>
        <w:rFonts w:ascii="Wingdings" w:hAnsi="Wingdings" w:hint="default"/>
      </w:rPr>
    </w:lvl>
    <w:lvl w:ilvl="6" w:tplc="10090001" w:tentative="1">
      <w:start w:val="1"/>
      <w:numFmt w:val="bullet"/>
      <w:lvlText w:val=""/>
      <w:lvlJc w:val="left"/>
      <w:pPr>
        <w:ind w:left="5112" w:hanging="360"/>
      </w:pPr>
      <w:rPr>
        <w:rFonts w:ascii="Symbol" w:hAnsi="Symbol" w:hint="default"/>
      </w:rPr>
    </w:lvl>
    <w:lvl w:ilvl="7" w:tplc="10090003" w:tentative="1">
      <w:start w:val="1"/>
      <w:numFmt w:val="bullet"/>
      <w:lvlText w:val="o"/>
      <w:lvlJc w:val="left"/>
      <w:pPr>
        <w:ind w:left="5832" w:hanging="360"/>
      </w:pPr>
      <w:rPr>
        <w:rFonts w:ascii="Courier New" w:hAnsi="Courier New" w:cs="Courier New" w:hint="default"/>
      </w:rPr>
    </w:lvl>
    <w:lvl w:ilvl="8" w:tplc="10090005" w:tentative="1">
      <w:start w:val="1"/>
      <w:numFmt w:val="bullet"/>
      <w:lvlText w:val=""/>
      <w:lvlJc w:val="left"/>
      <w:pPr>
        <w:ind w:left="6552" w:hanging="360"/>
      </w:pPr>
      <w:rPr>
        <w:rFonts w:ascii="Wingdings" w:hAnsi="Wingdings" w:hint="default"/>
      </w:rPr>
    </w:lvl>
  </w:abstractNum>
  <w:abstractNum w:abstractNumId="1" w15:restartNumberingAfterBreak="0">
    <w:nsid w:val="0C721A68"/>
    <w:multiLevelType w:val="multilevel"/>
    <w:tmpl w:val="8702C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051271"/>
    <w:multiLevelType w:val="hybridMultilevel"/>
    <w:tmpl w:val="3D1A63BE"/>
    <w:lvl w:ilvl="0" w:tplc="FC8C16FC">
      <w:start w:val="1"/>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41B0902"/>
    <w:multiLevelType w:val="hybridMultilevel"/>
    <w:tmpl w:val="2C4008A2"/>
    <w:lvl w:ilvl="0" w:tplc="1009000F">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0342CED"/>
    <w:multiLevelType w:val="hybridMultilevel"/>
    <w:tmpl w:val="42B212E4"/>
    <w:lvl w:ilvl="0" w:tplc="1009000F">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15105CC"/>
    <w:multiLevelType w:val="multilevel"/>
    <w:tmpl w:val="228846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7A6E2267"/>
    <w:multiLevelType w:val="multilevel"/>
    <w:tmpl w:val="07269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2044892">
    <w:abstractNumId w:val="1"/>
  </w:num>
  <w:num w:numId="2" w16cid:durableId="1985427430">
    <w:abstractNumId w:val="6"/>
  </w:num>
  <w:num w:numId="3" w16cid:durableId="2069765311">
    <w:abstractNumId w:val="4"/>
  </w:num>
  <w:num w:numId="4" w16cid:durableId="867260998">
    <w:abstractNumId w:val="5"/>
  </w:num>
  <w:num w:numId="5" w16cid:durableId="1337268176">
    <w:abstractNumId w:val="0"/>
  </w:num>
  <w:num w:numId="6" w16cid:durableId="881097185">
    <w:abstractNumId w:val="2"/>
  </w:num>
  <w:num w:numId="7" w16cid:durableId="1458293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ban Popovici">
    <w15:presenceInfo w15:providerId="AD" w15:userId="S::spopo040@uottawa.ca::b9f1a252-bd32-4296-8c02-128e916a1b29"/>
  </w15:person>
  <w15:person w15:author="Trololololol">
    <w15:presenceInfo w15:providerId="None" w15:userId="Trolololol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M0NzU3NTG1tLQwMTZV0lEKTi0uzszPAykwrgUAOzURQywAAAA="/>
  </w:docVars>
  <w:rsids>
    <w:rsidRoot w:val="006A6E84"/>
    <w:rsid w:val="0000076D"/>
    <w:rsid w:val="0000174D"/>
    <w:rsid w:val="000023C6"/>
    <w:rsid w:val="00003C45"/>
    <w:rsid w:val="00003EAE"/>
    <w:rsid w:val="00003F63"/>
    <w:rsid w:val="000051FF"/>
    <w:rsid w:val="00006794"/>
    <w:rsid w:val="00007F9C"/>
    <w:rsid w:val="0001113D"/>
    <w:rsid w:val="0001143A"/>
    <w:rsid w:val="00011618"/>
    <w:rsid w:val="00011D4E"/>
    <w:rsid w:val="00013451"/>
    <w:rsid w:val="00013813"/>
    <w:rsid w:val="00015099"/>
    <w:rsid w:val="00022B2C"/>
    <w:rsid w:val="000258C2"/>
    <w:rsid w:val="00025BEC"/>
    <w:rsid w:val="0002697E"/>
    <w:rsid w:val="00033C93"/>
    <w:rsid w:val="00034D4F"/>
    <w:rsid w:val="00037B9D"/>
    <w:rsid w:val="000406D6"/>
    <w:rsid w:val="00043615"/>
    <w:rsid w:val="0004367F"/>
    <w:rsid w:val="00044260"/>
    <w:rsid w:val="00045C0D"/>
    <w:rsid w:val="000522A4"/>
    <w:rsid w:val="0005415D"/>
    <w:rsid w:val="00056311"/>
    <w:rsid w:val="000572DD"/>
    <w:rsid w:val="00060EC9"/>
    <w:rsid w:val="000618E1"/>
    <w:rsid w:val="00062580"/>
    <w:rsid w:val="00065452"/>
    <w:rsid w:val="00065B81"/>
    <w:rsid w:val="0006612C"/>
    <w:rsid w:val="000668D6"/>
    <w:rsid w:val="00073816"/>
    <w:rsid w:val="00074D41"/>
    <w:rsid w:val="00076FFC"/>
    <w:rsid w:val="000812D4"/>
    <w:rsid w:val="0008226D"/>
    <w:rsid w:val="000827DB"/>
    <w:rsid w:val="00084A0D"/>
    <w:rsid w:val="00092126"/>
    <w:rsid w:val="00092480"/>
    <w:rsid w:val="00094987"/>
    <w:rsid w:val="00096E0B"/>
    <w:rsid w:val="0009771B"/>
    <w:rsid w:val="000979F8"/>
    <w:rsid w:val="00097C0C"/>
    <w:rsid w:val="000A2CD2"/>
    <w:rsid w:val="000A37BC"/>
    <w:rsid w:val="000A61B9"/>
    <w:rsid w:val="000A6B74"/>
    <w:rsid w:val="000A79B8"/>
    <w:rsid w:val="000A7A6C"/>
    <w:rsid w:val="000B1DB2"/>
    <w:rsid w:val="000B263A"/>
    <w:rsid w:val="000B396D"/>
    <w:rsid w:val="000C088E"/>
    <w:rsid w:val="000C0E3B"/>
    <w:rsid w:val="000C19D6"/>
    <w:rsid w:val="000C432F"/>
    <w:rsid w:val="000C52FC"/>
    <w:rsid w:val="000C621A"/>
    <w:rsid w:val="000C666D"/>
    <w:rsid w:val="000C6B49"/>
    <w:rsid w:val="000C7F6A"/>
    <w:rsid w:val="000D0E4F"/>
    <w:rsid w:val="000D243D"/>
    <w:rsid w:val="000D2A25"/>
    <w:rsid w:val="000D303C"/>
    <w:rsid w:val="000D3407"/>
    <w:rsid w:val="000D4889"/>
    <w:rsid w:val="000D4A9B"/>
    <w:rsid w:val="000E0502"/>
    <w:rsid w:val="000E15A8"/>
    <w:rsid w:val="000E2E8C"/>
    <w:rsid w:val="000E31E2"/>
    <w:rsid w:val="000E4584"/>
    <w:rsid w:val="000E7E98"/>
    <w:rsid w:val="000F0C0B"/>
    <w:rsid w:val="000F1E88"/>
    <w:rsid w:val="000F234B"/>
    <w:rsid w:val="000F2A70"/>
    <w:rsid w:val="000F4FD5"/>
    <w:rsid w:val="000F68DA"/>
    <w:rsid w:val="00103D12"/>
    <w:rsid w:val="00104EA6"/>
    <w:rsid w:val="00105314"/>
    <w:rsid w:val="00106974"/>
    <w:rsid w:val="00110022"/>
    <w:rsid w:val="0011195C"/>
    <w:rsid w:val="001126EA"/>
    <w:rsid w:val="001133F1"/>
    <w:rsid w:val="00114C99"/>
    <w:rsid w:val="001154B2"/>
    <w:rsid w:val="00117C86"/>
    <w:rsid w:val="00121245"/>
    <w:rsid w:val="00124D8D"/>
    <w:rsid w:val="0013159A"/>
    <w:rsid w:val="0013224F"/>
    <w:rsid w:val="00142171"/>
    <w:rsid w:val="0014311E"/>
    <w:rsid w:val="0014437F"/>
    <w:rsid w:val="001470C1"/>
    <w:rsid w:val="0014757D"/>
    <w:rsid w:val="00150E87"/>
    <w:rsid w:val="0015367B"/>
    <w:rsid w:val="0015524E"/>
    <w:rsid w:val="00156190"/>
    <w:rsid w:val="001566DB"/>
    <w:rsid w:val="00160DAC"/>
    <w:rsid w:val="001621E2"/>
    <w:rsid w:val="001631AC"/>
    <w:rsid w:val="0016326A"/>
    <w:rsid w:val="001643A7"/>
    <w:rsid w:val="00165706"/>
    <w:rsid w:val="00166C86"/>
    <w:rsid w:val="001701C8"/>
    <w:rsid w:val="001709A9"/>
    <w:rsid w:val="00174090"/>
    <w:rsid w:val="0017799E"/>
    <w:rsid w:val="001833C0"/>
    <w:rsid w:val="001833D3"/>
    <w:rsid w:val="001835FD"/>
    <w:rsid w:val="001847F2"/>
    <w:rsid w:val="00184FBA"/>
    <w:rsid w:val="00186245"/>
    <w:rsid w:val="00197764"/>
    <w:rsid w:val="001B26D0"/>
    <w:rsid w:val="001B2C80"/>
    <w:rsid w:val="001B4017"/>
    <w:rsid w:val="001B457C"/>
    <w:rsid w:val="001B4725"/>
    <w:rsid w:val="001B54E0"/>
    <w:rsid w:val="001B6B77"/>
    <w:rsid w:val="001B7973"/>
    <w:rsid w:val="001C1B2F"/>
    <w:rsid w:val="001C3589"/>
    <w:rsid w:val="001C4FC5"/>
    <w:rsid w:val="001C7A46"/>
    <w:rsid w:val="001D2E4F"/>
    <w:rsid w:val="001D59B6"/>
    <w:rsid w:val="001D6258"/>
    <w:rsid w:val="001E3830"/>
    <w:rsid w:val="001E3928"/>
    <w:rsid w:val="001E3B3E"/>
    <w:rsid w:val="001E6809"/>
    <w:rsid w:val="001E7097"/>
    <w:rsid w:val="001E790E"/>
    <w:rsid w:val="001E7B67"/>
    <w:rsid w:val="001F0B85"/>
    <w:rsid w:val="001F5CA0"/>
    <w:rsid w:val="001F5F32"/>
    <w:rsid w:val="001F6AF4"/>
    <w:rsid w:val="001F7A28"/>
    <w:rsid w:val="00200079"/>
    <w:rsid w:val="00200FD6"/>
    <w:rsid w:val="002029C7"/>
    <w:rsid w:val="00203D8B"/>
    <w:rsid w:val="00204293"/>
    <w:rsid w:val="00204771"/>
    <w:rsid w:val="00206FF8"/>
    <w:rsid w:val="002070C0"/>
    <w:rsid w:val="00210F88"/>
    <w:rsid w:val="0021354E"/>
    <w:rsid w:val="0021380F"/>
    <w:rsid w:val="00213ED4"/>
    <w:rsid w:val="0021755B"/>
    <w:rsid w:val="0022010F"/>
    <w:rsid w:val="002209AF"/>
    <w:rsid w:val="00220CD3"/>
    <w:rsid w:val="00221B29"/>
    <w:rsid w:val="00221C7F"/>
    <w:rsid w:val="00221D9E"/>
    <w:rsid w:val="00222849"/>
    <w:rsid w:val="00224325"/>
    <w:rsid w:val="00230039"/>
    <w:rsid w:val="00232698"/>
    <w:rsid w:val="00235920"/>
    <w:rsid w:val="00236697"/>
    <w:rsid w:val="002370D0"/>
    <w:rsid w:val="00240951"/>
    <w:rsid w:val="00240BB3"/>
    <w:rsid w:val="00243492"/>
    <w:rsid w:val="00243C87"/>
    <w:rsid w:val="00244A56"/>
    <w:rsid w:val="00246591"/>
    <w:rsid w:val="00246AB2"/>
    <w:rsid w:val="00247E2E"/>
    <w:rsid w:val="00251119"/>
    <w:rsid w:val="00251C12"/>
    <w:rsid w:val="002521C8"/>
    <w:rsid w:val="00252592"/>
    <w:rsid w:val="00252599"/>
    <w:rsid w:val="002536DF"/>
    <w:rsid w:val="00260C23"/>
    <w:rsid w:val="00260C3A"/>
    <w:rsid w:val="002622B5"/>
    <w:rsid w:val="00262BBB"/>
    <w:rsid w:val="00266F5E"/>
    <w:rsid w:val="002705CC"/>
    <w:rsid w:val="00273650"/>
    <w:rsid w:val="0028259F"/>
    <w:rsid w:val="00284388"/>
    <w:rsid w:val="002861E9"/>
    <w:rsid w:val="00287613"/>
    <w:rsid w:val="00290ED2"/>
    <w:rsid w:val="00292B2F"/>
    <w:rsid w:val="00295566"/>
    <w:rsid w:val="00297008"/>
    <w:rsid w:val="002970AB"/>
    <w:rsid w:val="002A0179"/>
    <w:rsid w:val="002A1C24"/>
    <w:rsid w:val="002A23D1"/>
    <w:rsid w:val="002A303F"/>
    <w:rsid w:val="002A35C8"/>
    <w:rsid w:val="002A41B2"/>
    <w:rsid w:val="002A49E3"/>
    <w:rsid w:val="002B0A6D"/>
    <w:rsid w:val="002B7D15"/>
    <w:rsid w:val="002C0EB5"/>
    <w:rsid w:val="002C752F"/>
    <w:rsid w:val="002D1010"/>
    <w:rsid w:val="002D248E"/>
    <w:rsid w:val="002D30FE"/>
    <w:rsid w:val="002D5DA7"/>
    <w:rsid w:val="002D5F50"/>
    <w:rsid w:val="002E1247"/>
    <w:rsid w:val="002E3D50"/>
    <w:rsid w:val="002E4306"/>
    <w:rsid w:val="002E4BCD"/>
    <w:rsid w:val="002F0040"/>
    <w:rsid w:val="002F26EA"/>
    <w:rsid w:val="002F3B3A"/>
    <w:rsid w:val="002F3EF1"/>
    <w:rsid w:val="002F415E"/>
    <w:rsid w:val="002F5818"/>
    <w:rsid w:val="0030097F"/>
    <w:rsid w:val="0030217A"/>
    <w:rsid w:val="00303C04"/>
    <w:rsid w:val="003053AC"/>
    <w:rsid w:val="00305D84"/>
    <w:rsid w:val="00305E05"/>
    <w:rsid w:val="00310E70"/>
    <w:rsid w:val="00312F74"/>
    <w:rsid w:val="00313B10"/>
    <w:rsid w:val="00314952"/>
    <w:rsid w:val="00314B5E"/>
    <w:rsid w:val="003158ED"/>
    <w:rsid w:val="00316B6E"/>
    <w:rsid w:val="0031771A"/>
    <w:rsid w:val="00317CC8"/>
    <w:rsid w:val="00320286"/>
    <w:rsid w:val="00322325"/>
    <w:rsid w:val="00322844"/>
    <w:rsid w:val="00322A97"/>
    <w:rsid w:val="003258B4"/>
    <w:rsid w:val="0032714A"/>
    <w:rsid w:val="003307EF"/>
    <w:rsid w:val="00330BDD"/>
    <w:rsid w:val="00332F73"/>
    <w:rsid w:val="003334DD"/>
    <w:rsid w:val="003375FC"/>
    <w:rsid w:val="00340C14"/>
    <w:rsid w:val="00340D8A"/>
    <w:rsid w:val="00342DEF"/>
    <w:rsid w:val="00343DA1"/>
    <w:rsid w:val="00345A4F"/>
    <w:rsid w:val="00350350"/>
    <w:rsid w:val="00350BD5"/>
    <w:rsid w:val="003517F7"/>
    <w:rsid w:val="00351A52"/>
    <w:rsid w:val="00352E76"/>
    <w:rsid w:val="00354CFE"/>
    <w:rsid w:val="00355532"/>
    <w:rsid w:val="00355DBF"/>
    <w:rsid w:val="00356375"/>
    <w:rsid w:val="00357951"/>
    <w:rsid w:val="0036083A"/>
    <w:rsid w:val="0036452D"/>
    <w:rsid w:val="00364660"/>
    <w:rsid w:val="00372593"/>
    <w:rsid w:val="003728A6"/>
    <w:rsid w:val="0037376B"/>
    <w:rsid w:val="0037736F"/>
    <w:rsid w:val="003779F6"/>
    <w:rsid w:val="0038269C"/>
    <w:rsid w:val="00383542"/>
    <w:rsid w:val="003859F7"/>
    <w:rsid w:val="00391FBC"/>
    <w:rsid w:val="00392557"/>
    <w:rsid w:val="00392C00"/>
    <w:rsid w:val="0039381B"/>
    <w:rsid w:val="003A0EF4"/>
    <w:rsid w:val="003A11C9"/>
    <w:rsid w:val="003A1C91"/>
    <w:rsid w:val="003A1CEC"/>
    <w:rsid w:val="003A5835"/>
    <w:rsid w:val="003A716A"/>
    <w:rsid w:val="003B0180"/>
    <w:rsid w:val="003B01E0"/>
    <w:rsid w:val="003B3B55"/>
    <w:rsid w:val="003B5447"/>
    <w:rsid w:val="003B573F"/>
    <w:rsid w:val="003C1099"/>
    <w:rsid w:val="003C15B4"/>
    <w:rsid w:val="003C2277"/>
    <w:rsid w:val="003C38B8"/>
    <w:rsid w:val="003D0011"/>
    <w:rsid w:val="003D192E"/>
    <w:rsid w:val="003D2B93"/>
    <w:rsid w:val="003D31F9"/>
    <w:rsid w:val="003D509B"/>
    <w:rsid w:val="003D5BE6"/>
    <w:rsid w:val="003D6074"/>
    <w:rsid w:val="003D68D1"/>
    <w:rsid w:val="003E0EFD"/>
    <w:rsid w:val="003E57BE"/>
    <w:rsid w:val="003E70AE"/>
    <w:rsid w:val="003F26D0"/>
    <w:rsid w:val="003F3AEF"/>
    <w:rsid w:val="003F6C9B"/>
    <w:rsid w:val="003F6FF5"/>
    <w:rsid w:val="0040364F"/>
    <w:rsid w:val="004044D0"/>
    <w:rsid w:val="0041041B"/>
    <w:rsid w:val="00410B08"/>
    <w:rsid w:val="00410DF1"/>
    <w:rsid w:val="00411E7E"/>
    <w:rsid w:val="00412AFC"/>
    <w:rsid w:val="00413C9E"/>
    <w:rsid w:val="004154E1"/>
    <w:rsid w:val="00415688"/>
    <w:rsid w:val="00415E69"/>
    <w:rsid w:val="00417E85"/>
    <w:rsid w:val="004230A4"/>
    <w:rsid w:val="00424FF4"/>
    <w:rsid w:val="0043022C"/>
    <w:rsid w:val="00431BEA"/>
    <w:rsid w:val="00432B12"/>
    <w:rsid w:val="00432C40"/>
    <w:rsid w:val="00433325"/>
    <w:rsid w:val="004361A6"/>
    <w:rsid w:val="00437554"/>
    <w:rsid w:val="004402BF"/>
    <w:rsid w:val="004435D8"/>
    <w:rsid w:val="0045055E"/>
    <w:rsid w:val="00452780"/>
    <w:rsid w:val="004536E6"/>
    <w:rsid w:val="00453FF7"/>
    <w:rsid w:val="00454D99"/>
    <w:rsid w:val="0045509F"/>
    <w:rsid w:val="00460B74"/>
    <w:rsid w:val="00460CA9"/>
    <w:rsid w:val="004632CB"/>
    <w:rsid w:val="004653A5"/>
    <w:rsid w:val="0047062E"/>
    <w:rsid w:val="00470B08"/>
    <w:rsid w:val="00473421"/>
    <w:rsid w:val="004739E1"/>
    <w:rsid w:val="00474517"/>
    <w:rsid w:val="00475A1B"/>
    <w:rsid w:val="00475BB9"/>
    <w:rsid w:val="00475C65"/>
    <w:rsid w:val="00476713"/>
    <w:rsid w:val="00477598"/>
    <w:rsid w:val="00477E51"/>
    <w:rsid w:val="004811AF"/>
    <w:rsid w:val="00481482"/>
    <w:rsid w:val="004839BF"/>
    <w:rsid w:val="00484E4E"/>
    <w:rsid w:val="0048649D"/>
    <w:rsid w:val="00486B36"/>
    <w:rsid w:val="00486D7E"/>
    <w:rsid w:val="00487CD5"/>
    <w:rsid w:val="00491ADA"/>
    <w:rsid w:val="0049656A"/>
    <w:rsid w:val="00497CCB"/>
    <w:rsid w:val="004A35DC"/>
    <w:rsid w:val="004A4F36"/>
    <w:rsid w:val="004A68B9"/>
    <w:rsid w:val="004A7B6C"/>
    <w:rsid w:val="004A7E7F"/>
    <w:rsid w:val="004B093E"/>
    <w:rsid w:val="004B20CA"/>
    <w:rsid w:val="004B334B"/>
    <w:rsid w:val="004C0964"/>
    <w:rsid w:val="004C2D95"/>
    <w:rsid w:val="004C2F3E"/>
    <w:rsid w:val="004C53A6"/>
    <w:rsid w:val="004D1621"/>
    <w:rsid w:val="004D1757"/>
    <w:rsid w:val="004D2113"/>
    <w:rsid w:val="004D5F4D"/>
    <w:rsid w:val="004D701D"/>
    <w:rsid w:val="004E0D38"/>
    <w:rsid w:val="004E28BD"/>
    <w:rsid w:val="004E6A15"/>
    <w:rsid w:val="004F2052"/>
    <w:rsid w:val="004F2750"/>
    <w:rsid w:val="004F288D"/>
    <w:rsid w:val="004F5B64"/>
    <w:rsid w:val="004F6361"/>
    <w:rsid w:val="004F6C42"/>
    <w:rsid w:val="00500805"/>
    <w:rsid w:val="00500D95"/>
    <w:rsid w:val="00507758"/>
    <w:rsid w:val="00510402"/>
    <w:rsid w:val="00514463"/>
    <w:rsid w:val="00520A7B"/>
    <w:rsid w:val="0052330A"/>
    <w:rsid w:val="00524885"/>
    <w:rsid w:val="00524CA0"/>
    <w:rsid w:val="00531375"/>
    <w:rsid w:val="00532FDD"/>
    <w:rsid w:val="005350E8"/>
    <w:rsid w:val="00536B4A"/>
    <w:rsid w:val="00537D40"/>
    <w:rsid w:val="005424BB"/>
    <w:rsid w:val="00543D49"/>
    <w:rsid w:val="005459AC"/>
    <w:rsid w:val="00547EB0"/>
    <w:rsid w:val="00551F2F"/>
    <w:rsid w:val="005533D8"/>
    <w:rsid w:val="005547BC"/>
    <w:rsid w:val="00555E6B"/>
    <w:rsid w:val="00556890"/>
    <w:rsid w:val="00557129"/>
    <w:rsid w:val="005611D5"/>
    <w:rsid w:val="00562920"/>
    <w:rsid w:val="00563678"/>
    <w:rsid w:val="0056412C"/>
    <w:rsid w:val="005654F2"/>
    <w:rsid w:val="00565526"/>
    <w:rsid w:val="00565F14"/>
    <w:rsid w:val="005679BD"/>
    <w:rsid w:val="0057175B"/>
    <w:rsid w:val="00571C89"/>
    <w:rsid w:val="00573BA0"/>
    <w:rsid w:val="00575717"/>
    <w:rsid w:val="00580470"/>
    <w:rsid w:val="005809E4"/>
    <w:rsid w:val="005825D1"/>
    <w:rsid w:val="00582F48"/>
    <w:rsid w:val="0058432D"/>
    <w:rsid w:val="00584B8C"/>
    <w:rsid w:val="00584D81"/>
    <w:rsid w:val="0058558D"/>
    <w:rsid w:val="00594B25"/>
    <w:rsid w:val="00594D10"/>
    <w:rsid w:val="00596510"/>
    <w:rsid w:val="0059663E"/>
    <w:rsid w:val="005A0D68"/>
    <w:rsid w:val="005A6C3A"/>
    <w:rsid w:val="005A7083"/>
    <w:rsid w:val="005A7BA1"/>
    <w:rsid w:val="005B25E6"/>
    <w:rsid w:val="005B387A"/>
    <w:rsid w:val="005B5763"/>
    <w:rsid w:val="005B5DC1"/>
    <w:rsid w:val="005C030E"/>
    <w:rsid w:val="005C093E"/>
    <w:rsid w:val="005C427D"/>
    <w:rsid w:val="005C448C"/>
    <w:rsid w:val="005C6AFA"/>
    <w:rsid w:val="005D021D"/>
    <w:rsid w:val="005D1B58"/>
    <w:rsid w:val="005D2768"/>
    <w:rsid w:val="005D735D"/>
    <w:rsid w:val="005D73AE"/>
    <w:rsid w:val="005E1B23"/>
    <w:rsid w:val="005E30AD"/>
    <w:rsid w:val="005E5D7B"/>
    <w:rsid w:val="005E5FE3"/>
    <w:rsid w:val="005E69B2"/>
    <w:rsid w:val="005E706C"/>
    <w:rsid w:val="005F290D"/>
    <w:rsid w:val="005F2D22"/>
    <w:rsid w:val="005F40BF"/>
    <w:rsid w:val="005F5AFF"/>
    <w:rsid w:val="005F5D78"/>
    <w:rsid w:val="005F62B4"/>
    <w:rsid w:val="0060086D"/>
    <w:rsid w:val="0060103B"/>
    <w:rsid w:val="006014D0"/>
    <w:rsid w:val="00604F39"/>
    <w:rsid w:val="00605239"/>
    <w:rsid w:val="00605A5D"/>
    <w:rsid w:val="006061EA"/>
    <w:rsid w:val="00611D04"/>
    <w:rsid w:val="00613DE5"/>
    <w:rsid w:val="00620065"/>
    <w:rsid w:val="006226DE"/>
    <w:rsid w:val="00627A4F"/>
    <w:rsid w:val="006313C3"/>
    <w:rsid w:val="00633C1C"/>
    <w:rsid w:val="006340C4"/>
    <w:rsid w:val="006348A1"/>
    <w:rsid w:val="00635340"/>
    <w:rsid w:val="00635401"/>
    <w:rsid w:val="0063652A"/>
    <w:rsid w:val="00640214"/>
    <w:rsid w:val="00640566"/>
    <w:rsid w:val="006409E9"/>
    <w:rsid w:val="006411C3"/>
    <w:rsid w:val="006419DA"/>
    <w:rsid w:val="00642A0A"/>
    <w:rsid w:val="00643FA5"/>
    <w:rsid w:val="006441A2"/>
    <w:rsid w:val="0064789D"/>
    <w:rsid w:val="00654F9B"/>
    <w:rsid w:val="006565ED"/>
    <w:rsid w:val="0065661C"/>
    <w:rsid w:val="006604C1"/>
    <w:rsid w:val="006650EE"/>
    <w:rsid w:val="006665C6"/>
    <w:rsid w:val="0066751D"/>
    <w:rsid w:val="0067023A"/>
    <w:rsid w:val="00671137"/>
    <w:rsid w:val="00677EFE"/>
    <w:rsid w:val="0068046F"/>
    <w:rsid w:val="00681D5E"/>
    <w:rsid w:val="00682681"/>
    <w:rsid w:val="00685901"/>
    <w:rsid w:val="006859F0"/>
    <w:rsid w:val="00686384"/>
    <w:rsid w:val="00686FFF"/>
    <w:rsid w:val="006912AB"/>
    <w:rsid w:val="006931A7"/>
    <w:rsid w:val="006936D9"/>
    <w:rsid w:val="0069389C"/>
    <w:rsid w:val="00695C59"/>
    <w:rsid w:val="00696A34"/>
    <w:rsid w:val="0069746E"/>
    <w:rsid w:val="006A16E5"/>
    <w:rsid w:val="006A65B3"/>
    <w:rsid w:val="006A6E84"/>
    <w:rsid w:val="006B1011"/>
    <w:rsid w:val="006B1CCD"/>
    <w:rsid w:val="006B2D34"/>
    <w:rsid w:val="006B3A00"/>
    <w:rsid w:val="006B752B"/>
    <w:rsid w:val="006C0601"/>
    <w:rsid w:val="006C0C2F"/>
    <w:rsid w:val="006C1F98"/>
    <w:rsid w:val="006C2AD5"/>
    <w:rsid w:val="006C39B3"/>
    <w:rsid w:val="006C5456"/>
    <w:rsid w:val="006C711D"/>
    <w:rsid w:val="006C732B"/>
    <w:rsid w:val="006C7A81"/>
    <w:rsid w:val="006D1458"/>
    <w:rsid w:val="006E4155"/>
    <w:rsid w:val="006E645C"/>
    <w:rsid w:val="006F0B3F"/>
    <w:rsid w:val="006F14F0"/>
    <w:rsid w:val="006F1864"/>
    <w:rsid w:val="006F2511"/>
    <w:rsid w:val="006F31E7"/>
    <w:rsid w:val="006F45D4"/>
    <w:rsid w:val="006F4CE3"/>
    <w:rsid w:val="006F5C53"/>
    <w:rsid w:val="006F5FD8"/>
    <w:rsid w:val="00700DC3"/>
    <w:rsid w:val="007062A3"/>
    <w:rsid w:val="007114C9"/>
    <w:rsid w:val="007122D4"/>
    <w:rsid w:val="00714D46"/>
    <w:rsid w:val="007163F9"/>
    <w:rsid w:val="0071769B"/>
    <w:rsid w:val="00717A0F"/>
    <w:rsid w:val="00724A2C"/>
    <w:rsid w:val="0072717C"/>
    <w:rsid w:val="00730E35"/>
    <w:rsid w:val="00733090"/>
    <w:rsid w:val="007336EE"/>
    <w:rsid w:val="00734884"/>
    <w:rsid w:val="007367EE"/>
    <w:rsid w:val="007400C0"/>
    <w:rsid w:val="007400FA"/>
    <w:rsid w:val="00740A92"/>
    <w:rsid w:val="00743973"/>
    <w:rsid w:val="00745F1E"/>
    <w:rsid w:val="00747FA1"/>
    <w:rsid w:val="00750DC8"/>
    <w:rsid w:val="00751EDB"/>
    <w:rsid w:val="00753096"/>
    <w:rsid w:val="007540CC"/>
    <w:rsid w:val="00760E60"/>
    <w:rsid w:val="00763296"/>
    <w:rsid w:val="007632A4"/>
    <w:rsid w:val="007640E7"/>
    <w:rsid w:val="0077006A"/>
    <w:rsid w:val="007712CC"/>
    <w:rsid w:val="00771795"/>
    <w:rsid w:val="0077220A"/>
    <w:rsid w:val="00772536"/>
    <w:rsid w:val="007757FD"/>
    <w:rsid w:val="00781778"/>
    <w:rsid w:val="00786BA8"/>
    <w:rsid w:val="00787CB7"/>
    <w:rsid w:val="007903BB"/>
    <w:rsid w:val="00791612"/>
    <w:rsid w:val="0079335A"/>
    <w:rsid w:val="00794BB4"/>
    <w:rsid w:val="00795CF3"/>
    <w:rsid w:val="00797558"/>
    <w:rsid w:val="007A0136"/>
    <w:rsid w:val="007A03EE"/>
    <w:rsid w:val="007A19FE"/>
    <w:rsid w:val="007A1BCA"/>
    <w:rsid w:val="007A2C85"/>
    <w:rsid w:val="007A4EEA"/>
    <w:rsid w:val="007B0FEB"/>
    <w:rsid w:val="007B25E1"/>
    <w:rsid w:val="007B4082"/>
    <w:rsid w:val="007B421B"/>
    <w:rsid w:val="007B68FE"/>
    <w:rsid w:val="007B698C"/>
    <w:rsid w:val="007B6E27"/>
    <w:rsid w:val="007B747D"/>
    <w:rsid w:val="007C0258"/>
    <w:rsid w:val="007C31E6"/>
    <w:rsid w:val="007C4B31"/>
    <w:rsid w:val="007C56D3"/>
    <w:rsid w:val="007C7045"/>
    <w:rsid w:val="007C7A03"/>
    <w:rsid w:val="007C7ED4"/>
    <w:rsid w:val="007D0997"/>
    <w:rsid w:val="007D3302"/>
    <w:rsid w:val="007D38EB"/>
    <w:rsid w:val="007D5352"/>
    <w:rsid w:val="007D5518"/>
    <w:rsid w:val="007D63DE"/>
    <w:rsid w:val="007D6641"/>
    <w:rsid w:val="007E08FE"/>
    <w:rsid w:val="007E1C0F"/>
    <w:rsid w:val="007E4608"/>
    <w:rsid w:val="007E4F90"/>
    <w:rsid w:val="007E6843"/>
    <w:rsid w:val="007F2DD1"/>
    <w:rsid w:val="007F4FC3"/>
    <w:rsid w:val="007F54FB"/>
    <w:rsid w:val="008010F4"/>
    <w:rsid w:val="008016AD"/>
    <w:rsid w:val="00801E20"/>
    <w:rsid w:val="008035A8"/>
    <w:rsid w:val="008048D6"/>
    <w:rsid w:val="00806355"/>
    <w:rsid w:val="0081029C"/>
    <w:rsid w:val="00810BB0"/>
    <w:rsid w:val="00810DD7"/>
    <w:rsid w:val="0081538C"/>
    <w:rsid w:val="008154F1"/>
    <w:rsid w:val="00816E54"/>
    <w:rsid w:val="0081777F"/>
    <w:rsid w:val="00817F9D"/>
    <w:rsid w:val="00820083"/>
    <w:rsid w:val="0082122A"/>
    <w:rsid w:val="008230CD"/>
    <w:rsid w:val="00830E94"/>
    <w:rsid w:val="0083133C"/>
    <w:rsid w:val="00831D23"/>
    <w:rsid w:val="0083313F"/>
    <w:rsid w:val="0083321E"/>
    <w:rsid w:val="0083385E"/>
    <w:rsid w:val="00835AFA"/>
    <w:rsid w:val="00835D6C"/>
    <w:rsid w:val="0084174D"/>
    <w:rsid w:val="00847049"/>
    <w:rsid w:val="0084744C"/>
    <w:rsid w:val="008517F8"/>
    <w:rsid w:val="00853612"/>
    <w:rsid w:val="008567C0"/>
    <w:rsid w:val="008605C4"/>
    <w:rsid w:val="00862AD0"/>
    <w:rsid w:val="00862FFC"/>
    <w:rsid w:val="008632F0"/>
    <w:rsid w:val="00863C39"/>
    <w:rsid w:val="0086476E"/>
    <w:rsid w:val="008651B2"/>
    <w:rsid w:val="00865882"/>
    <w:rsid w:val="00865BD3"/>
    <w:rsid w:val="00866B51"/>
    <w:rsid w:val="00871A94"/>
    <w:rsid w:val="008779D0"/>
    <w:rsid w:val="0088027E"/>
    <w:rsid w:val="0088177D"/>
    <w:rsid w:val="0088669D"/>
    <w:rsid w:val="00887059"/>
    <w:rsid w:val="00887440"/>
    <w:rsid w:val="00887C58"/>
    <w:rsid w:val="0089044D"/>
    <w:rsid w:val="00890814"/>
    <w:rsid w:val="00890D15"/>
    <w:rsid w:val="00891A6D"/>
    <w:rsid w:val="0089306F"/>
    <w:rsid w:val="00893CD4"/>
    <w:rsid w:val="00894BAE"/>
    <w:rsid w:val="00894F11"/>
    <w:rsid w:val="00896B43"/>
    <w:rsid w:val="008A092D"/>
    <w:rsid w:val="008A50EA"/>
    <w:rsid w:val="008A5EC0"/>
    <w:rsid w:val="008A6CB1"/>
    <w:rsid w:val="008A72D7"/>
    <w:rsid w:val="008A7737"/>
    <w:rsid w:val="008A7BDC"/>
    <w:rsid w:val="008B090D"/>
    <w:rsid w:val="008B0F27"/>
    <w:rsid w:val="008B468E"/>
    <w:rsid w:val="008B5EFA"/>
    <w:rsid w:val="008B75DD"/>
    <w:rsid w:val="008C017F"/>
    <w:rsid w:val="008C2FA9"/>
    <w:rsid w:val="008C3C17"/>
    <w:rsid w:val="008C7A51"/>
    <w:rsid w:val="008D1702"/>
    <w:rsid w:val="008E16F1"/>
    <w:rsid w:val="008E28B9"/>
    <w:rsid w:val="008E2CB4"/>
    <w:rsid w:val="008E2D2C"/>
    <w:rsid w:val="008E3741"/>
    <w:rsid w:val="008E4AEF"/>
    <w:rsid w:val="008F4C3A"/>
    <w:rsid w:val="008F61F8"/>
    <w:rsid w:val="0090054A"/>
    <w:rsid w:val="00901D14"/>
    <w:rsid w:val="00902BAD"/>
    <w:rsid w:val="00902D69"/>
    <w:rsid w:val="009046A8"/>
    <w:rsid w:val="00905FD8"/>
    <w:rsid w:val="00907D6B"/>
    <w:rsid w:val="00913A32"/>
    <w:rsid w:val="00914B05"/>
    <w:rsid w:val="00914EF7"/>
    <w:rsid w:val="009170A0"/>
    <w:rsid w:val="0092386B"/>
    <w:rsid w:val="00923C80"/>
    <w:rsid w:val="0092510F"/>
    <w:rsid w:val="00925DC7"/>
    <w:rsid w:val="009266D8"/>
    <w:rsid w:val="00927259"/>
    <w:rsid w:val="009304EA"/>
    <w:rsid w:val="009310BD"/>
    <w:rsid w:val="00931CAA"/>
    <w:rsid w:val="00934F8B"/>
    <w:rsid w:val="0093635E"/>
    <w:rsid w:val="00936C5C"/>
    <w:rsid w:val="00937094"/>
    <w:rsid w:val="009404A6"/>
    <w:rsid w:val="009416EF"/>
    <w:rsid w:val="009439D2"/>
    <w:rsid w:val="009440F3"/>
    <w:rsid w:val="00947004"/>
    <w:rsid w:val="00947ECC"/>
    <w:rsid w:val="00951613"/>
    <w:rsid w:val="00953006"/>
    <w:rsid w:val="009530D1"/>
    <w:rsid w:val="0095406A"/>
    <w:rsid w:val="00954709"/>
    <w:rsid w:val="009572C4"/>
    <w:rsid w:val="00960296"/>
    <w:rsid w:val="009624B4"/>
    <w:rsid w:val="00963DEF"/>
    <w:rsid w:val="0096606D"/>
    <w:rsid w:val="00966370"/>
    <w:rsid w:val="00970D87"/>
    <w:rsid w:val="00970E63"/>
    <w:rsid w:val="00972459"/>
    <w:rsid w:val="009746A9"/>
    <w:rsid w:val="00975F17"/>
    <w:rsid w:val="00977939"/>
    <w:rsid w:val="00977C5F"/>
    <w:rsid w:val="009816BB"/>
    <w:rsid w:val="009823B2"/>
    <w:rsid w:val="009867CF"/>
    <w:rsid w:val="00986BBE"/>
    <w:rsid w:val="00992DAB"/>
    <w:rsid w:val="009944C6"/>
    <w:rsid w:val="0099453E"/>
    <w:rsid w:val="0099462C"/>
    <w:rsid w:val="00994C36"/>
    <w:rsid w:val="009974B7"/>
    <w:rsid w:val="009A01D0"/>
    <w:rsid w:val="009A429E"/>
    <w:rsid w:val="009A43E0"/>
    <w:rsid w:val="009A5496"/>
    <w:rsid w:val="009B04C0"/>
    <w:rsid w:val="009B0EF4"/>
    <w:rsid w:val="009B16CB"/>
    <w:rsid w:val="009B232D"/>
    <w:rsid w:val="009B2DB0"/>
    <w:rsid w:val="009B49AC"/>
    <w:rsid w:val="009B4AE1"/>
    <w:rsid w:val="009B4F6C"/>
    <w:rsid w:val="009B54C0"/>
    <w:rsid w:val="009B57A2"/>
    <w:rsid w:val="009B597F"/>
    <w:rsid w:val="009B77A0"/>
    <w:rsid w:val="009C3687"/>
    <w:rsid w:val="009C4097"/>
    <w:rsid w:val="009C4A30"/>
    <w:rsid w:val="009C4FA5"/>
    <w:rsid w:val="009C5363"/>
    <w:rsid w:val="009C54A5"/>
    <w:rsid w:val="009C5688"/>
    <w:rsid w:val="009C675A"/>
    <w:rsid w:val="009C7FBD"/>
    <w:rsid w:val="009D05CA"/>
    <w:rsid w:val="009D128B"/>
    <w:rsid w:val="009D1F91"/>
    <w:rsid w:val="009D2566"/>
    <w:rsid w:val="009D26C5"/>
    <w:rsid w:val="009D37CC"/>
    <w:rsid w:val="009D4822"/>
    <w:rsid w:val="009D52DA"/>
    <w:rsid w:val="009D5986"/>
    <w:rsid w:val="009D7328"/>
    <w:rsid w:val="009D74F8"/>
    <w:rsid w:val="009D7746"/>
    <w:rsid w:val="009E1A49"/>
    <w:rsid w:val="009E48A4"/>
    <w:rsid w:val="009E50F1"/>
    <w:rsid w:val="009E69A7"/>
    <w:rsid w:val="009E6A66"/>
    <w:rsid w:val="009F03BB"/>
    <w:rsid w:val="009F4B24"/>
    <w:rsid w:val="009F7C19"/>
    <w:rsid w:val="00A032BA"/>
    <w:rsid w:val="00A03DE8"/>
    <w:rsid w:val="00A0449B"/>
    <w:rsid w:val="00A051E7"/>
    <w:rsid w:val="00A07D73"/>
    <w:rsid w:val="00A1065E"/>
    <w:rsid w:val="00A12DF9"/>
    <w:rsid w:val="00A1429F"/>
    <w:rsid w:val="00A15693"/>
    <w:rsid w:val="00A15F97"/>
    <w:rsid w:val="00A16A74"/>
    <w:rsid w:val="00A20031"/>
    <w:rsid w:val="00A20998"/>
    <w:rsid w:val="00A218E1"/>
    <w:rsid w:val="00A21EE2"/>
    <w:rsid w:val="00A22B34"/>
    <w:rsid w:val="00A24B0B"/>
    <w:rsid w:val="00A25330"/>
    <w:rsid w:val="00A25B94"/>
    <w:rsid w:val="00A275AA"/>
    <w:rsid w:val="00A31BAB"/>
    <w:rsid w:val="00A329D4"/>
    <w:rsid w:val="00A33FF9"/>
    <w:rsid w:val="00A42291"/>
    <w:rsid w:val="00A42F92"/>
    <w:rsid w:val="00A444A0"/>
    <w:rsid w:val="00A45ABE"/>
    <w:rsid w:val="00A46AAD"/>
    <w:rsid w:val="00A5181D"/>
    <w:rsid w:val="00A52892"/>
    <w:rsid w:val="00A52BA3"/>
    <w:rsid w:val="00A53340"/>
    <w:rsid w:val="00A55C96"/>
    <w:rsid w:val="00A56B4F"/>
    <w:rsid w:val="00A578CA"/>
    <w:rsid w:val="00A57D93"/>
    <w:rsid w:val="00A60B07"/>
    <w:rsid w:val="00A6103A"/>
    <w:rsid w:val="00A64846"/>
    <w:rsid w:val="00A67296"/>
    <w:rsid w:val="00A67F9D"/>
    <w:rsid w:val="00A67FE1"/>
    <w:rsid w:val="00A707BF"/>
    <w:rsid w:val="00A70D43"/>
    <w:rsid w:val="00A72577"/>
    <w:rsid w:val="00A727D9"/>
    <w:rsid w:val="00A75108"/>
    <w:rsid w:val="00A762F0"/>
    <w:rsid w:val="00A8057B"/>
    <w:rsid w:val="00A80787"/>
    <w:rsid w:val="00A83424"/>
    <w:rsid w:val="00A859D7"/>
    <w:rsid w:val="00A8623A"/>
    <w:rsid w:val="00A87F0E"/>
    <w:rsid w:val="00A933CE"/>
    <w:rsid w:val="00A95D36"/>
    <w:rsid w:val="00A96EE9"/>
    <w:rsid w:val="00A979C1"/>
    <w:rsid w:val="00AA0CE4"/>
    <w:rsid w:val="00AA3558"/>
    <w:rsid w:val="00AA40FC"/>
    <w:rsid w:val="00AA5B28"/>
    <w:rsid w:val="00AA6451"/>
    <w:rsid w:val="00AA7925"/>
    <w:rsid w:val="00AB14A6"/>
    <w:rsid w:val="00AB16C1"/>
    <w:rsid w:val="00AB18EA"/>
    <w:rsid w:val="00AB283A"/>
    <w:rsid w:val="00AB6478"/>
    <w:rsid w:val="00AB6C60"/>
    <w:rsid w:val="00AB6E8D"/>
    <w:rsid w:val="00AC03A0"/>
    <w:rsid w:val="00AC173A"/>
    <w:rsid w:val="00AC1C46"/>
    <w:rsid w:val="00AC3512"/>
    <w:rsid w:val="00AC4BCE"/>
    <w:rsid w:val="00AC69E9"/>
    <w:rsid w:val="00AD1787"/>
    <w:rsid w:val="00AD3F8F"/>
    <w:rsid w:val="00AD4D9A"/>
    <w:rsid w:val="00AD7956"/>
    <w:rsid w:val="00AD7B04"/>
    <w:rsid w:val="00AE0618"/>
    <w:rsid w:val="00AE0637"/>
    <w:rsid w:val="00AE0686"/>
    <w:rsid w:val="00AE07C4"/>
    <w:rsid w:val="00AE2587"/>
    <w:rsid w:val="00AE3FB6"/>
    <w:rsid w:val="00AE4966"/>
    <w:rsid w:val="00AE4B83"/>
    <w:rsid w:val="00AE4EDB"/>
    <w:rsid w:val="00AE5873"/>
    <w:rsid w:val="00AF04E4"/>
    <w:rsid w:val="00AF4DB6"/>
    <w:rsid w:val="00AF5048"/>
    <w:rsid w:val="00AF5804"/>
    <w:rsid w:val="00AF5E4E"/>
    <w:rsid w:val="00AF6AA2"/>
    <w:rsid w:val="00AF701D"/>
    <w:rsid w:val="00AF78CE"/>
    <w:rsid w:val="00B00CC5"/>
    <w:rsid w:val="00B01795"/>
    <w:rsid w:val="00B01D77"/>
    <w:rsid w:val="00B05094"/>
    <w:rsid w:val="00B05A2A"/>
    <w:rsid w:val="00B05DD3"/>
    <w:rsid w:val="00B07917"/>
    <w:rsid w:val="00B07FB2"/>
    <w:rsid w:val="00B11AA1"/>
    <w:rsid w:val="00B13EE8"/>
    <w:rsid w:val="00B14B85"/>
    <w:rsid w:val="00B16B05"/>
    <w:rsid w:val="00B174BE"/>
    <w:rsid w:val="00B204EA"/>
    <w:rsid w:val="00B210A6"/>
    <w:rsid w:val="00B236CF"/>
    <w:rsid w:val="00B23EB6"/>
    <w:rsid w:val="00B26914"/>
    <w:rsid w:val="00B345E6"/>
    <w:rsid w:val="00B41655"/>
    <w:rsid w:val="00B41DF6"/>
    <w:rsid w:val="00B4480F"/>
    <w:rsid w:val="00B45F4E"/>
    <w:rsid w:val="00B47E25"/>
    <w:rsid w:val="00B50C3B"/>
    <w:rsid w:val="00B51151"/>
    <w:rsid w:val="00B51A47"/>
    <w:rsid w:val="00B53084"/>
    <w:rsid w:val="00B53690"/>
    <w:rsid w:val="00B5405D"/>
    <w:rsid w:val="00B55786"/>
    <w:rsid w:val="00B55D15"/>
    <w:rsid w:val="00B56E7C"/>
    <w:rsid w:val="00B56F10"/>
    <w:rsid w:val="00B5763F"/>
    <w:rsid w:val="00B576A2"/>
    <w:rsid w:val="00B613B9"/>
    <w:rsid w:val="00B613BB"/>
    <w:rsid w:val="00B622C8"/>
    <w:rsid w:val="00B629E1"/>
    <w:rsid w:val="00B6495A"/>
    <w:rsid w:val="00B7065F"/>
    <w:rsid w:val="00B70D96"/>
    <w:rsid w:val="00B717D1"/>
    <w:rsid w:val="00B7293F"/>
    <w:rsid w:val="00B7374D"/>
    <w:rsid w:val="00B756E7"/>
    <w:rsid w:val="00B76160"/>
    <w:rsid w:val="00B778AD"/>
    <w:rsid w:val="00B82341"/>
    <w:rsid w:val="00B8636D"/>
    <w:rsid w:val="00B875DD"/>
    <w:rsid w:val="00B9345B"/>
    <w:rsid w:val="00B9377E"/>
    <w:rsid w:val="00B93B6E"/>
    <w:rsid w:val="00B93BA7"/>
    <w:rsid w:val="00B948E3"/>
    <w:rsid w:val="00B95DE2"/>
    <w:rsid w:val="00B9668A"/>
    <w:rsid w:val="00B97738"/>
    <w:rsid w:val="00BA3272"/>
    <w:rsid w:val="00BA36B2"/>
    <w:rsid w:val="00BA6F81"/>
    <w:rsid w:val="00BB05DD"/>
    <w:rsid w:val="00BB0CA9"/>
    <w:rsid w:val="00BB2575"/>
    <w:rsid w:val="00BB2957"/>
    <w:rsid w:val="00BB2DCD"/>
    <w:rsid w:val="00BB3439"/>
    <w:rsid w:val="00BB5830"/>
    <w:rsid w:val="00BB5ED1"/>
    <w:rsid w:val="00BB79CE"/>
    <w:rsid w:val="00BC056F"/>
    <w:rsid w:val="00BC0E3E"/>
    <w:rsid w:val="00BC1A90"/>
    <w:rsid w:val="00BC32C2"/>
    <w:rsid w:val="00BC3EF2"/>
    <w:rsid w:val="00BC643E"/>
    <w:rsid w:val="00BD47C5"/>
    <w:rsid w:val="00BD5A99"/>
    <w:rsid w:val="00BD6BD5"/>
    <w:rsid w:val="00BE07B3"/>
    <w:rsid w:val="00BE1E83"/>
    <w:rsid w:val="00BE2ACA"/>
    <w:rsid w:val="00BE2FE9"/>
    <w:rsid w:val="00BE3C49"/>
    <w:rsid w:val="00BE58D8"/>
    <w:rsid w:val="00BE5B40"/>
    <w:rsid w:val="00BE642C"/>
    <w:rsid w:val="00BF2EA7"/>
    <w:rsid w:val="00BF6862"/>
    <w:rsid w:val="00BF70AD"/>
    <w:rsid w:val="00BF75D9"/>
    <w:rsid w:val="00C0461C"/>
    <w:rsid w:val="00C05056"/>
    <w:rsid w:val="00C06189"/>
    <w:rsid w:val="00C06B68"/>
    <w:rsid w:val="00C06B6E"/>
    <w:rsid w:val="00C071F2"/>
    <w:rsid w:val="00C07D4A"/>
    <w:rsid w:val="00C10EC5"/>
    <w:rsid w:val="00C11341"/>
    <w:rsid w:val="00C12329"/>
    <w:rsid w:val="00C126A1"/>
    <w:rsid w:val="00C137C0"/>
    <w:rsid w:val="00C176BD"/>
    <w:rsid w:val="00C17E20"/>
    <w:rsid w:val="00C21425"/>
    <w:rsid w:val="00C2213F"/>
    <w:rsid w:val="00C22354"/>
    <w:rsid w:val="00C22366"/>
    <w:rsid w:val="00C25908"/>
    <w:rsid w:val="00C25B4F"/>
    <w:rsid w:val="00C34924"/>
    <w:rsid w:val="00C36162"/>
    <w:rsid w:val="00C36DB1"/>
    <w:rsid w:val="00C40B6A"/>
    <w:rsid w:val="00C47CAA"/>
    <w:rsid w:val="00C518CA"/>
    <w:rsid w:val="00C53271"/>
    <w:rsid w:val="00C547EB"/>
    <w:rsid w:val="00C554AA"/>
    <w:rsid w:val="00C56A8E"/>
    <w:rsid w:val="00C61BAB"/>
    <w:rsid w:val="00C63120"/>
    <w:rsid w:val="00C6496F"/>
    <w:rsid w:val="00C723BF"/>
    <w:rsid w:val="00C72846"/>
    <w:rsid w:val="00C72BB1"/>
    <w:rsid w:val="00C74346"/>
    <w:rsid w:val="00C75151"/>
    <w:rsid w:val="00C76E53"/>
    <w:rsid w:val="00C81309"/>
    <w:rsid w:val="00C81A27"/>
    <w:rsid w:val="00C855F9"/>
    <w:rsid w:val="00C901A0"/>
    <w:rsid w:val="00C93377"/>
    <w:rsid w:val="00C9353B"/>
    <w:rsid w:val="00C94981"/>
    <w:rsid w:val="00C94AF0"/>
    <w:rsid w:val="00C970B8"/>
    <w:rsid w:val="00C972D6"/>
    <w:rsid w:val="00C978CD"/>
    <w:rsid w:val="00CA0511"/>
    <w:rsid w:val="00CA3C32"/>
    <w:rsid w:val="00CA3EA6"/>
    <w:rsid w:val="00CA431E"/>
    <w:rsid w:val="00CB00AE"/>
    <w:rsid w:val="00CC181B"/>
    <w:rsid w:val="00CC2117"/>
    <w:rsid w:val="00CC52C2"/>
    <w:rsid w:val="00CD06E5"/>
    <w:rsid w:val="00CD23D9"/>
    <w:rsid w:val="00CD2A47"/>
    <w:rsid w:val="00CD2D52"/>
    <w:rsid w:val="00CD4E7A"/>
    <w:rsid w:val="00CD5837"/>
    <w:rsid w:val="00CD5E3D"/>
    <w:rsid w:val="00CD601D"/>
    <w:rsid w:val="00CD74D5"/>
    <w:rsid w:val="00CE06FA"/>
    <w:rsid w:val="00CE1692"/>
    <w:rsid w:val="00CE1B22"/>
    <w:rsid w:val="00CE4C24"/>
    <w:rsid w:val="00CE6B77"/>
    <w:rsid w:val="00CE71C8"/>
    <w:rsid w:val="00CF78C1"/>
    <w:rsid w:val="00D00B7B"/>
    <w:rsid w:val="00D0344B"/>
    <w:rsid w:val="00D052DF"/>
    <w:rsid w:val="00D05FF5"/>
    <w:rsid w:val="00D12348"/>
    <w:rsid w:val="00D14754"/>
    <w:rsid w:val="00D150C8"/>
    <w:rsid w:val="00D1555A"/>
    <w:rsid w:val="00D170C4"/>
    <w:rsid w:val="00D1764D"/>
    <w:rsid w:val="00D17A30"/>
    <w:rsid w:val="00D2171B"/>
    <w:rsid w:val="00D22CF0"/>
    <w:rsid w:val="00D2699D"/>
    <w:rsid w:val="00D30133"/>
    <w:rsid w:val="00D3033F"/>
    <w:rsid w:val="00D307A5"/>
    <w:rsid w:val="00D34719"/>
    <w:rsid w:val="00D36637"/>
    <w:rsid w:val="00D404A2"/>
    <w:rsid w:val="00D41EF8"/>
    <w:rsid w:val="00D43412"/>
    <w:rsid w:val="00D458A8"/>
    <w:rsid w:val="00D45F90"/>
    <w:rsid w:val="00D53693"/>
    <w:rsid w:val="00D5384A"/>
    <w:rsid w:val="00D541B8"/>
    <w:rsid w:val="00D557E5"/>
    <w:rsid w:val="00D57F88"/>
    <w:rsid w:val="00D628F9"/>
    <w:rsid w:val="00D62FCB"/>
    <w:rsid w:val="00D64E03"/>
    <w:rsid w:val="00D64F39"/>
    <w:rsid w:val="00D65B90"/>
    <w:rsid w:val="00D67EAB"/>
    <w:rsid w:val="00D746A7"/>
    <w:rsid w:val="00D74EF4"/>
    <w:rsid w:val="00D77BBF"/>
    <w:rsid w:val="00D8098D"/>
    <w:rsid w:val="00D818F7"/>
    <w:rsid w:val="00D81EC7"/>
    <w:rsid w:val="00D828A4"/>
    <w:rsid w:val="00D8686E"/>
    <w:rsid w:val="00D91981"/>
    <w:rsid w:val="00D91D1F"/>
    <w:rsid w:val="00D9676A"/>
    <w:rsid w:val="00D970CF"/>
    <w:rsid w:val="00D97A87"/>
    <w:rsid w:val="00DA0F03"/>
    <w:rsid w:val="00DA2990"/>
    <w:rsid w:val="00DA4066"/>
    <w:rsid w:val="00DA4864"/>
    <w:rsid w:val="00DA4FE0"/>
    <w:rsid w:val="00DA568A"/>
    <w:rsid w:val="00DA6A8F"/>
    <w:rsid w:val="00DB0E4B"/>
    <w:rsid w:val="00DB2D68"/>
    <w:rsid w:val="00DB6E92"/>
    <w:rsid w:val="00DC087E"/>
    <w:rsid w:val="00DC3BE6"/>
    <w:rsid w:val="00DC5F8B"/>
    <w:rsid w:val="00DC7AD1"/>
    <w:rsid w:val="00DC7E84"/>
    <w:rsid w:val="00DD20B0"/>
    <w:rsid w:val="00DD3238"/>
    <w:rsid w:val="00DD575F"/>
    <w:rsid w:val="00DD786A"/>
    <w:rsid w:val="00DE1A2F"/>
    <w:rsid w:val="00DE23D3"/>
    <w:rsid w:val="00DE29C2"/>
    <w:rsid w:val="00DE3AA7"/>
    <w:rsid w:val="00DE4AC0"/>
    <w:rsid w:val="00DE5792"/>
    <w:rsid w:val="00DE5953"/>
    <w:rsid w:val="00DE63D9"/>
    <w:rsid w:val="00DE68B6"/>
    <w:rsid w:val="00DE71E2"/>
    <w:rsid w:val="00DF02CD"/>
    <w:rsid w:val="00DF1193"/>
    <w:rsid w:val="00DF2E62"/>
    <w:rsid w:val="00DF31F4"/>
    <w:rsid w:val="00DF7A27"/>
    <w:rsid w:val="00E014B9"/>
    <w:rsid w:val="00E01F5A"/>
    <w:rsid w:val="00E1099B"/>
    <w:rsid w:val="00E10A13"/>
    <w:rsid w:val="00E134F2"/>
    <w:rsid w:val="00E1474C"/>
    <w:rsid w:val="00E15AA6"/>
    <w:rsid w:val="00E164A6"/>
    <w:rsid w:val="00E1682E"/>
    <w:rsid w:val="00E209F0"/>
    <w:rsid w:val="00E210A9"/>
    <w:rsid w:val="00E21B5A"/>
    <w:rsid w:val="00E24718"/>
    <w:rsid w:val="00E2489D"/>
    <w:rsid w:val="00E255C2"/>
    <w:rsid w:val="00E27E79"/>
    <w:rsid w:val="00E3147E"/>
    <w:rsid w:val="00E318C6"/>
    <w:rsid w:val="00E31C08"/>
    <w:rsid w:val="00E3359B"/>
    <w:rsid w:val="00E3493A"/>
    <w:rsid w:val="00E34EF4"/>
    <w:rsid w:val="00E426AA"/>
    <w:rsid w:val="00E426B4"/>
    <w:rsid w:val="00E44393"/>
    <w:rsid w:val="00E4762C"/>
    <w:rsid w:val="00E47950"/>
    <w:rsid w:val="00E505FE"/>
    <w:rsid w:val="00E53406"/>
    <w:rsid w:val="00E534EE"/>
    <w:rsid w:val="00E55182"/>
    <w:rsid w:val="00E61C02"/>
    <w:rsid w:val="00E635DB"/>
    <w:rsid w:val="00E659E7"/>
    <w:rsid w:val="00E65B3A"/>
    <w:rsid w:val="00E6612E"/>
    <w:rsid w:val="00E6775A"/>
    <w:rsid w:val="00E708A5"/>
    <w:rsid w:val="00E70E76"/>
    <w:rsid w:val="00E71E4E"/>
    <w:rsid w:val="00E73086"/>
    <w:rsid w:val="00E74733"/>
    <w:rsid w:val="00E76358"/>
    <w:rsid w:val="00E766D0"/>
    <w:rsid w:val="00E76D4B"/>
    <w:rsid w:val="00E773B1"/>
    <w:rsid w:val="00E77C59"/>
    <w:rsid w:val="00E81CB3"/>
    <w:rsid w:val="00E83E5D"/>
    <w:rsid w:val="00E845C4"/>
    <w:rsid w:val="00E86096"/>
    <w:rsid w:val="00E90BDD"/>
    <w:rsid w:val="00E91C49"/>
    <w:rsid w:val="00E93D4F"/>
    <w:rsid w:val="00E95430"/>
    <w:rsid w:val="00E96E31"/>
    <w:rsid w:val="00EA6838"/>
    <w:rsid w:val="00EA728D"/>
    <w:rsid w:val="00EA7384"/>
    <w:rsid w:val="00EB2FDA"/>
    <w:rsid w:val="00EB45F4"/>
    <w:rsid w:val="00EB47C4"/>
    <w:rsid w:val="00EB5377"/>
    <w:rsid w:val="00EB5E18"/>
    <w:rsid w:val="00EB6BE1"/>
    <w:rsid w:val="00EC1960"/>
    <w:rsid w:val="00EC19E2"/>
    <w:rsid w:val="00EC3E44"/>
    <w:rsid w:val="00EC5379"/>
    <w:rsid w:val="00EC72DD"/>
    <w:rsid w:val="00ED08C5"/>
    <w:rsid w:val="00ED0A0D"/>
    <w:rsid w:val="00ED193C"/>
    <w:rsid w:val="00ED1CDE"/>
    <w:rsid w:val="00ED383C"/>
    <w:rsid w:val="00ED3C93"/>
    <w:rsid w:val="00ED6302"/>
    <w:rsid w:val="00ED6837"/>
    <w:rsid w:val="00EE06AE"/>
    <w:rsid w:val="00EE0B97"/>
    <w:rsid w:val="00EE11A9"/>
    <w:rsid w:val="00EE18AD"/>
    <w:rsid w:val="00EE2E14"/>
    <w:rsid w:val="00EE31F1"/>
    <w:rsid w:val="00EE393A"/>
    <w:rsid w:val="00EE489E"/>
    <w:rsid w:val="00EE585D"/>
    <w:rsid w:val="00EF00FC"/>
    <w:rsid w:val="00EF15AA"/>
    <w:rsid w:val="00EF2D76"/>
    <w:rsid w:val="00EF6CE9"/>
    <w:rsid w:val="00F013E4"/>
    <w:rsid w:val="00F036D9"/>
    <w:rsid w:val="00F06CE1"/>
    <w:rsid w:val="00F1096A"/>
    <w:rsid w:val="00F1138E"/>
    <w:rsid w:val="00F13795"/>
    <w:rsid w:val="00F243E0"/>
    <w:rsid w:val="00F24BC5"/>
    <w:rsid w:val="00F267B6"/>
    <w:rsid w:val="00F26BFD"/>
    <w:rsid w:val="00F2703D"/>
    <w:rsid w:val="00F301AE"/>
    <w:rsid w:val="00F3325E"/>
    <w:rsid w:val="00F34ACE"/>
    <w:rsid w:val="00F35B38"/>
    <w:rsid w:val="00F419B7"/>
    <w:rsid w:val="00F42229"/>
    <w:rsid w:val="00F459C2"/>
    <w:rsid w:val="00F45EF0"/>
    <w:rsid w:val="00F469F9"/>
    <w:rsid w:val="00F50294"/>
    <w:rsid w:val="00F505B3"/>
    <w:rsid w:val="00F51E33"/>
    <w:rsid w:val="00F5256C"/>
    <w:rsid w:val="00F52ABC"/>
    <w:rsid w:val="00F54C13"/>
    <w:rsid w:val="00F5522A"/>
    <w:rsid w:val="00F557E9"/>
    <w:rsid w:val="00F5732A"/>
    <w:rsid w:val="00F608B0"/>
    <w:rsid w:val="00F60C90"/>
    <w:rsid w:val="00F64276"/>
    <w:rsid w:val="00F65887"/>
    <w:rsid w:val="00F65CE7"/>
    <w:rsid w:val="00F7077D"/>
    <w:rsid w:val="00F7146A"/>
    <w:rsid w:val="00F72B10"/>
    <w:rsid w:val="00F73651"/>
    <w:rsid w:val="00F75112"/>
    <w:rsid w:val="00F75253"/>
    <w:rsid w:val="00F7599C"/>
    <w:rsid w:val="00F77AE9"/>
    <w:rsid w:val="00F818BC"/>
    <w:rsid w:val="00F83069"/>
    <w:rsid w:val="00F83B8D"/>
    <w:rsid w:val="00F90A7D"/>
    <w:rsid w:val="00F91556"/>
    <w:rsid w:val="00F928EB"/>
    <w:rsid w:val="00F92A3A"/>
    <w:rsid w:val="00F93749"/>
    <w:rsid w:val="00F94451"/>
    <w:rsid w:val="00F94888"/>
    <w:rsid w:val="00FA0B5C"/>
    <w:rsid w:val="00FA17F9"/>
    <w:rsid w:val="00FA2586"/>
    <w:rsid w:val="00FA437E"/>
    <w:rsid w:val="00FA72A7"/>
    <w:rsid w:val="00FB2F70"/>
    <w:rsid w:val="00FB36FA"/>
    <w:rsid w:val="00FB42E8"/>
    <w:rsid w:val="00FB440F"/>
    <w:rsid w:val="00FB4F80"/>
    <w:rsid w:val="00FB5318"/>
    <w:rsid w:val="00FB5385"/>
    <w:rsid w:val="00FB6DB3"/>
    <w:rsid w:val="00FC0381"/>
    <w:rsid w:val="00FC0512"/>
    <w:rsid w:val="00FC0A6A"/>
    <w:rsid w:val="00FC0FEC"/>
    <w:rsid w:val="00FC1B56"/>
    <w:rsid w:val="00FC2194"/>
    <w:rsid w:val="00FC2D1D"/>
    <w:rsid w:val="00FC2E2A"/>
    <w:rsid w:val="00FC37F4"/>
    <w:rsid w:val="00FC6014"/>
    <w:rsid w:val="00FC605B"/>
    <w:rsid w:val="00FC6569"/>
    <w:rsid w:val="00FC72BB"/>
    <w:rsid w:val="00FC775E"/>
    <w:rsid w:val="00FD0291"/>
    <w:rsid w:val="00FD13C0"/>
    <w:rsid w:val="00FD427E"/>
    <w:rsid w:val="00FE0259"/>
    <w:rsid w:val="00FE5201"/>
    <w:rsid w:val="00FE6626"/>
    <w:rsid w:val="00FE6CDD"/>
    <w:rsid w:val="00FE6D9C"/>
    <w:rsid w:val="00FF2191"/>
    <w:rsid w:val="00FF3F9C"/>
    <w:rsid w:val="00FF671E"/>
    <w:rsid w:val="013F39B5"/>
    <w:rsid w:val="069070C3"/>
    <w:rsid w:val="07339604"/>
    <w:rsid w:val="08ACF671"/>
    <w:rsid w:val="0ABC13EB"/>
    <w:rsid w:val="0C7D2719"/>
    <w:rsid w:val="0F84DBF8"/>
    <w:rsid w:val="101439B6"/>
    <w:rsid w:val="16FA5EC6"/>
    <w:rsid w:val="190AA1B0"/>
    <w:rsid w:val="1D996EBA"/>
    <w:rsid w:val="1EE0B734"/>
    <w:rsid w:val="1F8FEAE2"/>
    <w:rsid w:val="3136577B"/>
    <w:rsid w:val="313812F3"/>
    <w:rsid w:val="31FE017B"/>
    <w:rsid w:val="3F6B51DC"/>
    <w:rsid w:val="468A27EF"/>
    <w:rsid w:val="5ABAFEDB"/>
    <w:rsid w:val="5C8EA9A2"/>
    <w:rsid w:val="6699D966"/>
    <w:rsid w:val="6A5047DA"/>
    <w:rsid w:val="6BBC6ACD"/>
    <w:rsid w:val="71E58672"/>
    <w:rsid w:val="7F6AA03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ABE29"/>
  <w15:docId w15:val="{23ED2DCF-9BB1-435A-BE69-6849FFCDA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430"/>
    <w:pPr>
      <w:jc w:val="both"/>
    </w:pPr>
    <w:rPr>
      <w:sz w:val="22"/>
      <w:szCs w:val="22"/>
    </w:rPr>
  </w:style>
  <w:style w:type="paragraph" w:styleId="Heading1">
    <w:name w:val="heading 1"/>
    <w:basedOn w:val="Normal"/>
    <w:next w:val="Normal"/>
    <w:uiPriority w:val="9"/>
    <w:qFormat/>
    <w:rsid w:val="004A4F36"/>
    <w:pPr>
      <w:numPr>
        <w:numId w:val="4"/>
      </w:numPr>
      <w:spacing w:before="240" w:line="480" w:lineRule="auto"/>
      <w:outlineLvl w:val="0"/>
    </w:pPr>
    <w:rPr>
      <w:b/>
      <w:bCs/>
      <w:sz w:val="28"/>
      <w:szCs w:val="28"/>
    </w:rPr>
  </w:style>
  <w:style w:type="paragraph" w:styleId="Heading2">
    <w:name w:val="heading 2"/>
    <w:basedOn w:val="Normal"/>
    <w:next w:val="Normal"/>
    <w:uiPriority w:val="9"/>
    <w:unhideWhenUsed/>
    <w:qFormat/>
    <w:rsid w:val="00BA6F81"/>
    <w:pPr>
      <w:keepNext/>
      <w:keepLines/>
      <w:numPr>
        <w:ilvl w:val="1"/>
        <w:numId w:val="4"/>
      </w:numPr>
      <w:spacing w:before="240"/>
      <w:outlineLvl w:val="1"/>
    </w:pPr>
    <w:rPr>
      <w:b/>
      <w:sz w:val="24"/>
      <w:szCs w:val="24"/>
    </w:rPr>
  </w:style>
  <w:style w:type="paragraph" w:styleId="Heading3">
    <w:name w:val="heading 3"/>
    <w:basedOn w:val="Normal"/>
    <w:next w:val="Normal"/>
    <w:uiPriority w:val="9"/>
    <w:unhideWhenUsed/>
    <w:qFormat/>
    <w:rsid w:val="00BA6F81"/>
    <w:pPr>
      <w:keepNext/>
      <w:keepLines/>
      <w:numPr>
        <w:ilvl w:val="2"/>
        <w:numId w:val="4"/>
      </w:numPr>
      <w:spacing w:before="240" w:after="80"/>
      <w:outlineLvl w:val="2"/>
    </w:pPr>
    <w:rPr>
      <w:b/>
      <w:bCs/>
    </w:rPr>
  </w:style>
  <w:style w:type="paragraph" w:styleId="Heading4">
    <w:name w:val="heading 4"/>
    <w:basedOn w:val="Normal"/>
    <w:next w:val="Normal"/>
    <w:uiPriority w:val="9"/>
    <w:unhideWhenUsed/>
    <w:qFormat/>
    <w:rsid w:val="00BA6F81"/>
    <w:pPr>
      <w:keepNext/>
      <w:keepLines/>
      <w:numPr>
        <w:ilvl w:val="3"/>
        <w:numId w:val="4"/>
      </w:numPr>
      <w:spacing w:before="280"/>
      <w:outlineLvl w:val="3"/>
    </w:pPr>
  </w:style>
  <w:style w:type="paragraph" w:styleId="Heading5">
    <w:name w:val="heading 5"/>
    <w:basedOn w:val="Normal"/>
    <w:next w:val="Normal"/>
    <w:uiPriority w:val="9"/>
    <w:unhideWhenUsed/>
    <w:rsid w:val="00B41655"/>
    <w:pPr>
      <w:keepNext/>
      <w:keepLines/>
      <w:numPr>
        <w:ilvl w:val="4"/>
        <w:numId w:val="4"/>
      </w:numPr>
      <w:spacing w:before="240"/>
      <w:outlineLvl w:val="4"/>
    </w:pPr>
  </w:style>
  <w:style w:type="paragraph" w:styleId="Heading6">
    <w:name w:val="heading 6"/>
    <w:basedOn w:val="Normal"/>
    <w:next w:val="Normal"/>
    <w:uiPriority w:val="9"/>
    <w:semiHidden/>
    <w:unhideWhenUsed/>
    <w:pPr>
      <w:keepNext/>
      <w:keepLines/>
      <w:numPr>
        <w:ilvl w:val="5"/>
        <w:numId w:val="4"/>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AD4D9A"/>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D4D9A"/>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4D9A"/>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E68B6"/>
    <w:pPr>
      <w:spacing w:before="240" w:after="240"/>
    </w:pPr>
    <w:rPr>
      <w:sz w:val="48"/>
      <w:szCs w:val="48"/>
    </w:rPr>
  </w:style>
  <w:style w:type="paragraph" w:styleId="Subtitle">
    <w:name w:val="Subtitle"/>
    <w:basedOn w:val="Normal"/>
    <w:next w:val="Normal"/>
    <w:uiPriority w:val="11"/>
    <w:qFormat/>
    <w:rsid w:val="00B41655"/>
    <w:pPr>
      <w:keepNext/>
      <w:keepLines/>
      <w:spacing w:after="320"/>
    </w:pPr>
    <w:rPr>
      <w:rFonts w:eastAsia="Arial"/>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2326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F65CE7"/>
    <w:pPr>
      <w:ind w:left="720"/>
      <w:contextualSpacing/>
    </w:pPr>
  </w:style>
  <w:style w:type="paragraph" w:styleId="Header">
    <w:name w:val="header"/>
    <w:basedOn w:val="Normal"/>
    <w:link w:val="HeaderChar"/>
    <w:uiPriority w:val="99"/>
    <w:unhideWhenUsed/>
    <w:rsid w:val="001833D3"/>
    <w:pPr>
      <w:tabs>
        <w:tab w:val="center" w:pos="4680"/>
        <w:tab w:val="right" w:pos="9360"/>
      </w:tabs>
      <w:spacing w:line="240" w:lineRule="auto"/>
    </w:pPr>
  </w:style>
  <w:style w:type="character" w:customStyle="1" w:styleId="HeaderChar">
    <w:name w:val="Header Char"/>
    <w:basedOn w:val="DefaultParagraphFont"/>
    <w:link w:val="Header"/>
    <w:uiPriority w:val="99"/>
    <w:rsid w:val="001833D3"/>
  </w:style>
  <w:style w:type="paragraph" w:styleId="Footer">
    <w:name w:val="footer"/>
    <w:basedOn w:val="Normal"/>
    <w:link w:val="FooterChar"/>
    <w:uiPriority w:val="99"/>
    <w:unhideWhenUsed/>
    <w:rsid w:val="001833D3"/>
    <w:pPr>
      <w:tabs>
        <w:tab w:val="center" w:pos="4680"/>
        <w:tab w:val="right" w:pos="9360"/>
      </w:tabs>
      <w:spacing w:line="240" w:lineRule="auto"/>
    </w:pPr>
  </w:style>
  <w:style w:type="character" w:customStyle="1" w:styleId="FooterChar">
    <w:name w:val="Footer Char"/>
    <w:basedOn w:val="DefaultParagraphFont"/>
    <w:link w:val="Footer"/>
    <w:uiPriority w:val="99"/>
    <w:rsid w:val="001833D3"/>
  </w:style>
  <w:style w:type="paragraph" w:styleId="CommentSubject">
    <w:name w:val="annotation subject"/>
    <w:basedOn w:val="CommentText"/>
    <w:next w:val="CommentText"/>
    <w:link w:val="CommentSubjectChar"/>
    <w:uiPriority w:val="99"/>
    <w:semiHidden/>
    <w:unhideWhenUsed/>
    <w:rsid w:val="001E7B67"/>
    <w:rPr>
      <w:b/>
      <w:bCs/>
    </w:rPr>
  </w:style>
  <w:style w:type="character" w:customStyle="1" w:styleId="CommentSubjectChar">
    <w:name w:val="Comment Subject Char"/>
    <w:basedOn w:val="CommentTextChar"/>
    <w:link w:val="CommentSubject"/>
    <w:uiPriority w:val="99"/>
    <w:semiHidden/>
    <w:rsid w:val="001E7B67"/>
    <w:rPr>
      <w:b/>
      <w:bCs/>
      <w:sz w:val="20"/>
      <w:szCs w:val="20"/>
    </w:rPr>
  </w:style>
  <w:style w:type="paragraph" w:styleId="TOC1">
    <w:name w:val="toc 1"/>
    <w:basedOn w:val="Normal"/>
    <w:next w:val="Normal"/>
    <w:autoRedefine/>
    <w:uiPriority w:val="39"/>
    <w:unhideWhenUsed/>
    <w:rsid w:val="000C088E"/>
    <w:pPr>
      <w:spacing w:after="100"/>
    </w:pPr>
  </w:style>
  <w:style w:type="paragraph" w:styleId="TOC2">
    <w:name w:val="toc 2"/>
    <w:basedOn w:val="Normal"/>
    <w:next w:val="Normal"/>
    <w:autoRedefine/>
    <w:uiPriority w:val="39"/>
    <w:unhideWhenUsed/>
    <w:rsid w:val="000C088E"/>
    <w:pPr>
      <w:spacing w:after="100"/>
      <w:ind w:left="220"/>
    </w:pPr>
  </w:style>
  <w:style w:type="character" w:styleId="Hyperlink">
    <w:name w:val="Hyperlink"/>
    <w:basedOn w:val="DefaultParagraphFont"/>
    <w:uiPriority w:val="99"/>
    <w:unhideWhenUsed/>
    <w:rsid w:val="000C088E"/>
    <w:rPr>
      <w:color w:val="0000FF" w:themeColor="hyperlink"/>
      <w:u w:val="single"/>
    </w:rPr>
  </w:style>
  <w:style w:type="paragraph" w:styleId="Caption">
    <w:name w:val="caption"/>
    <w:basedOn w:val="Normal"/>
    <w:next w:val="Normal"/>
    <w:uiPriority w:val="35"/>
    <w:unhideWhenUsed/>
    <w:qFormat/>
    <w:rsid w:val="00452780"/>
    <w:pPr>
      <w:spacing w:after="200" w:line="240" w:lineRule="auto"/>
    </w:pPr>
    <w:rPr>
      <w:i/>
      <w:iCs/>
      <w:sz w:val="20"/>
      <w:szCs w:val="20"/>
    </w:rPr>
  </w:style>
  <w:style w:type="paragraph" w:styleId="NoSpacing">
    <w:name w:val="No Spacing"/>
    <w:uiPriority w:val="1"/>
    <w:qFormat/>
    <w:rsid w:val="00452780"/>
    <w:pPr>
      <w:spacing w:line="240" w:lineRule="auto"/>
      <w:jc w:val="both"/>
    </w:pPr>
    <w:rPr>
      <w:sz w:val="22"/>
      <w:szCs w:val="22"/>
    </w:rPr>
  </w:style>
  <w:style w:type="paragraph" w:styleId="FootnoteText">
    <w:name w:val="footnote text"/>
    <w:basedOn w:val="Normal"/>
    <w:link w:val="FootnoteTextChar"/>
    <w:uiPriority w:val="99"/>
    <w:semiHidden/>
    <w:unhideWhenUsed/>
    <w:rsid w:val="004A68B9"/>
    <w:pPr>
      <w:spacing w:line="240" w:lineRule="auto"/>
    </w:pPr>
    <w:rPr>
      <w:sz w:val="20"/>
      <w:szCs w:val="20"/>
    </w:rPr>
  </w:style>
  <w:style w:type="character" w:customStyle="1" w:styleId="FootnoteTextChar">
    <w:name w:val="Footnote Text Char"/>
    <w:basedOn w:val="DefaultParagraphFont"/>
    <w:link w:val="FootnoteText"/>
    <w:uiPriority w:val="99"/>
    <w:semiHidden/>
    <w:rsid w:val="004A68B9"/>
    <w:rPr>
      <w:sz w:val="20"/>
      <w:szCs w:val="20"/>
    </w:rPr>
  </w:style>
  <w:style w:type="character" w:styleId="FootnoteReference">
    <w:name w:val="footnote reference"/>
    <w:basedOn w:val="DefaultParagraphFont"/>
    <w:uiPriority w:val="99"/>
    <w:semiHidden/>
    <w:unhideWhenUsed/>
    <w:rsid w:val="004A68B9"/>
    <w:rPr>
      <w:vertAlign w:val="superscript"/>
    </w:rPr>
  </w:style>
  <w:style w:type="paragraph" w:styleId="TOC3">
    <w:name w:val="toc 3"/>
    <w:basedOn w:val="Normal"/>
    <w:next w:val="Normal"/>
    <w:autoRedefine/>
    <w:uiPriority w:val="39"/>
    <w:unhideWhenUsed/>
    <w:rsid w:val="003A5835"/>
    <w:pPr>
      <w:spacing w:after="100"/>
      <w:ind w:left="440"/>
    </w:pPr>
  </w:style>
  <w:style w:type="paragraph" w:styleId="TOC4">
    <w:name w:val="toc 4"/>
    <w:basedOn w:val="Normal"/>
    <w:next w:val="Normal"/>
    <w:autoRedefine/>
    <w:uiPriority w:val="39"/>
    <w:unhideWhenUsed/>
    <w:rsid w:val="003A5835"/>
    <w:pPr>
      <w:spacing w:after="100"/>
      <w:ind w:left="660"/>
    </w:pPr>
  </w:style>
  <w:style w:type="character" w:styleId="PlaceholderText">
    <w:name w:val="Placeholder Text"/>
    <w:basedOn w:val="DefaultParagraphFont"/>
    <w:uiPriority w:val="99"/>
    <w:semiHidden/>
    <w:rsid w:val="00596510"/>
    <w:rPr>
      <w:color w:val="808080"/>
    </w:rPr>
  </w:style>
  <w:style w:type="character" w:styleId="LineNumber">
    <w:name w:val="line number"/>
    <w:basedOn w:val="DefaultParagraphFont"/>
    <w:uiPriority w:val="99"/>
    <w:semiHidden/>
    <w:unhideWhenUsed/>
    <w:rsid w:val="006348A1"/>
  </w:style>
  <w:style w:type="character" w:customStyle="1" w:styleId="Heading7Char">
    <w:name w:val="Heading 7 Char"/>
    <w:basedOn w:val="DefaultParagraphFont"/>
    <w:link w:val="Heading7"/>
    <w:uiPriority w:val="9"/>
    <w:semiHidden/>
    <w:rsid w:val="00AD4D9A"/>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semiHidden/>
    <w:rsid w:val="00AD4D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4D9A"/>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41041B"/>
    <w:pPr>
      <w:tabs>
        <w:tab w:val="left" w:pos="384"/>
      </w:tabs>
      <w:spacing w:line="240" w:lineRule="auto"/>
      <w:ind w:left="384" w:hanging="384"/>
    </w:pPr>
  </w:style>
  <w:style w:type="paragraph" w:styleId="TableofFigures">
    <w:name w:val="table of figures"/>
    <w:basedOn w:val="Normal"/>
    <w:next w:val="Normal"/>
    <w:uiPriority w:val="99"/>
    <w:unhideWhenUsed/>
    <w:rsid w:val="00D970CF"/>
  </w:style>
  <w:style w:type="character" w:styleId="UnresolvedMention">
    <w:name w:val="Unresolved Mention"/>
    <w:basedOn w:val="DefaultParagraphFont"/>
    <w:uiPriority w:val="99"/>
    <w:semiHidden/>
    <w:unhideWhenUsed/>
    <w:rsid w:val="001126EA"/>
    <w:rPr>
      <w:color w:val="605E5C"/>
      <w:shd w:val="clear" w:color="auto" w:fill="E1DFDD"/>
    </w:rPr>
  </w:style>
  <w:style w:type="character" w:styleId="FollowedHyperlink">
    <w:name w:val="FollowedHyperlink"/>
    <w:basedOn w:val="DefaultParagraphFont"/>
    <w:uiPriority w:val="99"/>
    <w:semiHidden/>
    <w:unhideWhenUsed/>
    <w:rsid w:val="00F036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2" Type="http://schemas.openxmlformats.org/officeDocument/2006/relationships/hyperlink" Target="https://www.ti.com/lit/ml/sloa097/sloa097.pdf?ts=1680270727522" TargetMode="External"/><Relationship Id="rId1" Type="http://schemas.openxmlformats.org/officeDocument/2006/relationships/hyperlink" Target="https://www.ti.com/lit/ml/snoaa39/snoaa39.pdf?ts=1680252597482&amp;ref_url=https%253A%252F%252Fwww.google.com%252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1.microchip.com/downloads/aemDocuments/documents/MCU32/ProductDocuments/DataSheets/SAM-D5x-E5x-Family-Data-Sheet-DS60001507.pdf"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www.ti.com/lit/an/snoaa39/snoaa39.pdf?ts=1681756702248" TargetMode="External"/><Relationship Id="rId68" Type="http://schemas.openxmlformats.org/officeDocument/2006/relationships/image" Target="media/image46.png"/><Relationship Id="rId84" Type="http://schemas.openxmlformats.org/officeDocument/2006/relationships/theme" Target="theme/theme1.xml"/><Relationship Id="rId16" Type="http://schemas.microsoft.com/office/2011/relationships/commentsExtended" Target="commentsExtended.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hyperlink" Target="https://ww1.microchip.com/downloads/aemDocuments/documents/MCU32/ProductDocuments/DataSheets/SAM-D5x-E5x-Family-Data-Sheet-DS60001507.pdf" TargetMode="External"/><Relationship Id="rId14" Type="http://schemas.openxmlformats.org/officeDocument/2006/relationships/image" Target="media/image3.png"/><Relationship Id="rId22" Type="http://schemas.openxmlformats.org/officeDocument/2006/relationships/hyperlink" Target="https://datasheet.ciiva.com/22828/0900766b810e26b2-22828277.pdf?src-supplier=R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hyperlink" Target="https://www.aliexpress.com/item/1005001579168924.htm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ww1.microchip.com/downloads/aemDocuments/documents/MCU32/ProductDocuments/DataSheets/SAM-D5x-E5x-Family-Data-Sheet-DS60001507.pdf"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s://www.ti.com/lit/an/snoaa39/snoaa39.pdf?ts=1696273575569"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microsoft.com/office/2018/08/relationships/commentsExtensible" Target="commentsExtensible.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dfrobot.com/product-875.html"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athan\University%20of%20Ottawa\uORocketry%20-%20Documents\Avionics\Design%20Notebooks\2022-2023\DN-YYYY-AA-Design%20Notebook%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27307ef1-8a54-4da7-aad7-3ca06a02e3bc">
      <UserInfo>
        <DisplayName/>
        <AccountId xsi:nil="true"/>
        <AccountType/>
      </UserInfo>
    </SharedWithUsers>
    <MediaLengthInSeconds xmlns="0d6f423f-cbc7-4bc1-a8ce-044f502ec51b" xsi:nil="true"/>
    <lcf76f155ced4ddcb4097134ff3c332f xmlns="0d6f423f-cbc7-4bc1-a8ce-044f502ec51b">
      <Terms xmlns="http://schemas.microsoft.com/office/infopath/2007/PartnerControls"/>
    </lcf76f155ced4ddcb4097134ff3c332f>
    <TaxCatchAll xmlns="27307ef1-8a54-4da7-aad7-3ca06a02e3b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C17B62FED3A9C4C87D4CBD07BAA3002" ma:contentTypeVersion="17" ma:contentTypeDescription="Create a new document." ma:contentTypeScope="" ma:versionID="09c37e9ccc4ad74dff8f13496d3e0d97">
  <xsd:schema xmlns:xsd="http://www.w3.org/2001/XMLSchema" xmlns:xs="http://www.w3.org/2001/XMLSchema" xmlns:p="http://schemas.microsoft.com/office/2006/metadata/properties" xmlns:ns2="0d6f423f-cbc7-4bc1-a8ce-044f502ec51b" xmlns:ns3="27307ef1-8a54-4da7-aad7-3ca06a02e3bc" targetNamespace="http://schemas.microsoft.com/office/2006/metadata/properties" ma:root="true" ma:fieldsID="62b07dd24474c1f30413da14e4a63691" ns2:_="" ns3:_="">
    <xsd:import namespace="0d6f423f-cbc7-4bc1-a8ce-044f502ec51b"/>
    <xsd:import namespace="27307ef1-8a54-4da7-aad7-3ca06a02e3b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6f423f-cbc7-4bc1-a8ce-044f502ec5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c489762-de54-417b-aa3d-8bc484f7f14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307ef1-8a54-4da7-aad7-3ca06a02e3b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81ec3e02-4ea2-4988-ab81-f9fb3df39bde}" ma:internalName="TaxCatchAll" ma:showField="CatchAllData" ma:web="27307ef1-8a54-4da7-aad7-3ca06a02e3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7EE4F3-E322-4F98-B237-8FE014000405}">
  <ds:schemaRefs>
    <ds:schemaRef ds:uri="http://schemas.microsoft.com/office/infopath/2007/PartnerControls"/>
    <ds:schemaRef ds:uri="0d6f423f-cbc7-4bc1-a8ce-044f502ec51b"/>
    <ds:schemaRef ds:uri="http://schemas.microsoft.com/office/2006/documentManagement/types"/>
    <ds:schemaRef ds:uri="http://www.w3.org/XML/1998/namespace"/>
    <ds:schemaRef ds:uri="http://schemas.openxmlformats.org/package/2006/metadata/core-properties"/>
    <ds:schemaRef ds:uri="http://purl.org/dc/elements/1.1/"/>
    <ds:schemaRef ds:uri="http://schemas.microsoft.com/office/2006/metadata/properties"/>
    <ds:schemaRef ds:uri="27307ef1-8a54-4da7-aad7-3ca06a02e3bc"/>
    <ds:schemaRef ds:uri="http://purl.org/dc/dcmitype/"/>
    <ds:schemaRef ds:uri="http://purl.org/dc/terms/"/>
  </ds:schemaRefs>
</ds:datastoreItem>
</file>

<file path=customXml/itemProps2.xml><?xml version="1.0" encoding="utf-8"?>
<ds:datastoreItem xmlns:ds="http://schemas.openxmlformats.org/officeDocument/2006/customXml" ds:itemID="{35BF3849-F0B1-4AA1-A707-64BFE2BC85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6f423f-cbc7-4bc1-a8ce-044f502ec51b"/>
    <ds:schemaRef ds:uri="27307ef1-8a54-4da7-aad7-3ca06a02e3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FE99ACB-CECF-4EA4-BD6B-D240FB800000}">
  <ds:schemaRefs>
    <ds:schemaRef ds:uri="http://schemas.openxmlformats.org/officeDocument/2006/bibliography"/>
  </ds:schemaRefs>
</ds:datastoreItem>
</file>

<file path=customXml/itemProps4.xml><?xml version="1.0" encoding="utf-8"?>
<ds:datastoreItem xmlns:ds="http://schemas.openxmlformats.org/officeDocument/2006/customXml" ds:itemID="{051DD61D-8DA1-4DF7-BC83-1FA45E190D8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DN-YYYY-AA-Design Notebook Template.dotx</Template>
  <TotalTime>3</TotalTime>
  <Pages>84</Pages>
  <Words>11716</Words>
  <Characters>66787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Design Notebook</vt:lpstr>
    </vt:vector>
  </TitlesOfParts>
  <Company/>
  <LinksUpToDate>false</LinksUpToDate>
  <CharactersWithSpaces>78347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Notebook</dc:title>
  <dc:subject/>
  <dc:creator>Jonathan</dc:creator>
  <cp:keywords/>
  <cp:lastModifiedBy>Trololololol</cp:lastModifiedBy>
  <cp:revision>2</cp:revision>
  <cp:lastPrinted>2023-02-10T15:30:00Z</cp:lastPrinted>
  <dcterms:created xsi:type="dcterms:W3CDTF">2023-10-12T05:13:00Z</dcterms:created>
  <dcterms:modified xsi:type="dcterms:W3CDTF">2023-10-12T05:13:00Z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0x0101006C17B62FED3A9C4C87D4CBD07BAA3002</vt:lpwstr>
  </property>
  <property fmtid="{D5CDD505-2E9C-101B-9397-08002B2CF9AE}" pid="3" name="Order">
    <vt:r8>909500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MediaServiceImageTags">
    <vt:lpwstr/>
  </property>
  <property fmtid="{D5CDD505-2E9C-101B-9397-08002B2CF9AE}" pid="11" name="ZOTERO_PREF_1">
    <vt:lpwstr>&lt;data data-version="3" zotero-version="6.0.20"&gt;&lt;session id="TIGMXEJ5"/&gt;&lt;style id="http://www.zotero.org/styles/ieee" locale="en-US" hasBibliography="1" bibliographyStyleHasBeenSet="1"/&gt;&lt;prefs&gt;&lt;pref name="fieldType" value="Field"/&gt;&lt;pref name="automaticJour</vt:lpwstr>
  </property>
  <property fmtid="{D5CDD505-2E9C-101B-9397-08002B2CF9AE}" pid="12" name="ZOTERO_PREF_2">
    <vt:lpwstr>nalAbbreviations" value="true"/&gt;&lt;/prefs&gt;&lt;/data&gt;</vt:lpwstr>
  </property>
</Properties>
</file>